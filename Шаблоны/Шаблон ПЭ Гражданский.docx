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4A6D5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F7B60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53FC1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BAE6C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F40DF" w14:textId="77777777" w:rsidR="00073393" w:rsidRDefault="00073393" w:rsidP="00073393"/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0D3D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00A4CF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F6D1F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A0286" w14:textId="77777777" w:rsidR="00073393" w:rsidRDefault="00073393" w:rsidP="00073393"/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7C9B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E564D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51A3B0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015700" w14:textId="77777777" w:rsidR="00073393" w:rsidRDefault="00073393" w:rsidP="00073393"/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921BB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C666A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91E313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C11F67" w14:textId="77777777" w:rsidR="00073393" w:rsidRDefault="00073393" w:rsidP="00073393"/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6405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0E67D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7049B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874D1" w14:textId="77777777" w:rsidR="00073393" w:rsidRDefault="00073393" w:rsidP="00073393"/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8EC007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B8C1B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ACC5D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EDC7C" w14:textId="77777777" w:rsidR="00073393" w:rsidRDefault="00073393" w:rsidP="00073393"/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E7EFD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5E207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CFAE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02AAB6" w14:textId="77777777" w:rsidR="00073393" w:rsidRDefault="00073393" w:rsidP="00073393"/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BA2C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7240F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F2AD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A65D3" w14:textId="77777777" w:rsidR="00073393" w:rsidRDefault="00073393" w:rsidP="00073393"/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54AEF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64FE3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37A87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05653" w14:textId="77777777" w:rsidR="00073393" w:rsidRDefault="00073393" w:rsidP="00073393"/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4913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1B4A75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44B4F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A099D" w14:textId="77777777" w:rsidR="00073393" w:rsidRDefault="00073393" w:rsidP="00073393"/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429C0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790561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03B1E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78E8C7" w14:textId="77777777" w:rsidR="00073393" w:rsidRDefault="00073393" w:rsidP="00073393"/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4D3A8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BAF49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0307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60918F" w14:textId="77777777" w:rsidR="00073393" w:rsidRDefault="00073393" w:rsidP="00073393"/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E5C98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E05FE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B8D783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08859" w14:textId="77777777" w:rsidR="00073393" w:rsidRDefault="00073393" w:rsidP="00073393"/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454CA3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82A4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BA9F0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413C8" w14:textId="77777777" w:rsidR="00073393" w:rsidRDefault="00073393" w:rsidP="00073393"/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6FA72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20E2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57F54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283D7" w14:textId="77777777" w:rsidR="00073393" w:rsidRDefault="00073393" w:rsidP="00073393"/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83A46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AA776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728D7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AB2D" w14:textId="77777777" w:rsidR="00073393" w:rsidRDefault="00073393" w:rsidP="00073393"/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0FC5DB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1975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698B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DE80B" w14:textId="77777777" w:rsidR="00073393" w:rsidRDefault="00073393" w:rsidP="00073393"/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4D14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0183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0CF2A1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4FACE" w14:textId="77777777" w:rsidR="00073393" w:rsidRDefault="00073393" w:rsidP="00073393"/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E538E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B6F78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FA21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B8BEC" w14:textId="77777777" w:rsidR="00073393" w:rsidRDefault="00073393" w:rsidP="00073393"/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4731C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BA7A80">
        <w:trPr>
          <w:trHeight w:val="510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A97D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DDD1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67C4A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AF5AE" w14:textId="77777777" w:rsidR="00073393" w:rsidRDefault="00073393" w:rsidP="00073393"/>
        </w:tc>
      </w:tr>
      <w:tr w:rsidR="003F0538" w14:paraId="350C53DA" w14:textId="77777777" w:rsidTr="00BA7A80">
        <w:trPr>
          <w:trHeight w:val="592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DF06E2" w14:textId="77777777" w:rsidR="003F0538" w:rsidRDefault="003F0538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7C952" w14:textId="77777777" w:rsidR="003F0538" w:rsidRDefault="003F0538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311A1" w14:textId="77777777" w:rsidR="003F0538" w:rsidRDefault="003F0538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801DC" w14:textId="77777777" w:rsidR="003F0538" w:rsidRDefault="003F0538" w:rsidP="00073393"/>
        </w:tc>
      </w:tr>
      <w:tr w:rsidR="00BA7A80" w14:paraId="5957C53B" w14:textId="77777777" w:rsidTr="00BA7A80">
        <w:trPr>
          <w:trHeight w:val="542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EEA18" w14:textId="77777777" w:rsidR="00BA7A80" w:rsidRDefault="00BA7A80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77E85" w14:textId="77777777" w:rsidR="00BA7A80" w:rsidRDefault="00BA7A80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DB26C" w14:textId="77777777" w:rsidR="00BA7A80" w:rsidRDefault="00BA7A80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32A7AF" w14:textId="77777777" w:rsidR="00BA7A80" w:rsidRDefault="00BA7A80" w:rsidP="00073393"/>
        </w:tc>
      </w:tr>
      <w:tr w:rsidR="00BA7A80" w14:paraId="1A486D1E" w14:textId="77777777" w:rsidTr="00BA7A80">
        <w:trPr>
          <w:trHeight w:val="506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6149A" w14:textId="77777777" w:rsidR="00BA7A80" w:rsidRDefault="00BA7A80" w:rsidP="00073393"/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E1146A" w14:textId="77777777" w:rsidR="00BA7A80" w:rsidRDefault="00BA7A80" w:rsidP="00073393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8F062" w14:textId="77777777" w:rsidR="00BA7A80" w:rsidRDefault="00BA7A80" w:rsidP="00073393"/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AE38C" w14:textId="77777777" w:rsidR="00BA7A80" w:rsidRDefault="00BA7A80" w:rsidP="00073393"/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778B1F" w14:textId="77777777" w:rsidR="00073393" w:rsidRDefault="00073393" w:rsidP="00D8459C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0E30E" w14:textId="77777777" w:rsidR="00073393" w:rsidRDefault="00073393" w:rsidP="00D8459C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34BCF" w14:textId="77777777" w:rsidR="00073393" w:rsidRDefault="00073393" w:rsidP="00D8459C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6FEEC2" w14:textId="77777777" w:rsidR="00073393" w:rsidRDefault="00073393" w:rsidP="00D8459C"/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0ED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FF7BAC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8364D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87E006" w14:textId="77777777" w:rsidR="00073393" w:rsidRDefault="00073393" w:rsidP="00D8459C"/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7FC80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E7937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BD0E17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283C4" w14:textId="77777777" w:rsidR="00073393" w:rsidRDefault="00073393" w:rsidP="00D8459C"/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0CBF0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8FB4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DCD0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F82C0" w14:textId="77777777" w:rsidR="00073393" w:rsidRDefault="00073393" w:rsidP="00D8459C"/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3073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88838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EB1D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A96A5" w14:textId="77777777" w:rsidR="00073393" w:rsidRDefault="00073393" w:rsidP="00D8459C"/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925BFC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FBB99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CA963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AF568" w14:textId="77777777" w:rsidR="00073393" w:rsidRDefault="00073393" w:rsidP="00D8459C"/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A88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2E89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5172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64E1E" w14:textId="77777777" w:rsidR="00073393" w:rsidRDefault="00073393" w:rsidP="00D8459C"/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B06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74CD7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BCEF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0958D" w14:textId="77777777" w:rsidR="00073393" w:rsidRDefault="00073393" w:rsidP="00D8459C"/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8DAB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CB113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1D7BC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DF2C2" w14:textId="77777777" w:rsidR="00073393" w:rsidRDefault="00073393" w:rsidP="00D8459C"/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E6989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387E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0BE26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B717F" w14:textId="77777777" w:rsidR="00073393" w:rsidRDefault="00073393" w:rsidP="00D8459C"/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C4554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C94D8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6C71C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15031" w14:textId="77777777" w:rsidR="00073393" w:rsidRDefault="00073393" w:rsidP="00D8459C"/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D4714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09A41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8687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C3E80" w14:textId="77777777" w:rsidR="00073393" w:rsidRDefault="00073393" w:rsidP="00D8459C"/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A088D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715D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96E1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2EF62D" w14:textId="77777777" w:rsidR="00073393" w:rsidRDefault="00073393" w:rsidP="00D8459C"/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75D325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1F4C1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876070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B77BE" w14:textId="77777777" w:rsidR="00073393" w:rsidRDefault="00073393" w:rsidP="00D8459C"/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D9239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82E8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CD6FF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B096BA" w14:textId="77777777" w:rsidR="00073393" w:rsidRDefault="00073393" w:rsidP="00D8459C"/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8FE29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BB3CDD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ADF8D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EE1F7" w14:textId="77777777" w:rsidR="00073393" w:rsidRDefault="00073393" w:rsidP="00D8459C"/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6BA7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0B35E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EAE62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4E7E7" w14:textId="77777777" w:rsidR="00073393" w:rsidRDefault="00073393" w:rsidP="00D8459C"/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E866D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7D831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7DAC69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C2577" w14:textId="77777777" w:rsidR="00073393" w:rsidRDefault="00073393" w:rsidP="00D8459C"/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D434F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BEA5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8FD3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808DD" w14:textId="77777777" w:rsidR="00073393" w:rsidRDefault="00073393" w:rsidP="00D8459C"/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8F777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7A4880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C4026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5CFFE" w14:textId="77777777" w:rsidR="00073393" w:rsidRDefault="00073393" w:rsidP="00D8459C"/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C1F9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5EE7E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AB1F2E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8058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8A90A" w14:textId="77777777" w:rsidR="00073393" w:rsidRDefault="00073393" w:rsidP="00D8459C"/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A1C1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519E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F10BF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27630" w14:textId="77777777" w:rsidR="00073393" w:rsidRDefault="00073393" w:rsidP="00D8459C"/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E5790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2154A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799E3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789C9" w14:textId="77777777" w:rsidR="00073393" w:rsidRDefault="00073393" w:rsidP="00D8459C"/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0EA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70C94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A7EA8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9B44B" w14:textId="77777777" w:rsidR="00073393" w:rsidRDefault="00073393" w:rsidP="00D8459C"/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B1531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8B0B2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F89D5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7A32A" w14:textId="77777777" w:rsidR="00073393" w:rsidRDefault="00073393" w:rsidP="00D8459C"/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B37D7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BA3F13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27B11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819BC" w14:textId="77777777" w:rsidR="00073393" w:rsidRDefault="00073393" w:rsidP="00D8459C"/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2D7DB" w14:textId="77777777" w:rsidR="009D0965" w:rsidRDefault="009D0965" w:rsidP="00D8459C"/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FDC34" w14:textId="77777777" w:rsidR="009D0965" w:rsidRDefault="009D0965" w:rsidP="00D8459C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F917A" w14:textId="77777777" w:rsidR="009D0965" w:rsidRDefault="009D0965" w:rsidP="00D8459C"/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CE651" w14:textId="77777777" w:rsidR="009D0965" w:rsidRDefault="009D0965" w:rsidP="00D8459C"/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4E2ED" w14:textId="77777777" w:rsidR="00CB5B61" w:rsidRDefault="00CB5B61" w:rsidP="00F72D9E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27277" w14:textId="77777777" w:rsidR="00CB5B61" w:rsidRDefault="00CB5B61" w:rsidP="00F72D9E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E2D4C" w14:textId="77777777" w:rsidR="00CB5B61" w:rsidRDefault="00CB5B61" w:rsidP="00F72D9E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CB64A" w14:textId="77777777" w:rsidR="00CB5B61" w:rsidRDefault="00CB5B61" w:rsidP="00F72D9E"/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5FC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309E4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F5D4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B14FB" w14:textId="77777777" w:rsidR="00CB5B61" w:rsidRDefault="00CB5B61" w:rsidP="00F72D9E"/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C2F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BFB2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00D2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61552" w14:textId="77777777" w:rsidR="00CB5B61" w:rsidRDefault="00CB5B61" w:rsidP="00F72D9E"/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63CE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BFFA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4C76C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765FFB" w14:textId="77777777" w:rsidR="00CB5B61" w:rsidRDefault="00CB5B61" w:rsidP="00F72D9E"/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79F8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2FA0F7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EC992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C7B577" w14:textId="77777777" w:rsidR="00CB5B61" w:rsidRDefault="00CB5B61" w:rsidP="00F72D9E"/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6D2B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FF36D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68C18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99804F" w14:textId="77777777" w:rsidR="00CB5B61" w:rsidRDefault="00CB5B61" w:rsidP="00F72D9E"/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9556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EED12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F9A76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7E86B" w14:textId="77777777" w:rsidR="00CB5B61" w:rsidRDefault="00CB5B61" w:rsidP="00F72D9E"/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27AF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554B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ECBC9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CD4C8" w14:textId="77777777" w:rsidR="00CB5B61" w:rsidRDefault="00CB5B61" w:rsidP="00F72D9E"/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A30B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CC63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CE72C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D6FD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A8FB8C" w14:textId="77777777" w:rsidR="00CB5B61" w:rsidRDefault="00CB5B61" w:rsidP="00F72D9E"/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BE11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7FBE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11F4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C872FE" w14:textId="77777777" w:rsidR="00CB5B61" w:rsidRDefault="00CB5B61" w:rsidP="00F72D9E"/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FADAB3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4B64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0C26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F3E71" w14:textId="77777777" w:rsidR="00CB5B61" w:rsidRDefault="00CB5B61" w:rsidP="00F72D9E"/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7CD25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5D058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699E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BBE" w14:textId="77777777" w:rsidR="00CB5B61" w:rsidRDefault="00CB5B61" w:rsidP="00F72D9E"/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7F70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55F41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3F3CB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C688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391DF" w14:textId="77777777" w:rsidR="00CB5B61" w:rsidRDefault="00CB5B61" w:rsidP="00F72D9E"/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AD470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8A7CA2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C2952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9F9CA" w14:textId="77777777" w:rsidR="00CB5B61" w:rsidRDefault="00CB5B61" w:rsidP="00F72D9E"/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D49EE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A2699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78E1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26E96" w14:textId="77777777" w:rsidR="00CB5B61" w:rsidRDefault="00CB5B61" w:rsidP="00F72D9E"/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6CD2D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15940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9A95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163B2" w14:textId="77777777" w:rsidR="00CB5B61" w:rsidRDefault="00CB5B61" w:rsidP="00F72D9E"/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AF3C7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04E36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52ACD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37A6A4" w14:textId="77777777" w:rsidR="00CB5B61" w:rsidRDefault="00CB5B61" w:rsidP="00F72D9E"/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335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35D8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87458E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41FB2" w14:textId="77777777" w:rsidR="00CB5B61" w:rsidRDefault="00CB5B61" w:rsidP="00F72D9E"/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A34C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80D0A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9029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5190D" w14:textId="77777777" w:rsidR="00CB5B61" w:rsidRDefault="00CB5B61" w:rsidP="00F72D9E"/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21B4FA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8C3B8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94F13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B4EAA" w14:textId="77777777" w:rsidR="00CB5B61" w:rsidRDefault="00CB5B61" w:rsidP="00F72D9E"/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4EBB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C29D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4EB32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C2EB8" w14:textId="77777777" w:rsidR="00CB5B61" w:rsidRDefault="00CB5B61" w:rsidP="00F72D9E"/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257DC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18556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51C2A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8674FD" w14:textId="77777777" w:rsidR="00CB5B61" w:rsidRDefault="00CB5B61" w:rsidP="00F72D9E"/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68FDF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A3DFF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92D44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A4412" w14:textId="77777777" w:rsidR="00CB5B61" w:rsidRDefault="00CB5B61" w:rsidP="00F72D9E"/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A0C50" w14:textId="77777777" w:rsidR="009D0965" w:rsidRDefault="009D0965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72078" w14:textId="77777777" w:rsidR="009D0965" w:rsidRDefault="009D0965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557967" w14:textId="77777777" w:rsidR="009D0965" w:rsidRDefault="009D0965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F4E23" w14:textId="77777777" w:rsidR="009D0965" w:rsidRDefault="009D0965" w:rsidP="00F72D9E"/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14577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2BE58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ED273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052185" w14:textId="77777777" w:rsidR="00723807" w:rsidRDefault="00723807" w:rsidP="004D63DB"/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701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0FAD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C3268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9D385" w14:textId="77777777" w:rsidR="00723807" w:rsidRDefault="00723807" w:rsidP="004D63DB"/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3BE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BE06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C4A5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C1E82" w14:textId="77777777" w:rsidR="00723807" w:rsidRDefault="00723807" w:rsidP="004D63DB"/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6008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08CF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C4C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D035E" w14:textId="77777777" w:rsidR="00723807" w:rsidRDefault="00723807" w:rsidP="004D63DB"/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12553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5CD87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9BF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74A764" w14:textId="77777777" w:rsidR="00723807" w:rsidRDefault="00723807" w:rsidP="004D63DB"/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62C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9C2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9FA1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CB09B" w14:textId="77777777" w:rsidR="00723807" w:rsidRDefault="00723807" w:rsidP="004D63DB"/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56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30E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AF2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7507B" w14:textId="77777777" w:rsidR="00723807" w:rsidRDefault="00723807" w:rsidP="004D63DB"/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B516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24B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7DC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6A4B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A142" w14:textId="77777777" w:rsidR="00723807" w:rsidRDefault="00723807" w:rsidP="004D63DB"/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1B4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8598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0265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B2F85" w14:textId="77777777" w:rsidR="00723807" w:rsidRDefault="00723807" w:rsidP="004D63DB"/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3AAD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DED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E912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29B4B" w14:textId="77777777" w:rsidR="00723807" w:rsidRDefault="00723807" w:rsidP="004D63DB"/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C350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4B55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93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9BA3B" w14:textId="77777777" w:rsidR="00723807" w:rsidRDefault="00723807" w:rsidP="004D63DB"/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83B8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F6C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708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D854E5" w14:textId="77777777" w:rsidR="00723807" w:rsidRDefault="00723807" w:rsidP="004D63DB"/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76D9D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BCB7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BE05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6921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731CE" w14:textId="77777777" w:rsidR="00723807" w:rsidRDefault="00723807" w:rsidP="004D63DB"/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D0D5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C582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E3F0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05E9B5" w14:textId="77777777" w:rsidR="00723807" w:rsidRDefault="00723807" w:rsidP="004D63DB"/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9B01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546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2B497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E769B" w14:textId="77777777" w:rsidR="00723807" w:rsidRDefault="00723807" w:rsidP="004D63DB"/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CE7C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4EDE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76F5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72DE7" w14:textId="77777777" w:rsidR="00723807" w:rsidRDefault="00723807" w:rsidP="004D63DB"/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62EB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4B0E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C07E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82094" w14:textId="77777777" w:rsidR="00723807" w:rsidRDefault="00723807" w:rsidP="004D63DB"/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E91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78A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971F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4FF5E" w14:textId="77777777" w:rsidR="00723807" w:rsidRDefault="00723807" w:rsidP="004D63DB"/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11C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773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8C29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EF2D9" w14:textId="77777777" w:rsidR="00723807" w:rsidRDefault="00723807" w:rsidP="004D63DB"/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FA23E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082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F296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558EC" w14:textId="77777777" w:rsidR="00723807" w:rsidRDefault="00723807" w:rsidP="004D63DB"/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E58E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47B1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3FD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D012E" w14:textId="77777777" w:rsidR="00723807" w:rsidRDefault="00723807" w:rsidP="004D63DB"/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0CE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792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BD9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2C462" w14:textId="77777777" w:rsidR="00723807" w:rsidRDefault="00723807" w:rsidP="004D63DB"/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F1A2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A64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F9DC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3BA32" w14:textId="77777777" w:rsidR="00723807" w:rsidRDefault="00723807" w:rsidP="004D63DB"/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79AD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AFE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71D0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BA804" w14:textId="77777777" w:rsidR="00723807" w:rsidRDefault="00723807" w:rsidP="004D63DB"/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D9AA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1E6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2AF0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526004" w14:textId="77777777" w:rsidR="00723807" w:rsidRDefault="00723807" w:rsidP="004D63DB"/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5604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B7A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C4F7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1BEC1" w14:textId="77777777" w:rsidR="00723807" w:rsidRDefault="00723807" w:rsidP="004D63DB"/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D81C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7C0C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B48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D922CF" w14:textId="77777777" w:rsidR="00723807" w:rsidRDefault="00723807" w:rsidP="004D63DB"/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BA8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B9100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68261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4AF7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8A4C" w14:textId="77777777" w:rsidR="00723807" w:rsidRDefault="00723807" w:rsidP="004D63DB"/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449DB" w14:textId="77777777" w:rsidR="001E726F" w:rsidRDefault="001E726F">
      <w:r>
        <w:separator/>
      </w:r>
    </w:p>
  </w:endnote>
  <w:endnote w:type="continuationSeparator" w:id="0">
    <w:p w14:paraId="54F173F7" w14:textId="77777777" w:rsidR="001E726F" w:rsidRDefault="001E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88689" w14:textId="77777777" w:rsidR="00563BE8" w:rsidRDefault="00563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D3EF" w14:textId="77777777" w:rsidR="001E726F" w:rsidRDefault="001E726F">
      <w:r>
        <w:separator/>
      </w:r>
    </w:p>
  </w:footnote>
  <w:footnote w:type="continuationSeparator" w:id="0">
    <w:p w14:paraId="7910201D" w14:textId="77777777" w:rsidR="001E726F" w:rsidRDefault="001E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D3EDD" w14:textId="77777777" w:rsidR="00563BE8" w:rsidRDefault="00563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074C37">
      <w:trPr>
        <w:trHeight w:hRule="exact" w:val="113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6231B73E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BA7A80">
            <w:rPr>
              <w:rFonts w:ascii="T-FLEX Type A" w:hAnsi="T-FLEX Type A"/>
              <w:noProof/>
              <w:sz w:val="24"/>
            </w:rPr>
            <w:t>9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3969"/>
      <w:gridCol w:w="284"/>
      <w:gridCol w:w="284"/>
      <w:gridCol w:w="284"/>
      <w:gridCol w:w="851"/>
      <w:gridCol w:w="1134"/>
    </w:tblGrid>
    <w:tr w:rsidR="00BA7A80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BA7A80" w:rsidRPr="00373A2C" w:rsidRDefault="00BA7A80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BA7A80" w:rsidRPr="005426A1" w:rsidRDefault="00BA7A80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6"/>
          <w:vMerge w:val="restart"/>
          <w:tcBorders>
            <w:left w:val="nil"/>
          </w:tcBorders>
          <w:vAlign w:val="center"/>
        </w:tcPr>
        <w:p w14:paraId="7DCCBB33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5DA4F267" w14:textId="77777777" w:rsidTr="00EF1124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BA7A80" w:rsidRPr="00373A2C" w:rsidRDefault="00BA7A80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BA7A80" w:rsidRPr="005426A1" w:rsidRDefault="00BA7A80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2C05E45A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tcBorders>
            <w:left w:val="nil"/>
          </w:tcBorders>
          <w:vAlign w:val="center"/>
        </w:tcPr>
        <w:p w14:paraId="79160AB0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BA7A80" w:rsidRPr="005426A1" w:rsidRDefault="00BA7A80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tcBorders>
            <w:left w:val="nil"/>
          </w:tcBorders>
          <w:vAlign w:val="center"/>
        </w:tcPr>
        <w:p w14:paraId="416B059D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BA7A80" w:rsidRPr="00373A2C" w:rsidRDefault="00BA7A80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BA7A80" w:rsidRPr="005426A1" w:rsidRDefault="00BA7A80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tcBorders>
            <w:left w:val="nil"/>
          </w:tcBorders>
          <w:vAlign w:val="center"/>
        </w:tcPr>
        <w:p w14:paraId="75FEA871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BA7A80" w:rsidRPr="00373A2C" w:rsidRDefault="00BA7A80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BA7A80" w:rsidRPr="005426A1" w:rsidRDefault="00BA7A80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tcBorders>
            <w:left w:val="nil"/>
          </w:tcBorders>
          <w:vAlign w:val="center"/>
        </w:tcPr>
        <w:p w14:paraId="1CDA8B02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285CFF66" w14:textId="77777777" w:rsidTr="00BA7A80">
      <w:trPr>
        <w:cantSplit/>
        <w:trHeight w:val="1431"/>
      </w:trPr>
      <w:tc>
        <w:tcPr>
          <w:tcW w:w="284" w:type="dxa"/>
          <w:textDirection w:val="btLr"/>
        </w:tcPr>
        <w:p w14:paraId="121ABE88" w14:textId="77777777" w:rsidR="00BA7A80" w:rsidRPr="00373A2C" w:rsidRDefault="00BA7A80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textDirection w:val="btLr"/>
          <w:vAlign w:val="center"/>
        </w:tcPr>
        <w:p w14:paraId="270C1FD4" w14:textId="77777777" w:rsidR="00BA7A80" w:rsidRPr="005426A1" w:rsidRDefault="00BA7A80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tcBorders>
            <w:left w:val="nil"/>
          </w:tcBorders>
          <w:vAlign w:val="center"/>
        </w:tcPr>
        <w:p w14:paraId="54F3CF1A" w14:textId="77777777" w:rsidR="00BA7A80" w:rsidRPr="00373A2C" w:rsidRDefault="00BA7A80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51BA733B" w14:textId="77777777" w:rsidTr="00BA7A80">
      <w:trPr>
        <w:cantSplit/>
        <w:trHeight w:val="1084"/>
      </w:trPr>
      <w:tc>
        <w:tcPr>
          <w:tcW w:w="284" w:type="dxa"/>
          <w:vMerge w:val="restart"/>
          <w:textDirection w:val="btLr"/>
        </w:tcPr>
        <w:p w14:paraId="72C337C9" w14:textId="3B9C6B8A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46400D1C" w14:textId="77777777" w:rsidR="00BA7A80" w:rsidRPr="005426A1" w:rsidRDefault="00BA7A80" w:rsidP="00BA7A80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2243C503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tcBorders>
            <w:left w:val="nil"/>
            <w:bottom w:val="single" w:sz="18" w:space="0" w:color="auto"/>
          </w:tcBorders>
          <w:vAlign w:val="center"/>
        </w:tcPr>
        <w:p w14:paraId="1CE9D5C4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03B19784" w14:textId="77777777" w:rsidTr="00563BE8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C7490C" w14:textId="77777777" w:rsidR="00BA7A80" w:rsidRPr="005426A1" w:rsidRDefault="00BA7A80" w:rsidP="00BA7A80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 w:val="restart"/>
          <w:vAlign w:val="center"/>
        </w:tcPr>
        <w:p w14:paraId="527F9630" w14:textId="31D8E2FD" w:rsidR="00BA7A80" w:rsidRPr="00670F34" w:rsidRDefault="00BA7A80" w:rsidP="00BA7A80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BA7A80" w:rsidRPr="00373A2C" w14:paraId="44246CE4" w14:textId="77777777" w:rsidTr="00563BE8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F0E61E4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75CE57D8" w14:textId="77777777" w:rsidR="00BA7A80" w:rsidRPr="005426A1" w:rsidRDefault="00BA7A80" w:rsidP="00BA7A80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  <w:bookmarkStart w:id="0" w:name="_GoBack"/>
          <w:bookmarkEnd w:id="0"/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vAlign w:val="center"/>
        </w:tcPr>
        <w:p w14:paraId="5DF6122F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238EDEBF" w14:textId="77777777" w:rsidTr="00563BE8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D7B398D" w14:textId="77777777" w:rsidR="00BA7A80" w:rsidRPr="005426A1" w:rsidRDefault="00BA7A80" w:rsidP="00BA7A80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6"/>
          <w:vMerge/>
          <w:vAlign w:val="center"/>
        </w:tcPr>
        <w:p w14:paraId="60B89090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BA7A80" w:rsidRPr="005426A1" w:rsidRDefault="00BA7A80" w:rsidP="00BA7A80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BA7A80" w:rsidRPr="00577E1D" w:rsidRDefault="00BA7A80" w:rsidP="00BA7A80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Razrab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BA7A80" w:rsidRDefault="00BA7A80" w:rsidP="00BA7A80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BA7A80" w:rsidRPr="00D573E3" w:rsidRDefault="00BA7A80" w:rsidP="00BA7A80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BA7A80" w:rsidRPr="00F653B4" w:rsidRDefault="00BA7A80" w:rsidP="00BA7A80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BA7A80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BA7A80" w:rsidRPr="00577E1D" w:rsidRDefault="00BA7A80" w:rsidP="00BA7A80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Proveril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18" w:space="0" w:color="auto"/>
          </w:tcBorders>
          <w:vAlign w:val="center"/>
        </w:tcPr>
        <w:p w14:paraId="0A81AE98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18" w:space="0" w:color="auto"/>
          </w:tcBorders>
          <w:vAlign w:val="center"/>
        </w:tcPr>
        <w:p w14:paraId="4E2BA0FD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BA7A80" w:rsidRPr="00373A2C" w:rsidRDefault="00BA7A80" w:rsidP="00BA7A80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BA7A80" w:rsidRPr="00577E1D" w:rsidRDefault="00BA7A80" w:rsidP="00BA7A80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N_control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18" w:space="0" w:color="auto"/>
          </w:tcBorders>
          <w:vAlign w:val="center"/>
        </w:tcPr>
        <w:p w14:paraId="7F6645A7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BA7A80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BA7A80" w:rsidRPr="00577E1D" w:rsidRDefault="00BA7A80" w:rsidP="00BA7A80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Utverdil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vMerge/>
          <w:tcBorders>
            <w:left w:val="single" w:sz="18" w:space="0" w:color="auto"/>
          </w:tcBorders>
          <w:vAlign w:val="center"/>
        </w:tcPr>
        <w:p w14:paraId="2B1D9903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BA7A80" w:rsidRPr="00373A2C" w:rsidRDefault="00BA7A80" w:rsidP="00BA7A80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D16CC2">
      <w:trPr>
        <w:trHeight w:hRule="exact" w:val="113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26F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3BE8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A7A80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9E8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sz w:val="28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09B10-6E52-45E7-84D4-654BCCEA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83</TotalTime>
  <Pages>9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1786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31</cp:revision>
  <cp:lastPrinted>2022-05-17T07:36:00Z</cp:lastPrinted>
  <dcterms:created xsi:type="dcterms:W3CDTF">2022-05-19T06:21:00Z</dcterms:created>
  <dcterms:modified xsi:type="dcterms:W3CDTF">2023-04-13T08:12:00Z</dcterms:modified>
</cp:coreProperties>
</file>
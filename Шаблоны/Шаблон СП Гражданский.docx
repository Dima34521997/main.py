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page" w:tblpX="1153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7330E8" w14:paraId="73F21E86" w14:textId="77777777" w:rsidTr="008D6FF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213C4B" w14:textId="77777777" w:rsidR="007330E8" w:rsidRPr="00870065" w:rsidRDefault="007330E8" w:rsidP="008D6FF2">
            <w:pPr>
              <w:ind w:left="113" w:right="113"/>
            </w:pPr>
            <w:r w:rsidRPr="00870065">
              <w:rPr>
                <w:sz w:val="18"/>
              </w:rPr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2130687" w14:textId="77777777" w:rsidR="007330E8" w:rsidRPr="00870065" w:rsidRDefault="007330E8" w:rsidP="008D6FF2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EEE377E" w14:textId="77777777" w:rsidR="007330E8" w:rsidRPr="00870065" w:rsidRDefault="007330E8" w:rsidP="008D6FF2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D3BD6E" w14:textId="77777777" w:rsidR="007330E8" w:rsidRPr="00951E5E" w:rsidRDefault="007330E8" w:rsidP="008D6FF2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170AEF" w14:textId="77777777" w:rsidR="007330E8" w:rsidRPr="00951E5E" w:rsidRDefault="007330E8" w:rsidP="008D6FF2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0B7B31" w14:textId="77777777" w:rsidR="007330E8" w:rsidRPr="00870065" w:rsidRDefault="007330E8" w:rsidP="008D6FF2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81F71E" w14:textId="77777777" w:rsidR="007330E8" w:rsidRPr="00870065" w:rsidRDefault="007330E8" w:rsidP="008D6FF2">
            <w:r w:rsidRPr="00951E5E">
              <w:t>Приме-</w:t>
            </w:r>
            <w:r w:rsidRPr="00951E5E">
              <w:br/>
              <w:t>чание</w:t>
            </w:r>
          </w:p>
        </w:tc>
      </w:tr>
      <w:tr w:rsidR="007330E8" w14:paraId="540B5640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9F8C9" w14:textId="77777777" w:rsidR="007330E8" w:rsidRDefault="007330E8" w:rsidP="008D6FF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A0579" w14:textId="77777777" w:rsidR="007330E8" w:rsidRDefault="007330E8" w:rsidP="008D6FF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0AD41" w14:textId="77777777" w:rsidR="007330E8" w:rsidRDefault="007330E8" w:rsidP="008D6FF2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563A" w14:textId="77777777" w:rsidR="007330E8" w:rsidRDefault="007330E8" w:rsidP="008D6FF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FD114" w14:textId="77777777" w:rsidR="007330E8" w:rsidRDefault="007330E8" w:rsidP="008D6FF2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4B639" w14:textId="77777777" w:rsidR="007330E8" w:rsidRDefault="007330E8" w:rsidP="008D6FF2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F66E6" w14:textId="77777777" w:rsidR="007330E8" w:rsidRDefault="007330E8" w:rsidP="008D6FF2"/>
        </w:tc>
      </w:tr>
      <w:tr w:rsidR="007330E8" w14:paraId="2A86831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8C72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C8D8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DC7D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783023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B8EED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6D64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6C312" w14:textId="77777777" w:rsidR="007330E8" w:rsidRDefault="007330E8" w:rsidP="008D6FF2"/>
        </w:tc>
      </w:tr>
      <w:tr w:rsidR="007330E8" w14:paraId="0B8BBAE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60942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155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D4DAE1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DBA8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9061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B534E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37C4F5" w14:textId="77777777" w:rsidR="007330E8" w:rsidRDefault="007330E8" w:rsidP="008D6FF2"/>
        </w:tc>
      </w:tr>
      <w:tr w:rsidR="007330E8" w14:paraId="0DDC6D2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D1558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88F0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328D9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306F8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FF0E6B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8ECC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12459" w14:textId="77777777" w:rsidR="007330E8" w:rsidRDefault="007330E8" w:rsidP="008D6FF2"/>
        </w:tc>
      </w:tr>
      <w:tr w:rsidR="007330E8" w14:paraId="19478B3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547710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8915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2327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5A79DD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2064D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88AE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B63621" w14:textId="77777777" w:rsidR="007330E8" w:rsidRDefault="007330E8" w:rsidP="008D6FF2"/>
        </w:tc>
      </w:tr>
      <w:tr w:rsidR="007330E8" w14:paraId="4F73D9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B5C215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38370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61110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9878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20610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F65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51F6F" w14:textId="77777777" w:rsidR="007330E8" w:rsidRDefault="007330E8" w:rsidP="008D6FF2"/>
        </w:tc>
      </w:tr>
      <w:tr w:rsidR="007330E8" w14:paraId="144DA36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BB1C3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5F51D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29F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99CB8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0E147C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4CA7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48F78D" w14:textId="77777777" w:rsidR="007330E8" w:rsidRDefault="007330E8" w:rsidP="008D6FF2"/>
        </w:tc>
      </w:tr>
      <w:tr w:rsidR="007330E8" w14:paraId="7E5098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8295B1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550AA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4476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4F262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36A44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0679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361ED" w14:textId="77777777" w:rsidR="007330E8" w:rsidRDefault="007330E8" w:rsidP="008D6FF2"/>
        </w:tc>
      </w:tr>
      <w:tr w:rsidR="007330E8" w14:paraId="00957BE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071E59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43857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22C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BEF6F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AD50D1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20D1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CD071" w14:textId="77777777" w:rsidR="007330E8" w:rsidRDefault="007330E8" w:rsidP="008D6FF2"/>
        </w:tc>
      </w:tr>
      <w:tr w:rsidR="007330E8" w14:paraId="40BED32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E581C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6D6D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AC723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7A358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23353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E7AE27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10CE16" w14:textId="77777777" w:rsidR="007330E8" w:rsidRDefault="007330E8" w:rsidP="008D6FF2"/>
        </w:tc>
      </w:tr>
      <w:tr w:rsidR="007330E8" w14:paraId="0670F6F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71246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4E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5770C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8F88F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66EC8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54BC95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3765E" w14:textId="77777777" w:rsidR="007330E8" w:rsidRDefault="007330E8" w:rsidP="008D6FF2"/>
        </w:tc>
      </w:tr>
      <w:tr w:rsidR="007330E8" w14:paraId="13FDFD2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F8DFE" w14:textId="77777777" w:rsidR="00045AA1" w:rsidRDefault="00045AA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7137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721C3D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21491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BF8A9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F3A26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6739D" w14:textId="77777777" w:rsidR="007330E8" w:rsidRDefault="007330E8" w:rsidP="008D6FF2"/>
        </w:tc>
      </w:tr>
      <w:tr w:rsidR="007330E8" w14:paraId="308F2F8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617C4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A7612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06F66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E743E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E66B5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71514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308C9D" w14:textId="77777777" w:rsidR="007330E8" w:rsidRDefault="007330E8" w:rsidP="008D6FF2"/>
        </w:tc>
      </w:tr>
      <w:tr w:rsidR="007330E8" w14:paraId="2569AC0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F8612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71836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8A7E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D704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93233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7C9A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CF367A" w14:textId="77777777" w:rsidR="007330E8" w:rsidRDefault="007330E8" w:rsidP="008D6FF2"/>
        </w:tc>
      </w:tr>
      <w:tr w:rsidR="007330E8" w14:paraId="5B52BEA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879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46D7B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8BDDC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860E9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AA922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732B3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0E374" w14:textId="77777777" w:rsidR="007330E8" w:rsidRDefault="007330E8" w:rsidP="008D6FF2"/>
        </w:tc>
      </w:tr>
      <w:tr w:rsidR="007330E8" w14:paraId="1AF024B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984AF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3E9E4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0B223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EA82D" w14:textId="77777777" w:rsidR="00045AA1" w:rsidRDefault="00045AA1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6C0C8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5E8AD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1B100" w14:textId="77777777" w:rsidR="007330E8" w:rsidRDefault="007330E8" w:rsidP="008D6FF2"/>
        </w:tc>
      </w:tr>
      <w:tr w:rsidR="007330E8" w14:paraId="3BFB4B3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E5B67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531B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2301F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CCF6E4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287CAB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437F10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E8BF0" w14:textId="77777777" w:rsidR="007330E8" w:rsidRDefault="007330E8" w:rsidP="008D6FF2"/>
        </w:tc>
      </w:tr>
      <w:tr w:rsidR="007330E8" w14:paraId="46D38DC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1F67E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DA145E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C36C2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DD9DCC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757A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67F0C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4ABE7" w14:textId="77777777" w:rsidR="007330E8" w:rsidRDefault="007330E8" w:rsidP="008D6FF2"/>
        </w:tc>
      </w:tr>
      <w:tr w:rsidR="007330E8" w14:paraId="7C368CB0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271AB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F8251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7250E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57CCD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1A1D6" w14:textId="77777777" w:rsidR="00045AA1" w:rsidRDefault="00045AA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4EA8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85A8C" w14:textId="77777777" w:rsidR="007330E8" w:rsidRDefault="007330E8" w:rsidP="008D6FF2"/>
        </w:tc>
      </w:tr>
      <w:tr w:rsidR="007330E8" w14:paraId="2268D32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C0485A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48DD3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1850F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A6D22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9A5A5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45AD2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D06C0" w14:textId="77777777" w:rsidR="007330E8" w:rsidRDefault="007330E8" w:rsidP="008D6FF2"/>
        </w:tc>
      </w:tr>
      <w:tr w:rsidR="00771DAC" w14:paraId="369367F3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8A1F5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EA0F57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B668D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A296E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4449E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192B5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10040" w14:textId="77777777" w:rsidR="00045AA1" w:rsidRDefault="00045AA1">
            <w:pPr>
              <w:jc w:val="left"/>
            </w:pPr>
          </w:p>
        </w:tc>
      </w:tr>
      <w:tr w:rsidR="00771DAC" w14:paraId="25E9C88E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7A0CE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0DC45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F3050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D4076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EA8B6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B30A6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624AC" w14:textId="77777777" w:rsidR="00045AA1" w:rsidRDefault="00045AA1">
            <w:pPr>
              <w:jc w:val="left"/>
            </w:pPr>
          </w:p>
        </w:tc>
      </w:tr>
      <w:tr w:rsidR="00771DAC" w14:paraId="66009209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FC2E9" w14:textId="77777777" w:rsidR="00771DAC" w:rsidRDefault="00771DAC" w:rsidP="008D6FF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51786" w14:textId="77777777" w:rsidR="00771DAC" w:rsidRDefault="00771DAC" w:rsidP="008D6FF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42FF8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11117" w14:textId="77777777" w:rsidR="00771DAC" w:rsidRDefault="00771DAC" w:rsidP="008D6FF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96A96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ABE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9F674" w14:textId="77777777" w:rsidR="00045AA1" w:rsidRDefault="00045AA1">
            <w:pPr>
              <w:jc w:val="left"/>
            </w:pPr>
          </w:p>
        </w:tc>
      </w:tr>
      <w:tr w:rsidR="007330E8" w14:paraId="7A64EB72" w14:textId="77777777" w:rsidTr="00D96C88">
        <w:trPr>
          <w:trHeight w:val="490"/>
        </w:trPr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EF5190" w14:textId="77777777" w:rsidR="007330E8" w:rsidRDefault="007330E8" w:rsidP="008D6FF2"/>
        </w:tc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18E989" w14:textId="77777777" w:rsidR="007330E8" w:rsidRDefault="007330E8" w:rsidP="008D6FF2"/>
        </w:tc>
        <w:tc>
          <w:tcPr>
            <w:tcW w:w="45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42003" w14:textId="77777777" w:rsidR="007330E8" w:rsidRDefault="007330E8" w:rsidP="008D6FF2"/>
        </w:tc>
        <w:tc>
          <w:tcPr>
            <w:tcW w:w="3969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0CD4A7" w14:textId="77777777" w:rsidR="007330E8" w:rsidRDefault="007330E8" w:rsidP="008D6FF2"/>
        </w:tc>
        <w:tc>
          <w:tcPr>
            <w:tcW w:w="3572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6E209" w14:textId="77777777" w:rsidR="007330E8" w:rsidRDefault="007330E8" w:rsidP="008D6FF2"/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5A452B" w14:textId="77777777" w:rsidR="007330E8" w:rsidRDefault="007330E8" w:rsidP="008D6FF2"/>
        </w:tc>
        <w:tc>
          <w:tcPr>
            <w:tcW w:w="124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C4A8E" w14:textId="77777777" w:rsidR="007330E8" w:rsidRDefault="007330E8" w:rsidP="008D6FF2"/>
        </w:tc>
      </w:tr>
    </w:tbl>
    <w:p w14:paraId="0CA967A8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7330E8" w14:paraId="31E951FC" w14:textId="77777777" w:rsidTr="00861A32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FA5998" w14:textId="77777777" w:rsidR="007330E8" w:rsidRPr="00870065" w:rsidRDefault="007330E8" w:rsidP="00861A32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44BF395" w14:textId="77777777" w:rsidR="007330E8" w:rsidRPr="00870065" w:rsidRDefault="007330E8" w:rsidP="00861A32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0CC9364" w14:textId="77777777" w:rsidR="007330E8" w:rsidRPr="00870065" w:rsidRDefault="007330E8" w:rsidP="00861A32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3F2B55" w14:textId="77777777" w:rsidR="007330E8" w:rsidRPr="00951E5E" w:rsidRDefault="007330E8" w:rsidP="00861A32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6E4B13" w14:textId="77777777" w:rsidR="007330E8" w:rsidRPr="00951E5E" w:rsidRDefault="007330E8" w:rsidP="00861A32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742E0A8" w14:textId="77777777" w:rsidR="007330E8" w:rsidRPr="00870065" w:rsidRDefault="007330E8" w:rsidP="00861A32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B1752F" w14:textId="77777777" w:rsidR="007330E8" w:rsidRPr="00870065" w:rsidRDefault="007330E8" w:rsidP="00861A32">
            <w:r w:rsidRPr="00951E5E">
              <w:t>Приме-</w:t>
            </w:r>
            <w:r w:rsidRPr="00951E5E">
              <w:br/>
              <w:t>чание</w:t>
            </w:r>
          </w:p>
        </w:tc>
      </w:tr>
      <w:tr w:rsidR="007330E8" w14:paraId="33A7663D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AF614" w14:textId="77777777" w:rsidR="007330E8" w:rsidRDefault="007330E8" w:rsidP="00861A32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F4CAF" w14:textId="77777777" w:rsidR="007330E8" w:rsidRDefault="007330E8" w:rsidP="00861A32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DB33C" w14:textId="77777777" w:rsidR="007330E8" w:rsidRDefault="007330E8" w:rsidP="00861A32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1E096" w14:textId="77777777" w:rsidR="007330E8" w:rsidRDefault="007330E8" w:rsidP="00861A32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11A186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E7303" w14:textId="77777777" w:rsidR="007330E8" w:rsidRDefault="007330E8" w:rsidP="00861A32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F1221" w14:textId="77777777" w:rsidR="007330E8" w:rsidRDefault="007330E8" w:rsidP="00861A32"/>
        </w:tc>
      </w:tr>
      <w:tr w:rsidR="007330E8" w14:paraId="7B800BD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9FB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D0A6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42526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1EAA9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E436A7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175AA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BE228" w14:textId="77777777" w:rsidR="00045AA1" w:rsidRDefault="00045AA1">
            <w:pPr>
              <w:jc w:val="left"/>
            </w:pPr>
          </w:p>
        </w:tc>
      </w:tr>
      <w:tr w:rsidR="007330E8" w14:paraId="5A40BA8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34C36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F9F7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B47436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B245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0F0171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7170E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FC471C" w14:textId="77777777" w:rsidR="00045AA1" w:rsidRDefault="00045AA1">
            <w:pPr>
              <w:jc w:val="left"/>
            </w:pPr>
          </w:p>
        </w:tc>
      </w:tr>
      <w:tr w:rsidR="007330E8" w14:paraId="5206D0D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4110E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266C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DB99C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E66B5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AFCD80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A7D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335E1" w14:textId="77777777" w:rsidR="007330E8" w:rsidRDefault="007330E8" w:rsidP="00861A32"/>
        </w:tc>
      </w:tr>
      <w:tr w:rsidR="007330E8" w14:paraId="371D6E2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72C6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FA397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3C3D3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C6C0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9952D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C952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129650" w14:textId="77777777" w:rsidR="007330E8" w:rsidRDefault="007330E8" w:rsidP="00861A32"/>
        </w:tc>
      </w:tr>
      <w:tr w:rsidR="007330E8" w14:paraId="0E2799B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7B38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FD27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AA3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352DD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ED529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43673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9A83A" w14:textId="77777777" w:rsidR="00045AA1" w:rsidRDefault="00045AA1">
            <w:pPr>
              <w:jc w:val="left"/>
            </w:pPr>
          </w:p>
        </w:tc>
      </w:tr>
      <w:tr w:rsidR="007330E8" w14:paraId="2BE970A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15A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3B8ED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4A49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B8C80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9DB33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AFF0D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979986" w14:textId="77777777" w:rsidR="00045AA1" w:rsidRDefault="00045AA1">
            <w:pPr>
              <w:jc w:val="left"/>
            </w:pPr>
          </w:p>
        </w:tc>
      </w:tr>
      <w:tr w:rsidR="007330E8" w14:paraId="6BA97E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F79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0C4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CC21B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F304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C86B5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8C94F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FC9B2" w14:textId="77777777" w:rsidR="00045AA1" w:rsidRDefault="00045AA1">
            <w:pPr>
              <w:jc w:val="left"/>
            </w:pPr>
          </w:p>
        </w:tc>
      </w:tr>
      <w:tr w:rsidR="007330E8" w14:paraId="2511454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43CD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DDDF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A185E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57F6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46CAD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6A0AC8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C5DA5" w14:textId="77777777" w:rsidR="00045AA1" w:rsidRDefault="00045AA1">
            <w:pPr>
              <w:jc w:val="left"/>
            </w:pPr>
          </w:p>
        </w:tc>
      </w:tr>
      <w:tr w:rsidR="007330E8" w14:paraId="6D6A9BA7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EF0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02C3D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DEBD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D5C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13A99C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EC73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0DB1CC" w14:textId="77777777" w:rsidR="007330E8" w:rsidRDefault="007330E8" w:rsidP="00861A32"/>
        </w:tc>
      </w:tr>
      <w:tr w:rsidR="007330E8" w14:paraId="603A445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E23D83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5E8BDA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280C0D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3311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F9F3F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6CDD78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793D87" w14:textId="77777777" w:rsidR="007330E8" w:rsidRDefault="007330E8" w:rsidP="00861A32"/>
        </w:tc>
      </w:tr>
      <w:tr w:rsidR="007330E8" w14:paraId="2AF5E27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5C0DA7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48FE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1F273" w14:textId="77777777" w:rsidR="00045AA1" w:rsidRDefault="00045AA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F1BF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FB142" w14:textId="77777777" w:rsidR="00045AA1" w:rsidRDefault="00045AA1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302077" w14:textId="77777777" w:rsidR="00045AA1" w:rsidRDefault="00045AA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A803A" w14:textId="77777777" w:rsidR="00045AA1" w:rsidRDefault="00045AA1">
            <w:pPr>
              <w:jc w:val="left"/>
            </w:pPr>
          </w:p>
        </w:tc>
      </w:tr>
      <w:tr w:rsidR="007330E8" w14:paraId="79989BC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D2428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0D43E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B33D3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C015A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C302B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09C70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9E6515" w14:textId="77777777" w:rsidR="007330E8" w:rsidRDefault="007330E8" w:rsidP="00861A32"/>
        </w:tc>
      </w:tr>
      <w:tr w:rsidR="007330E8" w14:paraId="181702E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9D60F5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9D896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DB5CD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242A7B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E5C37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4984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29DA8" w14:textId="77777777" w:rsidR="007330E8" w:rsidRDefault="007330E8" w:rsidP="00861A32"/>
        </w:tc>
      </w:tr>
      <w:tr w:rsidR="007330E8" w14:paraId="7BDD47F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D7660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316E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18FE1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971FE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71383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45457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47FF2" w14:textId="77777777" w:rsidR="007330E8" w:rsidRDefault="007330E8" w:rsidP="00861A32"/>
        </w:tc>
      </w:tr>
      <w:tr w:rsidR="007330E8" w14:paraId="4652459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DF15E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1971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D1AA7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44A57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24C4FF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638DD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04209" w14:textId="77777777" w:rsidR="007330E8" w:rsidRDefault="007330E8" w:rsidP="00861A32"/>
        </w:tc>
      </w:tr>
      <w:tr w:rsidR="007330E8" w14:paraId="2F2E4AE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5528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CE61B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946F74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4803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7BE56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DA27D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F668E" w14:textId="77777777" w:rsidR="007330E8" w:rsidRDefault="007330E8" w:rsidP="00861A32"/>
        </w:tc>
      </w:tr>
      <w:tr w:rsidR="007330E8" w14:paraId="2F2CFFC8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FD2AC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1055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5F4B25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D2A21C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1D395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EB29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59B20" w14:textId="77777777" w:rsidR="007330E8" w:rsidRDefault="007330E8" w:rsidP="00861A32"/>
        </w:tc>
      </w:tr>
      <w:tr w:rsidR="007330E8" w14:paraId="4CBF76B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575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DCECC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23488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CD9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5220C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7EF31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CFF38F" w14:textId="77777777" w:rsidR="007330E8" w:rsidRDefault="007330E8" w:rsidP="00861A32"/>
        </w:tc>
      </w:tr>
      <w:tr w:rsidR="007330E8" w14:paraId="1F2CD8C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F691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20493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464476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BD1A2A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1990D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793F66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1DDF4" w14:textId="77777777" w:rsidR="007330E8" w:rsidRDefault="007330E8" w:rsidP="00861A32"/>
        </w:tc>
      </w:tr>
      <w:tr w:rsidR="007330E8" w14:paraId="735DC44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5C6F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E4500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9D9F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C48E1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14995C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C2C0C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42A918" w14:textId="77777777" w:rsidR="007330E8" w:rsidRDefault="007330E8" w:rsidP="00861A32"/>
        </w:tc>
      </w:tr>
      <w:tr w:rsidR="007330E8" w14:paraId="2825B84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09BDB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81154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D853A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DCE75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A51788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4852A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55E0B" w14:textId="77777777" w:rsidR="007330E8" w:rsidRDefault="007330E8" w:rsidP="00861A32"/>
        </w:tc>
      </w:tr>
      <w:tr w:rsidR="007330E8" w14:paraId="6F9BC27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1AF49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6810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2FBAA8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8C12F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7EF2E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FA003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8A66F0" w14:textId="77777777" w:rsidR="007330E8" w:rsidRDefault="007330E8" w:rsidP="00861A32"/>
        </w:tc>
      </w:tr>
      <w:tr w:rsidR="007330E8" w14:paraId="3E81AF0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0B27D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C3C19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AA915B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9716B8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4F4F55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35C74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E892F" w14:textId="77777777" w:rsidR="007330E8" w:rsidRDefault="007330E8" w:rsidP="00861A32"/>
        </w:tc>
      </w:tr>
      <w:tr w:rsidR="007330E8" w14:paraId="10601AA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3D5E4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15076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08A764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0A9014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4626B6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47C69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B8592" w14:textId="77777777" w:rsidR="007330E8" w:rsidRDefault="007330E8" w:rsidP="00861A32"/>
        </w:tc>
      </w:tr>
      <w:tr w:rsidR="007330E8" w14:paraId="6433AAEA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ACEEF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1179FF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1F6F1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4415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FACDF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7DFA5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0BA7DE" w14:textId="77777777" w:rsidR="007330E8" w:rsidRDefault="007330E8" w:rsidP="00861A32"/>
        </w:tc>
      </w:tr>
      <w:tr w:rsidR="007330E8" w14:paraId="0356C67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0C6D9" w14:textId="77777777" w:rsidR="007330E8" w:rsidRDefault="007330E8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945A1" w14:textId="77777777" w:rsidR="007330E8" w:rsidRDefault="007330E8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1004F" w14:textId="77777777" w:rsidR="007330E8" w:rsidRDefault="007330E8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5DA32" w14:textId="77777777" w:rsidR="007330E8" w:rsidRDefault="007330E8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40A7F9" w14:textId="77777777" w:rsidR="007330E8" w:rsidRDefault="007330E8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78E64E" w14:textId="77777777" w:rsidR="007330E8" w:rsidRDefault="007330E8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81914" w14:textId="77777777" w:rsidR="007330E8" w:rsidRDefault="007330E8" w:rsidP="00861A32"/>
        </w:tc>
      </w:tr>
      <w:tr w:rsidR="009F6692" w14:paraId="123454D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651BE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AABFDD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8F52F5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E5A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8EA2EA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0CDD1F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BE099" w14:textId="77777777" w:rsidR="009F6692" w:rsidRDefault="009F6692" w:rsidP="00861A32"/>
        </w:tc>
      </w:tr>
      <w:tr w:rsidR="009F6692" w14:paraId="4ED07C5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4BFA6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8FE03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558BD9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2E265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13F902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4A408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55ACBD" w14:textId="77777777" w:rsidR="009F6692" w:rsidRDefault="009F6692" w:rsidP="00861A32"/>
        </w:tc>
      </w:tr>
      <w:tr w:rsidR="009F6692" w14:paraId="0E0D2DD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9DBD82" w14:textId="77777777" w:rsidR="009F6692" w:rsidRDefault="009F6692" w:rsidP="00861A32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7BEA48" w14:textId="77777777" w:rsidR="009F6692" w:rsidRDefault="009F6692" w:rsidP="00861A32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7C5FE" w14:textId="77777777" w:rsidR="009F6692" w:rsidRDefault="009F6692" w:rsidP="00861A32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3623C" w14:textId="77777777" w:rsidR="009F6692" w:rsidRDefault="009F6692" w:rsidP="00861A32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6C8425" w14:textId="77777777" w:rsidR="009F6692" w:rsidRDefault="009F6692" w:rsidP="00861A32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64BF1" w14:textId="77777777" w:rsidR="009F6692" w:rsidRDefault="009F6692" w:rsidP="00861A32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C47DA" w14:textId="77777777" w:rsidR="009F6692" w:rsidRDefault="009F6692" w:rsidP="00861A32"/>
        </w:tc>
      </w:tr>
    </w:tbl>
    <w:p w14:paraId="70839EE9" w14:textId="1DEF8186" w:rsidR="00861A32" w:rsidRDefault="00861A32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61A32" w14:paraId="501EEB7C" w14:textId="77777777" w:rsidTr="00F254B1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4743EDE" w14:textId="77777777" w:rsidR="00861A32" w:rsidRPr="00870065" w:rsidRDefault="00861A32" w:rsidP="00F254B1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A9C859D" w14:textId="77777777" w:rsidR="00861A32" w:rsidRPr="00870065" w:rsidRDefault="00861A32" w:rsidP="00F254B1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1BED65D" w14:textId="77777777" w:rsidR="00861A32" w:rsidRPr="00870065" w:rsidRDefault="00861A32" w:rsidP="00F254B1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329136" w14:textId="77777777" w:rsidR="00861A32" w:rsidRPr="00951E5E" w:rsidRDefault="00861A32" w:rsidP="00F254B1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F9C63E" w14:textId="77777777" w:rsidR="00861A32" w:rsidRPr="00951E5E" w:rsidRDefault="00861A32" w:rsidP="00F254B1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371BA7" w14:textId="77777777" w:rsidR="00861A32" w:rsidRPr="00870065" w:rsidRDefault="00861A32" w:rsidP="00F254B1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2CBB6B" w14:textId="77777777" w:rsidR="00861A32" w:rsidRPr="00870065" w:rsidRDefault="00861A32" w:rsidP="00F254B1">
            <w:r w:rsidRPr="00951E5E">
              <w:t>Приме-</w:t>
            </w:r>
            <w:r w:rsidRPr="00951E5E">
              <w:br/>
              <w:t>чание</w:t>
            </w:r>
          </w:p>
        </w:tc>
      </w:tr>
      <w:tr w:rsidR="00861A32" w14:paraId="3ACF1927" w14:textId="77777777" w:rsidTr="008F6081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CD860" w14:textId="77777777" w:rsidR="00861A32" w:rsidRDefault="00861A32" w:rsidP="00F254B1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5BD08" w14:textId="77777777" w:rsidR="00861A32" w:rsidRDefault="00861A32" w:rsidP="00F254B1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1B3CC" w14:textId="77777777" w:rsidR="00861A32" w:rsidRDefault="00861A32" w:rsidP="00F254B1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B756B" w14:textId="77777777" w:rsidR="00861A32" w:rsidRDefault="00861A32" w:rsidP="00F254B1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A481AF" w14:textId="77777777" w:rsidR="00861A32" w:rsidRDefault="00861A32" w:rsidP="00F254B1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FDB23" w14:textId="77777777" w:rsidR="00861A32" w:rsidRDefault="00861A32" w:rsidP="00F254B1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688E8" w14:textId="77777777" w:rsidR="00861A32" w:rsidRDefault="00861A32" w:rsidP="00F254B1"/>
        </w:tc>
      </w:tr>
      <w:tr w:rsidR="00861A32" w14:paraId="35E8C596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4C416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34E71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4525B4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476E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185C2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52C27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BDBB8" w14:textId="77777777" w:rsidR="00861A32" w:rsidRDefault="00861A32" w:rsidP="00F254B1"/>
        </w:tc>
      </w:tr>
      <w:tr w:rsidR="00861A32" w14:paraId="64C39B7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0D79F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8CB737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DAB9F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8DC927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AC791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DCD1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022148" w14:textId="77777777" w:rsidR="00861A32" w:rsidRDefault="00861A32" w:rsidP="00F254B1"/>
        </w:tc>
      </w:tr>
      <w:tr w:rsidR="00861A32" w14:paraId="2BB6BFC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F71E1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309C2F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4699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31694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75EE01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3865B8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31704" w14:textId="77777777" w:rsidR="00861A32" w:rsidRDefault="00861A32" w:rsidP="00F254B1"/>
        </w:tc>
      </w:tr>
      <w:tr w:rsidR="00861A32" w14:paraId="0E03336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73E02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2A5F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E613B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8FB17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91054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45364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FD3F5" w14:textId="77777777" w:rsidR="00861A32" w:rsidRDefault="00861A32" w:rsidP="00F254B1"/>
        </w:tc>
      </w:tr>
      <w:tr w:rsidR="00861A32" w14:paraId="47031D3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8A069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E9E6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5EDEF4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C302C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0F9A8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64432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32BC6" w14:textId="77777777" w:rsidR="00861A32" w:rsidRDefault="00861A32" w:rsidP="00F254B1"/>
        </w:tc>
      </w:tr>
      <w:tr w:rsidR="00861A32" w14:paraId="4B7A132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4184C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5159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A36F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B9E43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345FB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09FA0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8971D" w14:textId="77777777" w:rsidR="00861A32" w:rsidRDefault="00861A32" w:rsidP="00F254B1"/>
        </w:tc>
      </w:tr>
      <w:tr w:rsidR="00861A32" w14:paraId="7B674C3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3D4397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56C6D5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169E1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BA17D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EF6AE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BA2284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CAE95C" w14:textId="77777777" w:rsidR="00861A32" w:rsidRDefault="00861A32" w:rsidP="00F254B1"/>
        </w:tc>
      </w:tr>
      <w:tr w:rsidR="00861A32" w14:paraId="719311F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45D28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6ACC3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AE7786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C42D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0D3947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B2659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AD7BD" w14:textId="77777777" w:rsidR="00861A32" w:rsidRDefault="00861A32" w:rsidP="00F254B1"/>
        </w:tc>
      </w:tr>
      <w:tr w:rsidR="00861A32" w14:paraId="0865D047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6678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DDA7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1F05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BD80BC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008B4E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D1576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D3FD0" w14:textId="77777777" w:rsidR="00861A32" w:rsidRDefault="00861A32" w:rsidP="00F254B1"/>
        </w:tc>
      </w:tr>
      <w:tr w:rsidR="00861A32" w14:paraId="522ECA4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3F2BC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3DFF3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A35C52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1996F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1987D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03B892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CC859E" w14:textId="77777777" w:rsidR="00861A32" w:rsidRDefault="00861A32" w:rsidP="00F254B1"/>
        </w:tc>
      </w:tr>
      <w:tr w:rsidR="00861A32" w14:paraId="00AA446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13C5E2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B6E1B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DBD714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D6E8D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054E1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B51979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F19B6" w14:textId="77777777" w:rsidR="00861A32" w:rsidRDefault="00861A32" w:rsidP="00F254B1"/>
        </w:tc>
      </w:tr>
      <w:tr w:rsidR="00861A32" w14:paraId="0E03D300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E9209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0537B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741A9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EA7E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B3CC5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6FB1E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CC69CF" w14:textId="77777777" w:rsidR="00861A32" w:rsidRDefault="00861A32" w:rsidP="00F254B1"/>
        </w:tc>
      </w:tr>
      <w:tr w:rsidR="00861A32" w14:paraId="1A255D7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269F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7614A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C131F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4671CA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830F2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A703A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069BE" w14:textId="77777777" w:rsidR="00861A32" w:rsidRDefault="00861A32" w:rsidP="00F254B1"/>
        </w:tc>
      </w:tr>
      <w:tr w:rsidR="00861A32" w14:paraId="6BD6A593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0587B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CF38E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5F38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CF33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C398A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81675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2709B" w14:textId="77777777" w:rsidR="00861A32" w:rsidRDefault="00861A32" w:rsidP="00F254B1"/>
        </w:tc>
      </w:tr>
      <w:tr w:rsidR="00861A32" w14:paraId="6639C351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AEC3E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65D97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4AD5A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8B50F5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D72D7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B5F8C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D559B" w14:textId="77777777" w:rsidR="00861A32" w:rsidRDefault="00861A32" w:rsidP="00F254B1"/>
        </w:tc>
      </w:tr>
      <w:tr w:rsidR="00861A32" w14:paraId="79CB2F6B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06FA7B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412CF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245AC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07B35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82B55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233917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51FFB3" w14:textId="77777777" w:rsidR="00861A32" w:rsidRDefault="00861A32" w:rsidP="00F254B1"/>
        </w:tc>
      </w:tr>
      <w:tr w:rsidR="00861A32" w14:paraId="77F07E62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215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60D98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4730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D0F2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EA6B69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276FBD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F68245" w14:textId="77777777" w:rsidR="00861A32" w:rsidRDefault="00861A32" w:rsidP="00F254B1"/>
        </w:tc>
      </w:tr>
      <w:tr w:rsidR="00861A32" w14:paraId="2D9CA414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2D7654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150C1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3C69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67DD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5E1DE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6CFCD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EB042" w14:textId="77777777" w:rsidR="00861A32" w:rsidRDefault="00861A32" w:rsidP="00F254B1"/>
        </w:tc>
      </w:tr>
      <w:tr w:rsidR="00861A32" w14:paraId="761EFE0D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F4D68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598D30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A2E67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22CF3A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4CB8D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B18DC7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98F5EB" w14:textId="77777777" w:rsidR="00861A32" w:rsidRDefault="00861A32" w:rsidP="00F254B1"/>
        </w:tc>
      </w:tr>
      <w:tr w:rsidR="00861A32" w14:paraId="20C2CB0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53615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872C2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575FFA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A026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B7B72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B7D49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22E30" w14:textId="77777777" w:rsidR="00861A32" w:rsidRDefault="00861A32" w:rsidP="00F254B1"/>
        </w:tc>
      </w:tr>
      <w:tr w:rsidR="00861A32" w14:paraId="57C95645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341A6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A7E67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0346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27E895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124B68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3C63A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3852B2" w14:textId="77777777" w:rsidR="00861A32" w:rsidRDefault="00861A32" w:rsidP="00F254B1"/>
        </w:tc>
      </w:tr>
      <w:tr w:rsidR="00861A32" w14:paraId="6F5D5C0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FF8C93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0D8BE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47B5BC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3B66E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4A583A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2780BC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29A12" w14:textId="77777777" w:rsidR="00861A32" w:rsidRDefault="00861A32" w:rsidP="00F254B1"/>
        </w:tc>
      </w:tr>
      <w:tr w:rsidR="00861A32" w14:paraId="3B653AE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A19C24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FF21D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27FEB3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313C2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9E78D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4B92E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B0F2F3" w14:textId="77777777" w:rsidR="00861A32" w:rsidRDefault="00861A32" w:rsidP="00F254B1"/>
        </w:tc>
      </w:tr>
      <w:tr w:rsidR="00861A32" w14:paraId="181194B9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9075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BCA3BB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24DC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CE349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85FC7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9F4396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F0B9B7" w14:textId="77777777" w:rsidR="00861A32" w:rsidRDefault="00861A32" w:rsidP="00F254B1"/>
        </w:tc>
      </w:tr>
      <w:tr w:rsidR="00861A32" w14:paraId="0888B01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33EC4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BE2EF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0DBCDF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38CE1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073B8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44DD5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AC51C" w14:textId="77777777" w:rsidR="00861A32" w:rsidRDefault="00861A32" w:rsidP="00F254B1"/>
        </w:tc>
      </w:tr>
      <w:tr w:rsidR="00861A32" w14:paraId="78DCF8FC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D94CEE" w14:textId="77777777" w:rsidR="00861A32" w:rsidRDefault="00861A3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94516" w14:textId="77777777" w:rsidR="00861A32" w:rsidRDefault="00861A3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8C5C4B" w14:textId="77777777" w:rsidR="00861A32" w:rsidRDefault="00861A3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BD9A77" w14:textId="77777777" w:rsidR="00861A32" w:rsidRDefault="00861A3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B8C64" w14:textId="77777777" w:rsidR="00861A32" w:rsidRDefault="00861A3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5A4E8" w14:textId="77777777" w:rsidR="00861A32" w:rsidRDefault="00861A3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242E" w14:textId="77777777" w:rsidR="00861A32" w:rsidRDefault="00861A32" w:rsidP="00F254B1"/>
        </w:tc>
      </w:tr>
      <w:tr w:rsidR="009F6692" w14:paraId="7E1476E6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95E47" w14:textId="77777777" w:rsidR="009F6692" w:rsidRDefault="009F669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28849" w14:textId="77777777" w:rsidR="009F6692" w:rsidRDefault="009F669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31EBA" w14:textId="77777777" w:rsidR="009F6692" w:rsidRDefault="009F669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EA6FB" w14:textId="77777777" w:rsidR="009F6692" w:rsidRDefault="009F669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88A3C1" w14:textId="77777777" w:rsidR="009F6692" w:rsidRDefault="009F669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F0246" w14:textId="77777777" w:rsidR="009F6692" w:rsidRDefault="009F669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71098" w14:textId="77777777" w:rsidR="009F6692" w:rsidRDefault="009F6692" w:rsidP="00F254B1"/>
        </w:tc>
      </w:tr>
      <w:tr w:rsidR="009F6692" w14:paraId="4C35CDFF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25408" w14:textId="77777777" w:rsidR="009F6692" w:rsidRDefault="009F669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FEA820" w14:textId="77777777" w:rsidR="009F6692" w:rsidRDefault="009F669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8498C9" w14:textId="77777777" w:rsidR="009F6692" w:rsidRDefault="009F669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62398" w14:textId="77777777" w:rsidR="009F6692" w:rsidRDefault="009F669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0707C" w14:textId="77777777" w:rsidR="009F6692" w:rsidRDefault="009F669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81EF6" w14:textId="77777777" w:rsidR="009F6692" w:rsidRDefault="009F669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89C02" w14:textId="77777777" w:rsidR="009F6692" w:rsidRDefault="009F6692" w:rsidP="00F254B1"/>
        </w:tc>
      </w:tr>
      <w:tr w:rsidR="009F6692" w14:paraId="416D686E" w14:textId="77777777" w:rsidTr="008F6081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C7E3D" w14:textId="77777777" w:rsidR="009F6692" w:rsidRDefault="009F6692" w:rsidP="00F254B1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3B265" w14:textId="77777777" w:rsidR="009F6692" w:rsidRDefault="009F6692" w:rsidP="00F254B1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0F8410" w14:textId="77777777" w:rsidR="009F6692" w:rsidRDefault="009F6692" w:rsidP="00F254B1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A3C92" w14:textId="77777777" w:rsidR="009F6692" w:rsidRDefault="009F6692" w:rsidP="00F254B1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02701A" w14:textId="77777777" w:rsidR="009F6692" w:rsidRDefault="009F6692" w:rsidP="00F254B1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935EB9" w14:textId="77777777" w:rsidR="009F6692" w:rsidRDefault="009F6692" w:rsidP="00F254B1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5D1C6" w14:textId="77777777" w:rsidR="009F6692" w:rsidRDefault="009F6692" w:rsidP="00F254B1"/>
        </w:tc>
      </w:tr>
    </w:tbl>
    <w:p w14:paraId="15F52892" w14:textId="633661A9" w:rsidR="008F6081" w:rsidRDefault="008F6081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48720286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922183E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08ED00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78D0D2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EFEE7E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9D2852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20B5BE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91FB3" w14:textId="77777777" w:rsidR="008F6081" w:rsidRPr="00870065" w:rsidRDefault="008F6081" w:rsidP="004E62A3">
            <w:r w:rsidRPr="00951E5E">
              <w:t>Приме-</w:t>
            </w:r>
            <w:r w:rsidRPr="00951E5E">
              <w:br/>
              <w:t>чание</w:t>
            </w:r>
          </w:p>
        </w:tc>
      </w:tr>
      <w:tr w:rsidR="008F6081" w14:paraId="18A53272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D7A91E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FC6F4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005D6E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0CEFD2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59213B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5CBB63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8D8E9E" w14:textId="77777777" w:rsidR="008F6081" w:rsidRDefault="008F6081" w:rsidP="004E62A3"/>
        </w:tc>
      </w:tr>
      <w:tr w:rsidR="008F6081" w14:paraId="5734D9C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CFA6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E599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6EF2F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B6E6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77579B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68CE9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CB6029" w14:textId="77777777" w:rsidR="008F6081" w:rsidRDefault="008F6081" w:rsidP="004E62A3"/>
        </w:tc>
      </w:tr>
      <w:tr w:rsidR="008F6081" w14:paraId="4DA23A2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93EC8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4EDB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FC7E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43D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AF93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7FE6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F7E1E6" w14:textId="77777777" w:rsidR="008F6081" w:rsidRDefault="008F6081" w:rsidP="004E62A3"/>
        </w:tc>
      </w:tr>
      <w:tr w:rsidR="008F6081" w14:paraId="56A4ED3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DBEE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1DB3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32CBE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451D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4ED3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E343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63A3C" w14:textId="77777777" w:rsidR="008F6081" w:rsidRDefault="008F6081" w:rsidP="004E62A3"/>
        </w:tc>
      </w:tr>
      <w:tr w:rsidR="008F6081" w14:paraId="18FC322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DDDA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9E2F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952D8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0037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92806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5509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11129" w14:textId="77777777" w:rsidR="008F6081" w:rsidRDefault="008F6081" w:rsidP="004E62A3"/>
        </w:tc>
      </w:tr>
      <w:tr w:rsidR="008F6081" w14:paraId="1E5EA6E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DD1D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8421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DBE7B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55011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6BBB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2D6EA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FB7FB1" w14:textId="77777777" w:rsidR="008F6081" w:rsidRDefault="008F6081" w:rsidP="004E62A3"/>
        </w:tc>
      </w:tr>
      <w:tr w:rsidR="008F6081" w14:paraId="255EA30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4F01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A65F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75C0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2262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2F579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3F8A5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A8FE2" w14:textId="77777777" w:rsidR="008F6081" w:rsidRDefault="008F6081" w:rsidP="004E62A3"/>
        </w:tc>
      </w:tr>
      <w:tr w:rsidR="008F6081" w14:paraId="58EDD6E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15E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7650F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0DA14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D596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1C451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535A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5967BF" w14:textId="77777777" w:rsidR="008F6081" w:rsidRDefault="008F6081" w:rsidP="004E62A3"/>
        </w:tc>
      </w:tr>
      <w:tr w:rsidR="008F6081" w14:paraId="0516C51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9ADC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BEFE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DE3CA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9385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4516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4B64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41F9BE" w14:textId="77777777" w:rsidR="008F6081" w:rsidRDefault="008F6081" w:rsidP="004E62A3"/>
        </w:tc>
      </w:tr>
      <w:tr w:rsidR="008F6081" w14:paraId="1368B7E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3DFB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547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3336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8447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79D1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1571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B7C761" w14:textId="77777777" w:rsidR="008F6081" w:rsidRDefault="008F6081" w:rsidP="004E62A3"/>
        </w:tc>
      </w:tr>
      <w:tr w:rsidR="008F6081" w14:paraId="5E3EB69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395F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E2E4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14C8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2AE5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080A4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7E9C6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441DF9" w14:textId="77777777" w:rsidR="008F6081" w:rsidRDefault="008F6081" w:rsidP="004E62A3"/>
        </w:tc>
      </w:tr>
      <w:tr w:rsidR="008F6081" w14:paraId="5425265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EFB69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CA2B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BE50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CD47F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F423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D517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B0F42" w14:textId="77777777" w:rsidR="008F6081" w:rsidRDefault="008F6081" w:rsidP="004E62A3"/>
        </w:tc>
      </w:tr>
      <w:tr w:rsidR="008F6081" w14:paraId="2F7A242C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C25B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F454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19B4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FF78A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C50B9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A870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FB1C52" w14:textId="77777777" w:rsidR="008F6081" w:rsidRDefault="008F6081" w:rsidP="004E62A3"/>
        </w:tc>
      </w:tr>
      <w:tr w:rsidR="008F6081" w14:paraId="2F53BAB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A702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3E06B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3DC3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405F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16BD3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6595A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B5475" w14:textId="77777777" w:rsidR="008F6081" w:rsidRDefault="008F6081" w:rsidP="004E62A3"/>
        </w:tc>
      </w:tr>
      <w:tr w:rsidR="008F6081" w14:paraId="595AD2D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FB1E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91BE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4021BF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5B520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FF3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9693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2688CC" w14:textId="77777777" w:rsidR="008F6081" w:rsidRDefault="008F6081" w:rsidP="004E62A3"/>
        </w:tc>
      </w:tr>
      <w:tr w:rsidR="008F6081" w14:paraId="6A3C32B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56C4E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CC294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9844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357E9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79551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8327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F60575" w14:textId="77777777" w:rsidR="008F6081" w:rsidRDefault="008F6081" w:rsidP="004E62A3"/>
        </w:tc>
      </w:tr>
      <w:tr w:rsidR="008F6081" w14:paraId="47EA206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389A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7585D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9C7AB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BE69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6A063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7D8A9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B243E" w14:textId="77777777" w:rsidR="008F6081" w:rsidRDefault="008F6081" w:rsidP="004E62A3"/>
        </w:tc>
      </w:tr>
      <w:tr w:rsidR="008F6081" w14:paraId="7782B28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942D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B619E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0BBC9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F676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F36E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2B381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143003" w14:textId="77777777" w:rsidR="008F6081" w:rsidRDefault="008F6081" w:rsidP="004E62A3"/>
        </w:tc>
      </w:tr>
      <w:tr w:rsidR="008F6081" w14:paraId="77185A8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073A1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D1B0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2300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C8A88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F6EB4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E177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7A52C" w14:textId="77777777" w:rsidR="008F6081" w:rsidRDefault="008F6081" w:rsidP="004E62A3"/>
        </w:tc>
      </w:tr>
      <w:tr w:rsidR="008F6081" w14:paraId="035152A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54F8A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501C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B11B2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BC9C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281DD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CF54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A8587" w14:textId="77777777" w:rsidR="008F6081" w:rsidRDefault="008F6081" w:rsidP="004E62A3"/>
        </w:tc>
      </w:tr>
      <w:tr w:rsidR="008F6081" w14:paraId="592411C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A20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3176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65BE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00ACA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ED10B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6E1E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3F3FC" w14:textId="77777777" w:rsidR="008F6081" w:rsidRDefault="008F6081" w:rsidP="004E62A3"/>
        </w:tc>
      </w:tr>
      <w:tr w:rsidR="008F6081" w14:paraId="20B3951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B6D5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E7F3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34E4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FBA5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C515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D8E66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0C8E14" w14:textId="77777777" w:rsidR="008F6081" w:rsidRDefault="008F6081" w:rsidP="004E62A3"/>
        </w:tc>
      </w:tr>
      <w:tr w:rsidR="008F6081" w14:paraId="201FE1C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6B8F1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C2E6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C29B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9093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33D54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AE60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697F1" w14:textId="77777777" w:rsidR="008F6081" w:rsidRDefault="008F6081" w:rsidP="004E62A3"/>
        </w:tc>
      </w:tr>
      <w:tr w:rsidR="008F6081" w14:paraId="319CC02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45D7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35CF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B2B12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1DBF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A137B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2B01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AF319" w14:textId="77777777" w:rsidR="008F6081" w:rsidRDefault="008F6081" w:rsidP="004E62A3"/>
        </w:tc>
      </w:tr>
      <w:tr w:rsidR="008F6081" w14:paraId="11D21D9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84693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6378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D253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9A5DE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1C22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5264C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1F85F" w14:textId="77777777" w:rsidR="008F6081" w:rsidRDefault="008F6081" w:rsidP="004E62A3"/>
        </w:tc>
      </w:tr>
      <w:tr w:rsidR="008F6081" w14:paraId="2FA3188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C5215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CBC07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645F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15E98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C6B5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9F6C4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0ADBE8" w14:textId="77777777" w:rsidR="008F6081" w:rsidRDefault="008F6081" w:rsidP="004E62A3"/>
        </w:tc>
      </w:tr>
      <w:tr w:rsidR="008F6081" w14:paraId="56B8728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0538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C01D4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302D7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C438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79F7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C35C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8B019" w14:textId="77777777" w:rsidR="008F6081" w:rsidRDefault="008F6081" w:rsidP="004E62A3"/>
        </w:tc>
      </w:tr>
      <w:tr w:rsidR="009F6692" w14:paraId="3A76272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F4A39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F1D56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541A8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4CCEE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6ACE4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365EC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9BFF6" w14:textId="77777777" w:rsidR="009F6692" w:rsidRDefault="009F6692" w:rsidP="004E62A3"/>
        </w:tc>
      </w:tr>
      <w:tr w:rsidR="009F6692" w14:paraId="56A242C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97E8D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08D093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659B8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C91CE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125AE2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58224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E8A73" w14:textId="77777777" w:rsidR="009F6692" w:rsidRDefault="009F6692" w:rsidP="004E62A3"/>
        </w:tc>
      </w:tr>
      <w:tr w:rsidR="009F6692" w14:paraId="6EFCCEA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8C6CD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1F7FA3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706FE5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81A2AC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A6B57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4ADB0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8824E9" w14:textId="77777777" w:rsidR="009F6692" w:rsidRDefault="009F6692" w:rsidP="004E62A3"/>
        </w:tc>
      </w:tr>
    </w:tbl>
    <w:p w14:paraId="21A4B3DE" w14:textId="384D6C8F" w:rsidR="008F6081" w:rsidRDefault="008F6081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46C8CDF3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69513F4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02B5C58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A827A9A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A64F97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48588D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77A0D70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6250F7" w14:textId="77777777" w:rsidR="008F6081" w:rsidRPr="00870065" w:rsidRDefault="008F6081" w:rsidP="004E62A3">
            <w:r w:rsidRPr="00951E5E">
              <w:t>Приме-</w:t>
            </w:r>
            <w:r w:rsidRPr="00951E5E">
              <w:br/>
              <w:t>чание</w:t>
            </w:r>
          </w:p>
        </w:tc>
      </w:tr>
      <w:tr w:rsidR="008F6081" w14:paraId="1985B707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91C24A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D750A6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DB9E2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0FB2E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0D2A7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1E1A53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4B879" w14:textId="77777777" w:rsidR="008F6081" w:rsidRDefault="008F6081" w:rsidP="004E62A3"/>
        </w:tc>
      </w:tr>
      <w:tr w:rsidR="008F6081" w14:paraId="307F453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CB3C7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A9E0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D70B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A3E8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E7CC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D63BD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C31EBF" w14:textId="77777777" w:rsidR="008F6081" w:rsidRDefault="008F6081" w:rsidP="004E62A3"/>
        </w:tc>
      </w:tr>
      <w:tr w:rsidR="008F6081" w14:paraId="700385F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F929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F89B5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CB16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DD760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5052B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3FF6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95EB8" w14:textId="77777777" w:rsidR="008F6081" w:rsidRDefault="008F6081" w:rsidP="004E62A3"/>
        </w:tc>
      </w:tr>
      <w:tr w:rsidR="008F6081" w14:paraId="6634130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66B3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BC99D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78E8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473D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6CD6E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F11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661D6" w14:textId="77777777" w:rsidR="008F6081" w:rsidRDefault="008F6081" w:rsidP="004E62A3"/>
        </w:tc>
      </w:tr>
      <w:tr w:rsidR="008F6081" w14:paraId="2C0D292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C9D30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B24A5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DB343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6DF8F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F417C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1329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EAA05" w14:textId="77777777" w:rsidR="008F6081" w:rsidRDefault="008F6081" w:rsidP="004E62A3"/>
        </w:tc>
      </w:tr>
      <w:tr w:rsidR="008F6081" w14:paraId="789A255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F0A4D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F1C17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981D3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5B428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FD089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F938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0C4404" w14:textId="77777777" w:rsidR="008F6081" w:rsidRDefault="008F6081" w:rsidP="004E62A3"/>
        </w:tc>
      </w:tr>
      <w:tr w:rsidR="008F6081" w14:paraId="1CC86BD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77D4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E049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F372C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7B05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849DE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94A8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DFB8E" w14:textId="77777777" w:rsidR="008F6081" w:rsidRDefault="008F6081" w:rsidP="004E62A3"/>
        </w:tc>
      </w:tr>
      <w:tr w:rsidR="008F6081" w14:paraId="480D972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E47F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A8F7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DD9FF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DBBB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281DA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7426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8C1BA7" w14:textId="77777777" w:rsidR="008F6081" w:rsidRDefault="008F6081" w:rsidP="004E62A3"/>
        </w:tc>
      </w:tr>
      <w:tr w:rsidR="008F6081" w14:paraId="1731B5D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CA9E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FE57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D3673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2C7AF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6D7B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E239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7C307" w14:textId="77777777" w:rsidR="008F6081" w:rsidRDefault="008F6081" w:rsidP="004E62A3"/>
        </w:tc>
      </w:tr>
      <w:tr w:rsidR="008F6081" w14:paraId="1E9C352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8D75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9D1D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C4DA0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D618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2BB0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EC11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93226A" w14:textId="77777777" w:rsidR="008F6081" w:rsidRDefault="008F6081" w:rsidP="004E62A3"/>
        </w:tc>
      </w:tr>
      <w:tr w:rsidR="008F6081" w14:paraId="0A25D94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F90D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54CED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F6A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9A210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16BF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C7066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E1919" w14:textId="77777777" w:rsidR="008F6081" w:rsidRDefault="008F6081" w:rsidP="004E62A3"/>
        </w:tc>
      </w:tr>
      <w:tr w:rsidR="008F6081" w14:paraId="55C35CA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E5DA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C95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743A6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0FB6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A4A0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27E38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0E08D" w14:textId="77777777" w:rsidR="008F6081" w:rsidRDefault="008F6081" w:rsidP="004E62A3"/>
        </w:tc>
      </w:tr>
      <w:tr w:rsidR="008F6081" w14:paraId="4AEB635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C5A3C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88C2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5172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6C18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5A7FDB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7B00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9C51A" w14:textId="77777777" w:rsidR="008F6081" w:rsidRDefault="008F6081" w:rsidP="004E62A3"/>
        </w:tc>
      </w:tr>
      <w:tr w:rsidR="008F6081" w14:paraId="5600E82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DF16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336B4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A7D26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0393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01E5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8D94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370F3" w14:textId="77777777" w:rsidR="008F6081" w:rsidRDefault="008F6081" w:rsidP="004E62A3"/>
        </w:tc>
      </w:tr>
      <w:tr w:rsidR="008F6081" w14:paraId="4FA8A86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6094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2E2FE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14FD1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FF20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4495A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D76B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11969" w14:textId="77777777" w:rsidR="008F6081" w:rsidRDefault="008F6081" w:rsidP="004E62A3"/>
        </w:tc>
      </w:tr>
      <w:tr w:rsidR="008F6081" w14:paraId="13F4B7F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9B9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8C87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ECBA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F6AFE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66D9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5D57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BB6A95" w14:textId="77777777" w:rsidR="008F6081" w:rsidRDefault="008F6081" w:rsidP="004E62A3"/>
        </w:tc>
      </w:tr>
      <w:tr w:rsidR="008F6081" w14:paraId="5A0B5C3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4320E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310E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BF12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1EC4A6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AF4B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BC7B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A3F4D" w14:textId="77777777" w:rsidR="008F6081" w:rsidRDefault="008F6081" w:rsidP="004E62A3"/>
        </w:tc>
      </w:tr>
      <w:tr w:rsidR="008F6081" w14:paraId="676C9A8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E865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3E2C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B0218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3C5D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A662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CFEB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3AC0F" w14:textId="77777777" w:rsidR="008F6081" w:rsidRDefault="008F6081" w:rsidP="004E62A3"/>
        </w:tc>
      </w:tr>
      <w:tr w:rsidR="008F6081" w14:paraId="1D6BEDD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1408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C45A5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9E43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5D9F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6CDF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8474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38B18" w14:textId="77777777" w:rsidR="008F6081" w:rsidRDefault="008F6081" w:rsidP="004E62A3"/>
        </w:tc>
      </w:tr>
      <w:tr w:rsidR="008F6081" w14:paraId="0C50757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F131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C1A9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60141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AFCF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8891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F477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C658FC" w14:textId="77777777" w:rsidR="008F6081" w:rsidRDefault="008F6081" w:rsidP="004E62A3"/>
        </w:tc>
      </w:tr>
      <w:tr w:rsidR="008F6081" w14:paraId="0C98D9D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B73FB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14B92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1082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72B65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99F8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F94D1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03A49" w14:textId="77777777" w:rsidR="008F6081" w:rsidRDefault="008F6081" w:rsidP="004E62A3"/>
        </w:tc>
      </w:tr>
      <w:tr w:rsidR="008F6081" w14:paraId="3FD5BE6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8CB7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D36CD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2C28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EC9F4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6A35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5D37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1D79C9" w14:textId="77777777" w:rsidR="008F6081" w:rsidRDefault="008F6081" w:rsidP="004E62A3"/>
        </w:tc>
      </w:tr>
      <w:tr w:rsidR="008F6081" w14:paraId="44C59E0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7547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FFCD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2E8D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B7750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4D37F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68DAF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A52692" w14:textId="77777777" w:rsidR="008F6081" w:rsidRDefault="008F6081" w:rsidP="004E62A3"/>
        </w:tc>
      </w:tr>
      <w:tr w:rsidR="008F6081" w14:paraId="56FA223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B8D0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DA7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C2731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C523A6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F5747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0E46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7E71C" w14:textId="77777777" w:rsidR="008F6081" w:rsidRDefault="008F6081" w:rsidP="004E62A3"/>
        </w:tc>
      </w:tr>
      <w:tr w:rsidR="008F6081" w14:paraId="301696A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00952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66025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832BA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E990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B2A3C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2B0A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01E48" w14:textId="77777777" w:rsidR="008F6081" w:rsidRDefault="008F6081" w:rsidP="004E62A3"/>
        </w:tc>
      </w:tr>
      <w:tr w:rsidR="008F6081" w14:paraId="149B9A9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E977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25109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B180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47E0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F4D8E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3296B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CC1703" w14:textId="77777777" w:rsidR="008F6081" w:rsidRDefault="008F6081" w:rsidP="004E62A3"/>
        </w:tc>
      </w:tr>
      <w:tr w:rsidR="008F6081" w14:paraId="7CC9490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67E2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27C3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83AF2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36A5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2AEF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B032F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A129B0" w14:textId="77777777" w:rsidR="008F6081" w:rsidRDefault="008F6081" w:rsidP="004E62A3"/>
        </w:tc>
      </w:tr>
      <w:tr w:rsidR="009F6692" w14:paraId="0D4EE5B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0B5FD9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8C44D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F87D9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B93C8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1348C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F9D758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C727CE" w14:textId="77777777" w:rsidR="009F6692" w:rsidRDefault="009F6692" w:rsidP="004E62A3"/>
        </w:tc>
      </w:tr>
      <w:tr w:rsidR="009F6692" w14:paraId="76FC7286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CED208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5C33C0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3A4B74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D80E5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6D6A3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951863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55A78" w14:textId="77777777" w:rsidR="009F6692" w:rsidRDefault="009F6692" w:rsidP="004E62A3"/>
        </w:tc>
      </w:tr>
      <w:tr w:rsidR="009F6692" w14:paraId="498EE7C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28314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B6E9B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F1011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583B43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64012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4DE5D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4357E0" w14:textId="77777777" w:rsidR="009F6692" w:rsidRDefault="009F6692" w:rsidP="004E62A3"/>
        </w:tc>
      </w:tr>
    </w:tbl>
    <w:p w14:paraId="1813CC67" w14:textId="0D4A6D77" w:rsidR="008F6081" w:rsidRDefault="008F6081" w:rsidP="00E225BE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13D89933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A95499C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C35B65E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3A2260B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9A2B11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3186D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7CBAA1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1092B3" w14:textId="77777777" w:rsidR="008F6081" w:rsidRPr="00870065" w:rsidRDefault="008F6081" w:rsidP="004E62A3">
            <w:r w:rsidRPr="00951E5E">
              <w:t>Приме-</w:t>
            </w:r>
            <w:r w:rsidRPr="00951E5E">
              <w:br/>
              <w:t>чание</w:t>
            </w:r>
          </w:p>
        </w:tc>
      </w:tr>
      <w:tr w:rsidR="008F6081" w14:paraId="5187A0C0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9E788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B43A7B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42DB8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CAA5B0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33377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A56F7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870996" w14:textId="77777777" w:rsidR="008F6081" w:rsidRDefault="008F6081" w:rsidP="004E62A3"/>
        </w:tc>
      </w:tr>
      <w:tr w:rsidR="008F6081" w14:paraId="4262D726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EB6B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5A4C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FA65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CF9A0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D1347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D56C5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A17E1" w14:textId="77777777" w:rsidR="008F6081" w:rsidRDefault="008F6081" w:rsidP="004E62A3"/>
        </w:tc>
      </w:tr>
      <w:tr w:rsidR="008F6081" w14:paraId="198C933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4A06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B445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9E08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663F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06EAC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9B68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C119C" w14:textId="77777777" w:rsidR="008F6081" w:rsidRDefault="008F6081" w:rsidP="004E62A3"/>
        </w:tc>
      </w:tr>
      <w:tr w:rsidR="008F6081" w14:paraId="6888EB28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7B30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6FB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A132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D9E4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8CEA5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071DC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0EB6D5" w14:textId="77777777" w:rsidR="008F6081" w:rsidRDefault="008F6081" w:rsidP="004E62A3"/>
        </w:tc>
      </w:tr>
      <w:tr w:rsidR="008F6081" w14:paraId="53D7BE2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B25F6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42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650B1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6D4B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BFB4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48BF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DB7301" w14:textId="77777777" w:rsidR="008F6081" w:rsidRDefault="008F6081" w:rsidP="004E62A3"/>
        </w:tc>
      </w:tr>
      <w:tr w:rsidR="008F6081" w14:paraId="489F25F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A6173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54BE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CED71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E109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6ED05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B538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0252E" w14:textId="77777777" w:rsidR="008F6081" w:rsidRDefault="008F6081" w:rsidP="004E62A3"/>
        </w:tc>
      </w:tr>
      <w:tr w:rsidR="008F6081" w14:paraId="56DB9DD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0167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A09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7E376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202C9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5B128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2293F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5520E4" w14:textId="77777777" w:rsidR="008F6081" w:rsidRDefault="008F6081" w:rsidP="004E62A3"/>
        </w:tc>
      </w:tr>
      <w:tr w:rsidR="008F6081" w14:paraId="2E44288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3719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8721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D887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99FCB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8132D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7BEE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307EF" w14:textId="77777777" w:rsidR="008F6081" w:rsidRDefault="008F6081" w:rsidP="004E62A3"/>
        </w:tc>
      </w:tr>
      <w:tr w:rsidR="008F6081" w14:paraId="516F91E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3131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029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98E765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1B72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B31A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B94C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7AC73" w14:textId="77777777" w:rsidR="008F6081" w:rsidRDefault="008F6081" w:rsidP="004E62A3"/>
        </w:tc>
      </w:tr>
      <w:tr w:rsidR="008F6081" w14:paraId="480113C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DAB8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B2F7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9C48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4202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2D7E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1A17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4B54CD" w14:textId="77777777" w:rsidR="008F6081" w:rsidRDefault="008F6081" w:rsidP="004E62A3"/>
        </w:tc>
      </w:tr>
      <w:tr w:rsidR="008F6081" w14:paraId="1F6D0A8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60112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116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E845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7FB5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D1E42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A0103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591F4" w14:textId="77777777" w:rsidR="008F6081" w:rsidRDefault="008F6081" w:rsidP="004E62A3"/>
        </w:tc>
      </w:tr>
      <w:tr w:rsidR="008F6081" w14:paraId="5C12DD1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951B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13C5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7595E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056C5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AAEE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5D26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68400" w14:textId="77777777" w:rsidR="008F6081" w:rsidRDefault="008F6081" w:rsidP="004E62A3"/>
        </w:tc>
      </w:tr>
      <w:tr w:rsidR="008F6081" w14:paraId="12DE932E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9E86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5476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0222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0B7B7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8DB9F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3F1E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3F518" w14:textId="77777777" w:rsidR="008F6081" w:rsidRDefault="008F6081" w:rsidP="004E62A3"/>
        </w:tc>
      </w:tr>
      <w:tr w:rsidR="008F6081" w14:paraId="6CB22AF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1100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1690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66B0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5150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34A8C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C929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0AE0D" w14:textId="77777777" w:rsidR="008F6081" w:rsidRDefault="008F6081" w:rsidP="004E62A3"/>
        </w:tc>
      </w:tr>
      <w:tr w:rsidR="008F6081" w14:paraId="696D445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67A6E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392D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4595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4D47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C6FD5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174E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E3893" w14:textId="77777777" w:rsidR="008F6081" w:rsidRDefault="008F6081" w:rsidP="004E62A3"/>
        </w:tc>
      </w:tr>
      <w:tr w:rsidR="008F6081" w14:paraId="33FB72C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33E2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D35C3D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8691B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0CF3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69E0C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1C2F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010A78" w14:textId="77777777" w:rsidR="008F6081" w:rsidRDefault="008F6081" w:rsidP="004E62A3"/>
        </w:tc>
      </w:tr>
      <w:tr w:rsidR="008F6081" w14:paraId="5C10C1A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6F7703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35A0C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6DC3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1A507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8CD69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10588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0595C" w14:textId="77777777" w:rsidR="008F6081" w:rsidRDefault="008F6081" w:rsidP="004E62A3"/>
        </w:tc>
      </w:tr>
      <w:tr w:rsidR="008F6081" w14:paraId="31F00BF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E1724B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EA6630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F0918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CA66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B8783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9863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DCAF6" w14:textId="77777777" w:rsidR="008F6081" w:rsidRDefault="008F6081" w:rsidP="004E62A3"/>
        </w:tc>
      </w:tr>
      <w:tr w:rsidR="008F6081" w14:paraId="4181748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70ED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D041D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7AADB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684DA8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7F4A1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F0B315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30A5D" w14:textId="77777777" w:rsidR="008F6081" w:rsidRDefault="008F6081" w:rsidP="004E62A3"/>
        </w:tc>
      </w:tr>
      <w:tr w:rsidR="008F6081" w14:paraId="56854B7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60BB6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02667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229DDA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EA93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F3FE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C4853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36B332" w14:textId="77777777" w:rsidR="008F6081" w:rsidRDefault="008F6081" w:rsidP="004E62A3"/>
        </w:tc>
      </w:tr>
      <w:tr w:rsidR="008F6081" w14:paraId="2FB712D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C3CC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4EC3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619B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4B235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056E5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67370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6FA8F" w14:textId="77777777" w:rsidR="008F6081" w:rsidRDefault="008F6081" w:rsidP="004E62A3"/>
        </w:tc>
      </w:tr>
      <w:tr w:rsidR="008F6081" w14:paraId="016EF14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59D81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376A5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B69B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2654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4DEB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10DE9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8CF21" w14:textId="77777777" w:rsidR="008F6081" w:rsidRDefault="008F6081" w:rsidP="004E62A3"/>
        </w:tc>
      </w:tr>
      <w:tr w:rsidR="008F6081" w14:paraId="0A19382B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2A941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0471E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352C8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FA9C2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4BF6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EF65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ECEBA7" w14:textId="77777777" w:rsidR="008F6081" w:rsidRDefault="008F6081" w:rsidP="004E62A3"/>
        </w:tc>
      </w:tr>
      <w:tr w:rsidR="008F6081" w14:paraId="176FBD3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8C7C9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93DAA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38554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2C03A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59B9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F2CA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E1B87F" w14:textId="77777777" w:rsidR="008F6081" w:rsidRDefault="008F6081" w:rsidP="004E62A3"/>
        </w:tc>
      </w:tr>
      <w:tr w:rsidR="008F6081" w14:paraId="6404ADD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A17E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4ED7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6A63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A2E6AA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77F66E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5986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3807A" w14:textId="77777777" w:rsidR="008F6081" w:rsidRDefault="008F6081" w:rsidP="004E62A3"/>
        </w:tc>
      </w:tr>
      <w:tr w:rsidR="008F6081" w14:paraId="70F0B0D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E3C65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FAB0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404E0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E6EB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AF67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D263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FEBAA" w14:textId="77777777" w:rsidR="008F6081" w:rsidRDefault="008F6081" w:rsidP="004E62A3"/>
        </w:tc>
      </w:tr>
      <w:tr w:rsidR="008F6081" w14:paraId="750C296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E4C3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F389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AAEBCC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4BD0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3F600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15D0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9C4B5" w14:textId="77777777" w:rsidR="008F6081" w:rsidRDefault="008F6081" w:rsidP="004E62A3"/>
        </w:tc>
      </w:tr>
      <w:tr w:rsidR="009F6692" w14:paraId="1131359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7BBA2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85FAEF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88ECB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AF823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E09E3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E4BFD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612EF" w14:textId="77777777" w:rsidR="009F6692" w:rsidRDefault="009F6692" w:rsidP="004E62A3"/>
        </w:tc>
      </w:tr>
      <w:tr w:rsidR="009F6692" w14:paraId="4BE118E9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E0ADE1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B5F09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9D55B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ACBEB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DB144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64EB3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6106F" w14:textId="77777777" w:rsidR="009F6692" w:rsidRDefault="009F6692" w:rsidP="004E62A3"/>
        </w:tc>
      </w:tr>
      <w:tr w:rsidR="009F6692" w14:paraId="37631D2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59164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76EA3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C3DBA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8F299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F8BE3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62EB3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0A5B72" w14:textId="77777777" w:rsidR="009F6692" w:rsidRDefault="009F6692" w:rsidP="004E62A3"/>
        </w:tc>
      </w:tr>
    </w:tbl>
    <w:p w14:paraId="6E9CF921" w14:textId="77777777" w:rsidR="008F6081" w:rsidRDefault="008F6081" w:rsidP="008F6081">
      <w:pPr>
        <w:jc w:val="both"/>
      </w:pPr>
    </w:p>
    <w:p w14:paraId="170E677E" w14:textId="77777777" w:rsidR="008F6081" w:rsidRDefault="008F6081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454"/>
        <w:gridCol w:w="3969"/>
        <w:gridCol w:w="3572"/>
        <w:gridCol w:w="567"/>
        <w:gridCol w:w="1247"/>
      </w:tblGrid>
      <w:tr w:rsidR="008F6081" w14:paraId="7EFDB064" w14:textId="77777777" w:rsidTr="004E62A3">
        <w:trPr>
          <w:cantSplit/>
          <w:trHeight w:val="1134"/>
        </w:trPr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EA51408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DFE46C8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EEE3242" w14:textId="77777777" w:rsidR="008F6081" w:rsidRPr="00870065" w:rsidRDefault="008F6081" w:rsidP="004E62A3">
            <w:pPr>
              <w:ind w:left="113" w:right="113"/>
            </w:pPr>
            <w:r w:rsidRPr="00870065">
              <w:rPr>
                <w:sz w:val="18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0AF261" w14:textId="77777777" w:rsidR="008F6081" w:rsidRPr="00951E5E" w:rsidRDefault="008F6081" w:rsidP="004E62A3">
            <w:r w:rsidRPr="00951E5E"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015C5E" w14:textId="77777777" w:rsidR="008F6081" w:rsidRPr="00951E5E" w:rsidRDefault="008F6081" w:rsidP="004E62A3">
            <w:r w:rsidRPr="00951E5E"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D412FA0" w14:textId="77777777" w:rsidR="008F6081" w:rsidRPr="00870065" w:rsidRDefault="008F6081" w:rsidP="004E62A3">
            <w:pPr>
              <w:ind w:left="113" w:right="113"/>
            </w:pPr>
            <w:r w:rsidRPr="00870065"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CD1725" w14:textId="77777777" w:rsidR="008F6081" w:rsidRPr="00870065" w:rsidRDefault="008F6081" w:rsidP="004E62A3">
            <w:r w:rsidRPr="00951E5E">
              <w:t>Приме-</w:t>
            </w:r>
            <w:r w:rsidRPr="00951E5E">
              <w:br/>
              <w:t>чание</w:t>
            </w:r>
          </w:p>
        </w:tc>
      </w:tr>
      <w:tr w:rsidR="008F6081" w14:paraId="4D62539D" w14:textId="77777777" w:rsidTr="004E62A3">
        <w:trPr>
          <w:trHeight w:val="454"/>
        </w:trPr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4F73E" w14:textId="77777777" w:rsidR="008F6081" w:rsidRDefault="008F6081" w:rsidP="004E62A3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6DFCBB" w14:textId="77777777" w:rsidR="008F6081" w:rsidRDefault="008F6081" w:rsidP="004E62A3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8591C3" w14:textId="77777777" w:rsidR="008F6081" w:rsidRDefault="008F6081" w:rsidP="004E62A3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5BB2F" w14:textId="77777777" w:rsidR="008F6081" w:rsidRDefault="008F6081" w:rsidP="004E62A3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ACFA4" w14:textId="77777777" w:rsidR="008F6081" w:rsidRDefault="008F6081" w:rsidP="004E62A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CB10E" w14:textId="77777777" w:rsidR="008F6081" w:rsidRDefault="008F6081" w:rsidP="004E62A3"/>
        </w:tc>
        <w:tc>
          <w:tcPr>
            <w:tcW w:w="124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11DD6" w14:textId="77777777" w:rsidR="008F6081" w:rsidRDefault="008F6081" w:rsidP="004E62A3"/>
        </w:tc>
      </w:tr>
      <w:tr w:rsidR="008F6081" w14:paraId="62D1A6B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E8E3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25315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A1F9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6A272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D4B2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8E94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4A98B8" w14:textId="77777777" w:rsidR="008F6081" w:rsidRDefault="008F6081" w:rsidP="004E62A3"/>
        </w:tc>
      </w:tr>
      <w:tr w:rsidR="008F6081" w14:paraId="7A7A3B0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3BC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23854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7A07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4E188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1CFD7D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35918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BEDAF" w14:textId="77777777" w:rsidR="008F6081" w:rsidRDefault="008F6081" w:rsidP="004E62A3"/>
        </w:tc>
      </w:tr>
      <w:tr w:rsidR="008F6081" w14:paraId="712B47A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37371D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4A169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1B4DD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44E7C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93E0D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9E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B0353" w14:textId="77777777" w:rsidR="008F6081" w:rsidRDefault="008F6081" w:rsidP="004E62A3"/>
        </w:tc>
      </w:tr>
      <w:tr w:rsidR="008F6081" w14:paraId="145DAB7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692DA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96B42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4AC0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8557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4B19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FDE08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A3E88" w14:textId="77777777" w:rsidR="008F6081" w:rsidRDefault="008F6081" w:rsidP="004E62A3"/>
        </w:tc>
      </w:tr>
      <w:tr w:rsidR="008F6081" w14:paraId="765C3DE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86E53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136C2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290ED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A9BC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6128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2AA7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F1E7F3" w14:textId="77777777" w:rsidR="008F6081" w:rsidRDefault="008F6081" w:rsidP="004E62A3"/>
        </w:tc>
      </w:tr>
      <w:tr w:rsidR="008F6081" w14:paraId="7453628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EAA1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02DF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402F0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57FDE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B5285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DA6BA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FABEC" w14:textId="77777777" w:rsidR="008F6081" w:rsidRDefault="008F6081" w:rsidP="004E62A3"/>
        </w:tc>
      </w:tr>
      <w:tr w:rsidR="008F6081" w14:paraId="7DD45ED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90262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DD3BF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1A4A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26908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38088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6B40D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963DF9" w14:textId="77777777" w:rsidR="008F6081" w:rsidRDefault="008F6081" w:rsidP="004E62A3"/>
        </w:tc>
      </w:tr>
      <w:tr w:rsidR="008F6081" w14:paraId="4E4DF12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47087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BA2A7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BC51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42CA9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32498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B9CB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7FDB" w14:textId="77777777" w:rsidR="008F6081" w:rsidRDefault="008F6081" w:rsidP="004E62A3"/>
        </w:tc>
      </w:tr>
      <w:tr w:rsidR="008F6081" w14:paraId="504F1B73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9B4C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09B61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9BBB9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77856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50D6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1F9AD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4A231" w14:textId="77777777" w:rsidR="008F6081" w:rsidRDefault="008F6081" w:rsidP="004E62A3"/>
        </w:tc>
      </w:tr>
      <w:tr w:rsidR="008F6081" w14:paraId="1E28DDFC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CE8F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20B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E2B097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9D4E73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D75117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4ECBD9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EF44A2" w14:textId="77777777" w:rsidR="008F6081" w:rsidRDefault="008F6081" w:rsidP="004E62A3"/>
        </w:tc>
      </w:tr>
      <w:tr w:rsidR="008F6081" w14:paraId="06B62EAD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8CBF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14834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D843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57BF4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31414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1B0A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40163" w14:textId="77777777" w:rsidR="008F6081" w:rsidRDefault="008F6081" w:rsidP="004E62A3"/>
        </w:tc>
      </w:tr>
      <w:tr w:rsidR="008F6081" w14:paraId="760A0B8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29522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408711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8A712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2437DD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010CC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113116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4DDB3" w14:textId="77777777" w:rsidR="008F6081" w:rsidRDefault="008F6081" w:rsidP="004E62A3"/>
        </w:tc>
      </w:tr>
      <w:tr w:rsidR="008F6081" w14:paraId="324A23C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8D1F1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4B08A8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97E37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FEC65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BDD9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407F2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A2BAC" w14:textId="77777777" w:rsidR="008F6081" w:rsidRDefault="008F6081" w:rsidP="004E62A3"/>
        </w:tc>
      </w:tr>
      <w:tr w:rsidR="008F6081" w14:paraId="3F7E29E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4A546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5544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CF059B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6CEA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35B45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D16E84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96896" w14:textId="77777777" w:rsidR="008F6081" w:rsidRDefault="008F6081" w:rsidP="004E62A3"/>
        </w:tc>
      </w:tr>
      <w:tr w:rsidR="008F6081" w14:paraId="227DC74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1A032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76AD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C9E5F6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7E8E2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DE9C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DB881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BFE76" w14:textId="77777777" w:rsidR="008F6081" w:rsidRDefault="008F6081" w:rsidP="004E62A3"/>
        </w:tc>
      </w:tr>
      <w:tr w:rsidR="008F6081" w14:paraId="23BA857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3343A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786C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CBA90F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199F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1B5ED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11F8A2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C2C40" w14:textId="77777777" w:rsidR="008F6081" w:rsidRDefault="008F6081" w:rsidP="004E62A3"/>
        </w:tc>
      </w:tr>
      <w:tr w:rsidR="008F6081" w14:paraId="5643842F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9E12F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B9D66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E226F2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FD0A6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84C7E4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551B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BC14D" w14:textId="77777777" w:rsidR="008F6081" w:rsidRDefault="008F6081" w:rsidP="004E62A3"/>
        </w:tc>
      </w:tr>
      <w:tr w:rsidR="008F6081" w14:paraId="7B40095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32D76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7EDD4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B58F0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FC3EE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C6C0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86DCE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8952F3" w14:textId="77777777" w:rsidR="008F6081" w:rsidRDefault="008F6081" w:rsidP="004E62A3"/>
        </w:tc>
      </w:tr>
      <w:tr w:rsidR="008F6081" w14:paraId="5BF1FA8C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B26ED8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534F93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0A4F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64E38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8B4E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14D4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BE4F38" w14:textId="77777777" w:rsidR="008F6081" w:rsidRDefault="008F6081" w:rsidP="004E62A3"/>
        </w:tc>
      </w:tr>
      <w:tr w:rsidR="008F6081" w14:paraId="53793F6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5B994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D521C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3D304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307E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E4409A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F39A0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27542" w14:textId="77777777" w:rsidR="008F6081" w:rsidRDefault="008F6081" w:rsidP="004E62A3"/>
        </w:tc>
      </w:tr>
      <w:tr w:rsidR="008F6081" w14:paraId="6B420F27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2A890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897B19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443F61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0492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319A3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3B4C18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3124D" w14:textId="77777777" w:rsidR="008F6081" w:rsidRDefault="008F6081" w:rsidP="004E62A3"/>
        </w:tc>
      </w:tr>
      <w:tr w:rsidR="008F6081" w14:paraId="385558B4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4C3CAF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0E69B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BAAC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2EE9B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787C3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1FD87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A8230B" w14:textId="77777777" w:rsidR="008F6081" w:rsidRDefault="008F6081" w:rsidP="004E62A3"/>
        </w:tc>
      </w:tr>
      <w:tr w:rsidR="008F6081" w14:paraId="1CDF616A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38C6F6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358F7A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CE196F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B27031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702D6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84891C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CC7F1" w14:textId="77777777" w:rsidR="008F6081" w:rsidRDefault="008F6081" w:rsidP="004E62A3"/>
        </w:tc>
      </w:tr>
      <w:tr w:rsidR="008F6081" w14:paraId="5F1FD2F1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A8D289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19FF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83C563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38594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C6E65F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80869A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8B5B6" w14:textId="77777777" w:rsidR="008F6081" w:rsidRDefault="008F6081" w:rsidP="004E62A3"/>
        </w:tc>
      </w:tr>
      <w:tr w:rsidR="008F6081" w14:paraId="3B371A50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EC60DC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4CB4AF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BC7279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8037B7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64452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D7B34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5EBE2" w14:textId="77777777" w:rsidR="008F6081" w:rsidRDefault="008F6081" w:rsidP="004E62A3"/>
        </w:tc>
      </w:tr>
      <w:tr w:rsidR="008F6081" w14:paraId="1828EEE5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F94767" w14:textId="77777777" w:rsidR="008F6081" w:rsidRDefault="008F6081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51A2D" w14:textId="77777777" w:rsidR="008F6081" w:rsidRDefault="008F6081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3A0F6E" w14:textId="77777777" w:rsidR="008F6081" w:rsidRDefault="008F6081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EDC0F" w14:textId="77777777" w:rsidR="008F6081" w:rsidRDefault="008F6081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FCF0E9" w14:textId="77777777" w:rsidR="008F6081" w:rsidRDefault="008F6081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B2DCBB" w14:textId="77777777" w:rsidR="008F6081" w:rsidRDefault="008F6081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AD3B6" w14:textId="77777777" w:rsidR="008F6081" w:rsidRDefault="008F6081" w:rsidP="004E62A3"/>
        </w:tc>
      </w:tr>
      <w:tr w:rsidR="009F6692" w14:paraId="0FF4AA2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9AFE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AC64F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69BD7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56A75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0529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CDD00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6FA13" w14:textId="77777777" w:rsidR="009F6692" w:rsidRDefault="009F6692" w:rsidP="004E62A3"/>
        </w:tc>
      </w:tr>
      <w:tr w:rsidR="009F6692" w14:paraId="0213D6E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F9E50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9333D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8F6C46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98D5A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F079F4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8371B0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D43EE" w14:textId="77777777" w:rsidR="009F6692" w:rsidRDefault="009F6692" w:rsidP="004E62A3"/>
        </w:tc>
      </w:tr>
      <w:tr w:rsidR="009F6692" w14:paraId="46DB3E42" w14:textId="77777777" w:rsidTr="004E62A3">
        <w:trPr>
          <w:trHeight w:val="454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75246" w14:textId="77777777" w:rsidR="009F6692" w:rsidRDefault="009F6692" w:rsidP="004E62A3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C2DC8" w14:textId="77777777" w:rsidR="009F6692" w:rsidRDefault="009F6692" w:rsidP="004E62A3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54724" w14:textId="77777777" w:rsidR="009F6692" w:rsidRDefault="009F6692" w:rsidP="004E62A3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72917" w14:textId="77777777" w:rsidR="009F6692" w:rsidRDefault="009F6692" w:rsidP="004E62A3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001852" w14:textId="77777777" w:rsidR="009F6692" w:rsidRDefault="009F6692" w:rsidP="004E62A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1C7C5" w14:textId="77777777" w:rsidR="009F6692" w:rsidRDefault="009F6692" w:rsidP="004E62A3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49C36F" w14:textId="77777777" w:rsidR="009F6692" w:rsidRDefault="009F6692" w:rsidP="004E62A3"/>
        </w:tc>
      </w:tr>
    </w:tbl>
    <w:p w14:paraId="756191BE" w14:textId="77777777" w:rsidR="00861A32" w:rsidRDefault="00861A32" w:rsidP="008F6081">
      <w:pPr>
        <w:jc w:val="both"/>
      </w:pPr>
    </w:p>
    <w:sectPr w:rsidR="00861A32" w:rsidSect="009F6692">
      <w:headerReference w:type="first" r:id="rId14"/>
      <w:footerReference w:type="first" r:id="rId15"/>
      <w:pgSz w:w="11906" w:h="16838" w:code="9"/>
      <w:pgMar w:top="-851" w:right="567" w:bottom="567" w:left="1418" w:header="0" w:footer="17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CAD28" w14:textId="77777777" w:rsidR="00543AC6" w:rsidRDefault="00543AC6">
      <w:r>
        <w:separator/>
      </w:r>
    </w:p>
  </w:endnote>
  <w:endnote w:type="continuationSeparator" w:id="0">
    <w:p w14:paraId="68F3F9A5" w14:textId="77777777" w:rsidR="00543AC6" w:rsidRDefault="0054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9FFF3" w14:textId="77777777" w:rsidR="0035569C" w:rsidRDefault="00355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F959F" w14:textId="77777777" w:rsidR="00074C37" w:rsidRPr="0078462B" w:rsidRDefault="00644057" w:rsidP="00034BDC">
    <w:pPr>
      <w:pStyle w:val="Footer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E5FCC" w14:textId="77777777" w:rsidR="007330E8" w:rsidRPr="0078462B" w:rsidRDefault="007330E8" w:rsidP="00034BDC">
    <w:pPr>
      <w:pStyle w:val="Footer"/>
      <w:tabs>
        <w:tab w:val="right" w:pos="7088"/>
      </w:tabs>
      <w:spacing w:after="60"/>
      <w:ind w:firstLine="4968"/>
      <w:rPr>
        <w:szCs w:val="16"/>
      </w:rPr>
    </w:pPr>
    <w:r w:rsidRPr="0078462B">
      <w:rPr>
        <w:szCs w:val="16"/>
      </w:rPr>
      <w:t>Копировал</w:t>
    </w:r>
    <w:r w:rsidRPr="0078462B">
      <w:rPr>
        <w:szCs w:val="16"/>
      </w:rPr>
      <w:tab/>
    </w:r>
    <w:r w:rsidRPr="0078462B">
      <w:rPr>
        <w:szCs w:val="16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62904" w14:textId="77777777" w:rsidR="007330E8" w:rsidRPr="0078462B" w:rsidRDefault="007330E8" w:rsidP="00034BDC">
    <w:pPr>
      <w:pStyle w:val="Footer"/>
      <w:tabs>
        <w:tab w:val="right" w:pos="7088"/>
      </w:tabs>
      <w:spacing w:after="60"/>
      <w:ind w:firstLine="4968"/>
      <w:rPr>
        <w:szCs w:val="18"/>
      </w:rPr>
    </w:pPr>
    <w:r w:rsidRPr="0078462B">
      <w:rPr>
        <w:szCs w:val="18"/>
      </w:rPr>
      <w:t>Копировал</w:t>
    </w:r>
    <w:r w:rsidRPr="0078462B">
      <w:rPr>
        <w:szCs w:val="18"/>
      </w:rPr>
      <w:tab/>
    </w:r>
    <w:r w:rsidRPr="0078462B">
      <w:rPr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14945" w14:textId="77777777" w:rsidR="00543AC6" w:rsidRDefault="00543AC6">
      <w:r>
        <w:separator/>
      </w:r>
    </w:p>
  </w:footnote>
  <w:footnote w:type="continuationSeparator" w:id="0">
    <w:p w14:paraId="3BBC628A" w14:textId="77777777" w:rsidR="00543AC6" w:rsidRDefault="0054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A82C9" w14:textId="77777777" w:rsidR="0035569C" w:rsidRDefault="00355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8D6FF2" w14:paraId="0D706578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2153EC70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</w:tcPr>
        <w:p w14:paraId="2BA253A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04EEB68E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2BF175B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  <w:ind w:left="113" w:right="113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693E1ED5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0F31CF6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1914D3A9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54DE1D08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Инв. № дубл.</w:t>
          </w:r>
        </w:p>
      </w:tc>
      <w:tc>
        <w:tcPr>
          <w:tcW w:w="397" w:type="dxa"/>
          <w:textDirection w:val="btLr"/>
          <w:vAlign w:val="center"/>
        </w:tcPr>
        <w:p w14:paraId="680CA5A1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83AF6A4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7C22F8A4" w14:textId="77777777" w:rsidTr="00E07FC5">
      <w:trPr>
        <w:cantSplit/>
        <w:trHeight w:hRule="exact" w:val="1417"/>
      </w:trPr>
      <w:tc>
        <w:tcPr>
          <w:tcW w:w="283" w:type="dxa"/>
          <w:textDirection w:val="btLr"/>
        </w:tcPr>
        <w:p w14:paraId="4F08CB5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Взам. инв. №</w:t>
          </w:r>
        </w:p>
      </w:tc>
      <w:tc>
        <w:tcPr>
          <w:tcW w:w="397" w:type="dxa"/>
          <w:textDirection w:val="btLr"/>
          <w:vAlign w:val="center"/>
        </w:tcPr>
        <w:p w14:paraId="1F6CC2DC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2A7C42FF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64DEB87A" w14:textId="77777777" w:rsidTr="00E07FC5">
      <w:trPr>
        <w:cantSplit/>
        <w:trHeight w:hRule="exact" w:val="1984"/>
      </w:trPr>
      <w:tc>
        <w:tcPr>
          <w:tcW w:w="283" w:type="dxa"/>
          <w:textDirection w:val="btLr"/>
        </w:tcPr>
        <w:p w14:paraId="64A99AC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59A366AF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6CA72FB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5843F78B" w14:textId="77777777" w:rsidTr="00E07FC5">
      <w:trPr>
        <w:trHeight w:hRule="exact" w:val="567"/>
      </w:trPr>
      <w:tc>
        <w:tcPr>
          <w:tcW w:w="283" w:type="dxa"/>
          <w:vMerge w:val="restart"/>
          <w:textDirection w:val="btLr"/>
        </w:tcPr>
        <w:p w14:paraId="4F580C4B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FDC6944" w14:textId="77777777" w:rsidR="00074C37" w:rsidRPr="00831DF5" w:rsidRDefault="00074C37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</w:tcPr>
        <w:p w14:paraId="45BF559B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3131099F" w14:textId="77777777" w:rsidTr="00074C37">
      <w:trPr>
        <w:trHeight w:hRule="exact" w:val="284"/>
      </w:trPr>
      <w:tc>
        <w:tcPr>
          <w:tcW w:w="283" w:type="dxa"/>
          <w:vMerge/>
        </w:tcPr>
        <w:p w14:paraId="427C8057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3D545236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66E2BBD4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234CA888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EA2E3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08FADDE7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B1FA11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vAlign w:val="center"/>
        </w:tcPr>
        <w:p w14:paraId="2772BADB" w14:textId="73C9A218" w:rsidR="00074C37" w:rsidRPr="008D6FF2" w:rsidRDefault="008D5D72" w:rsidP="00520268">
          <w:pPr>
            <w:pStyle w:val="aff"/>
            <w:framePr w:wrap="auto" w:vAnchor="margin" w:hAnchor="text" w:xAlign="left" w:yAlign="inline"/>
            <w:rPr>
              <w:sz w:val="28"/>
            </w:rPr>
          </w:pPr>
          <w:r>
            <w:rPr>
              <w:sz w:val="40"/>
              <w:szCs w:val="40"/>
              <w:lang w:val="en-US"/>
            </w:rPr>
            <w:t>{{Doc</w:t>
          </w:r>
          <w:r w:rsidRPr="00670F34">
            <w:rPr>
              <w:sz w:val="40"/>
              <w:szCs w:val="40"/>
              <w:lang w:val="en-US"/>
            </w:rPr>
            <w:t>Name</w:t>
          </w:r>
          <w:r>
            <w:rPr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7777277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Лист</w:t>
          </w:r>
        </w:p>
      </w:tc>
    </w:tr>
    <w:tr w:rsidR="00074C37" w:rsidRPr="008D6FF2" w14:paraId="53B6FFB5" w14:textId="77777777" w:rsidTr="00074C37">
      <w:trPr>
        <w:trHeight w:hRule="exact" w:val="113"/>
      </w:trPr>
      <w:tc>
        <w:tcPr>
          <w:tcW w:w="283" w:type="dxa"/>
          <w:vMerge/>
        </w:tcPr>
        <w:p w14:paraId="414ADE1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7036330D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6A5163BE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4F6C7120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0E3CB13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4966731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7A5A7F2A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7CCD5C7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6D6195A6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  <w:tr w:rsidR="00074C37" w:rsidRPr="008D6FF2" w14:paraId="2C105475" w14:textId="77777777" w:rsidTr="00074C37">
      <w:trPr>
        <w:trHeight w:hRule="exact" w:val="170"/>
      </w:trPr>
      <w:tc>
        <w:tcPr>
          <w:tcW w:w="283" w:type="dxa"/>
          <w:vMerge/>
        </w:tcPr>
        <w:p w14:paraId="2E7CAD14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0008A87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32B82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FCFF72E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084A719C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2AF5359B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1C163D2C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</w:tcPr>
        <w:p w14:paraId="1C358DDD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14:paraId="4D9018B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  <w:rPr>
              <w:sz w:val="28"/>
            </w:rPr>
          </w:pPr>
          <w:r w:rsidRPr="008D6FF2">
            <w:rPr>
              <w:sz w:val="24"/>
            </w:rPr>
            <w:fldChar w:fldCharType="begin"/>
          </w:r>
          <w:r w:rsidRPr="008D6FF2">
            <w:rPr>
              <w:sz w:val="24"/>
            </w:rPr>
            <w:instrText>PAGE   \* MERGEFORMAT</w:instrText>
          </w:r>
          <w:r w:rsidRPr="008D6FF2">
            <w:rPr>
              <w:sz w:val="24"/>
            </w:rPr>
            <w:fldChar w:fldCharType="separate"/>
          </w:r>
          <w:r w:rsidR="00D96C88">
            <w:rPr>
              <w:noProof/>
              <w:sz w:val="24"/>
            </w:rPr>
            <w:t>7</w:t>
          </w:r>
          <w:r w:rsidRPr="008D6FF2">
            <w:rPr>
              <w:sz w:val="24"/>
            </w:rPr>
            <w:fldChar w:fldCharType="end"/>
          </w:r>
        </w:p>
      </w:tc>
    </w:tr>
    <w:tr w:rsidR="00074C37" w:rsidRPr="008D6FF2" w14:paraId="0BFE3F8D" w14:textId="77777777" w:rsidTr="00074C37">
      <w:trPr>
        <w:trHeight w:hRule="exact" w:val="284"/>
      </w:trPr>
      <w:tc>
        <w:tcPr>
          <w:tcW w:w="283" w:type="dxa"/>
          <w:vMerge/>
        </w:tcPr>
        <w:p w14:paraId="0984E6A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</w:tcPr>
        <w:p w14:paraId="4A910F1F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</w:tcPr>
        <w:p w14:paraId="39FE0788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Изм.</w:t>
          </w:r>
        </w:p>
      </w:tc>
      <w:tc>
        <w:tcPr>
          <w:tcW w:w="567" w:type="dxa"/>
        </w:tcPr>
        <w:p w14:paraId="6173BC21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Лист</w:t>
          </w:r>
        </w:p>
      </w:tc>
      <w:tc>
        <w:tcPr>
          <w:tcW w:w="1304" w:type="dxa"/>
        </w:tcPr>
        <w:p w14:paraId="3005220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№ докум.</w:t>
          </w:r>
        </w:p>
      </w:tc>
      <w:tc>
        <w:tcPr>
          <w:tcW w:w="850" w:type="dxa"/>
        </w:tcPr>
        <w:p w14:paraId="4FF6E019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Подп.</w:t>
          </w:r>
        </w:p>
      </w:tc>
      <w:tc>
        <w:tcPr>
          <w:tcW w:w="567" w:type="dxa"/>
        </w:tcPr>
        <w:p w14:paraId="4D000775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  <w:r w:rsidRPr="008D6FF2">
            <w:t>Дата</w:t>
          </w:r>
        </w:p>
      </w:tc>
      <w:tc>
        <w:tcPr>
          <w:tcW w:w="6236" w:type="dxa"/>
          <w:vMerge/>
        </w:tcPr>
        <w:p w14:paraId="152AEE52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</w:tcPr>
        <w:p w14:paraId="2B0578F6" w14:textId="77777777" w:rsidR="00074C37" w:rsidRPr="008D6FF2" w:rsidRDefault="00074C37" w:rsidP="00AD69A1">
          <w:pPr>
            <w:pStyle w:val="aff"/>
            <w:framePr w:wrap="auto" w:vAnchor="margin" w:hAnchor="text" w:xAlign="left" w:yAlign="inline"/>
          </w:pPr>
        </w:p>
      </w:tc>
    </w:tr>
  </w:tbl>
  <w:p w14:paraId="33D8B0F5" w14:textId="77777777" w:rsidR="00074C37" w:rsidRPr="008D6FF2" w:rsidRDefault="00074C37" w:rsidP="0066516D">
    <w:pPr>
      <w:pStyle w:val="Header"/>
      <w:tabs>
        <w:tab w:val="clear" w:pos="4153"/>
      </w:tabs>
      <w:jc w:val="both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3969"/>
      <w:gridCol w:w="284"/>
      <w:gridCol w:w="284"/>
      <w:gridCol w:w="284"/>
      <w:gridCol w:w="851"/>
      <w:gridCol w:w="1137"/>
    </w:tblGrid>
    <w:tr w:rsidR="002479B2" w:rsidRPr="0041505F" w14:paraId="162041B4" w14:textId="77777777" w:rsidTr="002479B2">
      <w:trPr>
        <w:cantSplit/>
        <w:trHeight w:hRule="exact" w:val="3402"/>
      </w:trPr>
      <w:tc>
        <w:tcPr>
          <w:tcW w:w="284" w:type="dxa"/>
          <w:textDirection w:val="btLr"/>
        </w:tcPr>
        <w:p w14:paraId="1FF1DAD4" w14:textId="77777777" w:rsidR="002479B2" w:rsidRPr="0041505F" w:rsidRDefault="002479B2" w:rsidP="00E07FC5">
          <w:pPr>
            <w:pStyle w:val="aff"/>
            <w:framePr w:wrap="auto" w:vAnchor="margin" w:hAnchor="text" w:xAlign="left" w:yAlign="inline"/>
          </w:pPr>
          <w:r w:rsidRPr="0041505F">
            <w:t>Перв. примен.</w:t>
          </w:r>
        </w:p>
      </w:tc>
      <w:tc>
        <w:tcPr>
          <w:tcW w:w="397" w:type="dxa"/>
          <w:textDirection w:val="btLr"/>
          <w:vAlign w:val="center"/>
        </w:tcPr>
        <w:p w14:paraId="1C64B103" w14:textId="73FFA33A" w:rsidR="002479B2" w:rsidRPr="00831DF5" w:rsidRDefault="002479B2" w:rsidP="00E07FC5">
          <w:pPr>
            <w:ind w:left="113" w:right="113"/>
            <w:rPr>
              <w:sz w:val="22"/>
              <w:szCs w:val="22"/>
            </w:rPr>
          </w:pPr>
          <w:r w:rsidRPr="00831DF5">
            <w:rPr>
              <w:sz w:val="22"/>
              <w:szCs w:val="22"/>
              <w:lang w:val="en-US"/>
            </w:rPr>
            <w:t>{{PlateName}}</w:t>
          </w:r>
        </w:p>
      </w:tc>
      <w:tc>
        <w:tcPr>
          <w:tcW w:w="10495" w:type="dxa"/>
          <w:gridSpan w:val="11"/>
          <w:vMerge w:val="restart"/>
          <w:tcBorders>
            <w:left w:val="nil"/>
          </w:tcBorders>
          <w:vAlign w:val="center"/>
        </w:tcPr>
        <w:p w14:paraId="16AD6C4B" w14:textId="77777777" w:rsidR="002479B2" w:rsidRPr="0041505F" w:rsidRDefault="002479B2" w:rsidP="00E07FC5">
          <w:pPr>
            <w:jc w:val="left"/>
            <w:rPr>
              <w:sz w:val="18"/>
              <w:szCs w:val="18"/>
            </w:rPr>
          </w:pPr>
        </w:p>
      </w:tc>
    </w:tr>
    <w:tr w:rsidR="002479B2" w:rsidRPr="0041505F" w14:paraId="76DACFF7" w14:textId="77777777" w:rsidTr="002479B2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6E8562AA" w14:textId="77777777" w:rsidR="002479B2" w:rsidRPr="0041505F" w:rsidRDefault="002479B2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E271084" w14:textId="4B20850B" w:rsidR="002479B2" w:rsidRPr="00E07FC5" w:rsidRDefault="002479B2" w:rsidP="00E07FC5">
          <w:pPr>
            <w:rPr>
              <w:sz w:val="18"/>
              <w:szCs w:val="18"/>
              <w:lang w:val="en-US"/>
            </w:rPr>
          </w:pPr>
        </w:p>
      </w:tc>
      <w:tc>
        <w:tcPr>
          <w:tcW w:w="10495" w:type="dxa"/>
          <w:gridSpan w:val="11"/>
          <w:vMerge/>
          <w:tcBorders>
            <w:left w:val="nil"/>
            <w:bottom w:val="single" w:sz="18" w:space="0" w:color="auto"/>
          </w:tcBorders>
          <w:vAlign w:val="center"/>
        </w:tcPr>
        <w:p w14:paraId="2E25AFED" w14:textId="77777777" w:rsidR="002479B2" w:rsidRPr="0041505F" w:rsidRDefault="002479B2" w:rsidP="00E07FC5">
          <w:pPr>
            <w:jc w:val="left"/>
            <w:rPr>
              <w:sz w:val="18"/>
              <w:szCs w:val="18"/>
            </w:rPr>
          </w:pPr>
        </w:p>
      </w:tc>
    </w:tr>
    <w:tr w:rsidR="002479B2" w:rsidRPr="0041505F" w14:paraId="4E1E3C0F" w14:textId="77777777" w:rsidTr="002479B2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436931C3" w14:textId="77777777" w:rsidR="002479B2" w:rsidRPr="0041505F" w:rsidRDefault="002479B2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10495" w:type="dxa"/>
          <w:gridSpan w:val="11"/>
          <w:vMerge/>
          <w:tcBorders>
            <w:left w:val="nil"/>
          </w:tcBorders>
          <w:vAlign w:val="center"/>
        </w:tcPr>
        <w:p w14:paraId="5F5B56CF" w14:textId="77777777" w:rsidR="002479B2" w:rsidRPr="0041505F" w:rsidRDefault="002479B2" w:rsidP="00E07FC5">
          <w:pPr>
            <w:jc w:val="left"/>
            <w:rPr>
              <w:sz w:val="18"/>
              <w:szCs w:val="18"/>
            </w:rPr>
          </w:pPr>
        </w:p>
      </w:tc>
    </w:tr>
    <w:tr w:rsidR="002479B2" w:rsidRPr="0041505F" w14:paraId="1702CC6C" w14:textId="77777777" w:rsidTr="002479B2">
      <w:trPr>
        <w:cantSplit/>
        <w:trHeight w:val="1975"/>
      </w:trPr>
      <w:tc>
        <w:tcPr>
          <w:tcW w:w="284" w:type="dxa"/>
          <w:textDirection w:val="btLr"/>
        </w:tcPr>
        <w:p w14:paraId="78F2E4C3" w14:textId="77777777" w:rsidR="002479B2" w:rsidRPr="0041505F" w:rsidRDefault="002479B2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193EFA76" w14:textId="77777777" w:rsidR="002479B2" w:rsidRPr="00831DF5" w:rsidRDefault="002479B2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10495" w:type="dxa"/>
          <w:gridSpan w:val="11"/>
          <w:vMerge/>
          <w:tcBorders>
            <w:left w:val="nil"/>
          </w:tcBorders>
          <w:vAlign w:val="center"/>
        </w:tcPr>
        <w:p w14:paraId="52F8347F" w14:textId="77777777" w:rsidR="002479B2" w:rsidRPr="0041505F" w:rsidRDefault="002479B2" w:rsidP="00E07FC5">
          <w:pPr>
            <w:jc w:val="left"/>
            <w:rPr>
              <w:sz w:val="18"/>
              <w:szCs w:val="18"/>
            </w:rPr>
          </w:pPr>
        </w:p>
      </w:tc>
    </w:tr>
    <w:tr w:rsidR="002479B2" w:rsidRPr="0041505F" w14:paraId="10974F7B" w14:textId="77777777" w:rsidTr="002479B2">
      <w:trPr>
        <w:cantSplit/>
        <w:trHeight w:val="1481"/>
      </w:trPr>
      <w:tc>
        <w:tcPr>
          <w:tcW w:w="284" w:type="dxa"/>
          <w:textDirection w:val="btLr"/>
        </w:tcPr>
        <w:p w14:paraId="61690E5E" w14:textId="77777777" w:rsidR="002479B2" w:rsidRPr="0041505F" w:rsidRDefault="002479B2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Инв. № дубл.</w:t>
          </w:r>
        </w:p>
      </w:tc>
      <w:tc>
        <w:tcPr>
          <w:tcW w:w="397" w:type="dxa"/>
          <w:textDirection w:val="btLr"/>
          <w:vAlign w:val="center"/>
        </w:tcPr>
        <w:p w14:paraId="165922C3" w14:textId="77777777" w:rsidR="002479B2" w:rsidRPr="00831DF5" w:rsidRDefault="002479B2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10495" w:type="dxa"/>
          <w:gridSpan w:val="11"/>
          <w:vMerge/>
          <w:tcBorders>
            <w:left w:val="nil"/>
          </w:tcBorders>
          <w:vAlign w:val="center"/>
        </w:tcPr>
        <w:p w14:paraId="6D87DF88" w14:textId="77777777" w:rsidR="002479B2" w:rsidRPr="0041505F" w:rsidRDefault="002479B2" w:rsidP="00E07FC5">
          <w:pPr>
            <w:jc w:val="left"/>
            <w:rPr>
              <w:sz w:val="18"/>
              <w:szCs w:val="18"/>
            </w:rPr>
          </w:pPr>
        </w:p>
      </w:tc>
    </w:tr>
    <w:tr w:rsidR="002479B2" w:rsidRPr="0041505F" w14:paraId="2B69CD55" w14:textId="77777777" w:rsidTr="002479B2">
      <w:trPr>
        <w:cantSplit/>
        <w:trHeight w:val="1223"/>
      </w:trPr>
      <w:tc>
        <w:tcPr>
          <w:tcW w:w="284" w:type="dxa"/>
          <w:vMerge w:val="restart"/>
          <w:textDirection w:val="btLr"/>
        </w:tcPr>
        <w:p w14:paraId="17D0EAE4" w14:textId="77777777" w:rsidR="002479B2" w:rsidRPr="0041505F" w:rsidRDefault="002479B2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Взам.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44CFF210" w14:textId="77777777" w:rsidR="002479B2" w:rsidRPr="00831DF5" w:rsidRDefault="002479B2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10495" w:type="dxa"/>
          <w:gridSpan w:val="11"/>
          <w:vMerge/>
          <w:tcBorders>
            <w:left w:val="nil"/>
            <w:bottom w:val="single" w:sz="18" w:space="0" w:color="auto"/>
          </w:tcBorders>
          <w:vAlign w:val="center"/>
        </w:tcPr>
        <w:p w14:paraId="4D074834" w14:textId="77777777" w:rsidR="002479B2" w:rsidRPr="0041505F" w:rsidRDefault="002479B2" w:rsidP="00E07FC5">
          <w:pPr>
            <w:jc w:val="left"/>
            <w:rPr>
              <w:sz w:val="18"/>
              <w:szCs w:val="18"/>
            </w:rPr>
          </w:pPr>
        </w:p>
      </w:tc>
    </w:tr>
    <w:tr w:rsidR="002479B2" w:rsidRPr="0041505F" w14:paraId="270F7F06" w14:textId="77777777" w:rsidTr="002479B2">
      <w:trPr>
        <w:gridAfter w:val="11"/>
        <w:wAfter w:w="10495" w:type="dxa"/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4F6F293" w14:textId="77777777" w:rsidR="002479B2" w:rsidRPr="0041505F" w:rsidRDefault="002479B2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0C4A9D2" w14:textId="77777777" w:rsidR="002479B2" w:rsidRPr="00831DF5" w:rsidRDefault="002479B2" w:rsidP="00E07FC5">
          <w:pPr>
            <w:ind w:left="113" w:right="113"/>
            <w:rPr>
              <w:sz w:val="22"/>
              <w:szCs w:val="22"/>
            </w:rPr>
          </w:pPr>
        </w:p>
      </w:tc>
    </w:tr>
    <w:tr w:rsidR="002479B2" w:rsidRPr="002479B2" w14:paraId="7601D58C" w14:textId="77777777" w:rsidTr="002479B2">
      <w:trPr>
        <w:gridAfter w:val="11"/>
        <w:wAfter w:w="10495" w:type="dxa"/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1888CC9E" w14:textId="77777777" w:rsidR="002479B2" w:rsidRPr="0041505F" w:rsidRDefault="002479B2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531E8F28" w14:textId="77777777" w:rsidR="002479B2" w:rsidRPr="00831DF5" w:rsidRDefault="002479B2" w:rsidP="00E07FC5">
          <w:pPr>
            <w:ind w:left="113" w:right="113"/>
            <w:rPr>
              <w:sz w:val="22"/>
              <w:szCs w:val="22"/>
            </w:rPr>
          </w:pPr>
        </w:p>
      </w:tc>
    </w:tr>
    <w:tr w:rsidR="002479B2" w:rsidRPr="0041505F" w14:paraId="09EA486B" w14:textId="77777777" w:rsidTr="002479B2">
      <w:trPr>
        <w:gridAfter w:val="11"/>
        <w:wAfter w:w="10495" w:type="dxa"/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3F6A5FCF" w14:textId="77777777" w:rsidR="002479B2" w:rsidRPr="0041505F" w:rsidRDefault="002479B2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EEA5D17" w14:textId="77777777" w:rsidR="002479B2" w:rsidRPr="00831DF5" w:rsidRDefault="002479B2" w:rsidP="00E07FC5">
          <w:pPr>
            <w:ind w:left="113" w:right="113"/>
            <w:rPr>
              <w:sz w:val="22"/>
              <w:szCs w:val="22"/>
            </w:rPr>
          </w:pPr>
        </w:p>
      </w:tc>
    </w:tr>
    <w:tr w:rsidR="00E07FC5" w:rsidRPr="0041505F" w14:paraId="7CC8A456" w14:textId="77777777" w:rsidTr="00E07931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BE8D88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2EC6D070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bottom w:val="single" w:sz="2" w:space="0" w:color="auto"/>
          </w:tcBorders>
          <w:vAlign w:val="center"/>
        </w:tcPr>
        <w:p w14:paraId="1C373108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0C60B94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75B19E0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3A096C2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16880C89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6"/>
          <w:vMerge w:val="restart"/>
          <w:vAlign w:val="center"/>
        </w:tcPr>
        <w:p w14:paraId="7C55A5DA" w14:textId="1DD67F6A" w:rsidR="00E07FC5" w:rsidRPr="00E07FC5" w:rsidRDefault="00E07FC5" w:rsidP="00E07FC5">
          <w:pPr>
            <w:rPr>
              <w:szCs w:val="18"/>
              <w:lang w:val="en-US"/>
            </w:rPr>
          </w:pPr>
          <w:r>
            <w:rPr>
              <w:sz w:val="40"/>
              <w:szCs w:val="40"/>
              <w:lang w:val="en-US"/>
            </w:rPr>
            <w:t>{{</w:t>
          </w:r>
          <w:r w:rsidR="008D5D72">
            <w:rPr>
              <w:sz w:val="40"/>
              <w:szCs w:val="40"/>
              <w:lang w:val="en-US"/>
            </w:rPr>
            <w:t>Doc</w:t>
          </w:r>
          <w:r w:rsidRPr="00670F34">
            <w:rPr>
              <w:sz w:val="40"/>
              <w:szCs w:val="40"/>
              <w:lang w:val="en-US"/>
            </w:rPr>
            <w:t>Name</w:t>
          </w:r>
          <w:r>
            <w:rPr>
              <w:sz w:val="40"/>
              <w:szCs w:val="40"/>
              <w:lang w:val="en-US"/>
            </w:rPr>
            <w:t>}}</w:t>
          </w:r>
        </w:p>
      </w:tc>
    </w:tr>
    <w:tr w:rsidR="00E07FC5" w:rsidRPr="0041505F" w14:paraId="136E2AC0" w14:textId="77777777" w:rsidTr="00E07931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38557918" w14:textId="77777777" w:rsidR="00E07FC5" w:rsidRPr="0041505F" w:rsidRDefault="00E07FC5" w:rsidP="00E07FC5">
          <w:pPr>
            <w:rPr>
              <w:sz w:val="18"/>
              <w:szCs w:val="18"/>
            </w:rPr>
          </w:pPr>
          <w:bookmarkStart w:id="0" w:name="_GoBack" w:colFirst="2" w:colLast="6"/>
        </w:p>
      </w:tc>
      <w:tc>
        <w:tcPr>
          <w:tcW w:w="397" w:type="dxa"/>
          <w:vMerge/>
          <w:textDirection w:val="btLr"/>
          <w:vAlign w:val="center"/>
        </w:tcPr>
        <w:p w14:paraId="42135F51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7C3C78D8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36F4EF2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6D888329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291CB8B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12" w:space="0" w:color="auto"/>
          </w:tcBorders>
          <w:vAlign w:val="center"/>
        </w:tcPr>
        <w:p w14:paraId="4DE782B9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6"/>
          <w:vMerge/>
          <w:vAlign w:val="center"/>
        </w:tcPr>
        <w:p w14:paraId="458ED42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bookmarkEnd w:id="0"/>
    <w:tr w:rsidR="00E07FC5" w:rsidRPr="0041505F" w14:paraId="500B9028" w14:textId="77777777" w:rsidTr="00E07931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046AB2EA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0C5E601A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1B99758D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93F6D39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414E1D17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6CBEDF15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bottom w:val="single" w:sz="18" w:space="0" w:color="auto"/>
          </w:tcBorders>
          <w:vAlign w:val="center"/>
        </w:tcPr>
        <w:p w14:paraId="71811FC3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Дата</w:t>
          </w:r>
        </w:p>
      </w:tc>
      <w:tc>
        <w:tcPr>
          <w:tcW w:w="6806" w:type="dxa"/>
          <w:gridSpan w:val="6"/>
          <w:vMerge/>
          <w:vAlign w:val="center"/>
        </w:tcPr>
        <w:p w14:paraId="01AC74D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59D17D73" w14:textId="77777777" w:rsidTr="002479B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66A63AE1" w14:textId="77777777" w:rsidR="00E07FC5" w:rsidRPr="0041505F" w:rsidRDefault="00E07FC5" w:rsidP="00E07FC5">
          <w:pPr>
            <w:rPr>
              <w:sz w:val="18"/>
              <w:szCs w:val="18"/>
            </w:rPr>
          </w:pPr>
          <w:bookmarkStart w:id="1" w:name="Разраб" w:colFirst="3" w:colLast="3"/>
          <w:r w:rsidRPr="0041505F">
            <w:rPr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122DAD3F" w14:textId="77777777" w:rsidR="00E07FC5" w:rsidRPr="00831DF5" w:rsidRDefault="00E07FC5" w:rsidP="00E07FC5">
          <w:pPr>
            <w:ind w:left="113" w:right="113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bottom w:val="single" w:sz="2" w:space="0" w:color="auto"/>
          </w:tcBorders>
          <w:vAlign w:val="center"/>
        </w:tcPr>
        <w:p w14:paraId="7D5C05C0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Разраб.</w:t>
          </w:r>
        </w:p>
      </w:tc>
      <w:tc>
        <w:tcPr>
          <w:tcW w:w="1304" w:type="dxa"/>
          <w:tcBorders>
            <w:bottom w:val="single" w:sz="2" w:space="0" w:color="auto"/>
          </w:tcBorders>
          <w:vAlign w:val="center"/>
        </w:tcPr>
        <w:p w14:paraId="4E559BF9" w14:textId="6BA9C387" w:rsidR="00E07FC5" w:rsidRPr="00144E51" w:rsidRDefault="00E07FC5" w:rsidP="00E07FC5">
          <w:pPr>
            <w:jc w:val="left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{{</w:t>
          </w:r>
          <w:r w:rsidRPr="00577E1D">
            <w:rPr>
              <w:sz w:val="18"/>
              <w:szCs w:val="18"/>
              <w:lang w:val="en-US"/>
            </w:rPr>
            <w:t>Razrab</w:t>
          </w:r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bottom w:val="single" w:sz="2" w:space="0" w:color="auto"/>
          </w:tcBorders>
          <w:vAlign w:val="center"/>
        </w:tcPr>
        <w:p w14:paraId="454D77C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47F9ACD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 w:val="restart"/>
          <w:vAlign w:val="center"/>
        </w:tcPr>
        <w:p w14:paraId="52216839" w14:textId="77777777" w:rsidR="00AA554C" w:rsidRDefault="00AA554C" w:rsidP="00AA554C">
          <w:pPr>
            <w:rPr>
              <w:sz w:val="32"/>
              <w:szCs w:val="32"/>
              <w:lang w:val="en-US"/>
            </w:rPr>
          </w:pPr>
          <w:r w:rsidRPr="00B114AD">
            <w:rPr>
              <w:sz w:val="32"/>
              <w:szCs w:val="32"/>
              <w:lang w:val="en-US"/>
            </w:rPr>
            <w:t>{{DeviceName}}</w:t>
          </w:r>
        </w:p>
        <w:p w14:paraId="66A82B1F" w14:textId="77777777" w:rsidR="00AA554C" w:rsidRPr="00D573E3" w:rsidRDefault="00AA554C" w:rsidP="00AA554C">
          <w:pPr>
            <w:rPr>
              <w:sz w:val="16"/>
              <w:szCs w:val="16"/>
              <w:lang w:val="en-US"/>
            </w:rPr>
          </w:pPr>
        </w:p>
        <w:p w14:paraId="50699FBB" w14:textId="5C8B2AFD" w:rsidR="00E07FC5" w:rsidRPr="0041505F" w:rsidRDefault="00AA554C" w:rsidP="00AA554C">
          <w:pPr>
            <w:rPr>
              <w:szCs w:val="18"/>
            </w:rPr>
          </w:pPr>
          <w:r w:rsidRPr="00F653B4">
            <w:rPr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tcBorders>
            <w:bottom w:val="single" w:sz="18" w:space="0" w:color="auto"/>
          </w:tcBorders>
          <w:vAlign w:val="center"/>
        </w:tcPr>
        <w:p w14:paraId="7F21B607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4B51165D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00D3D650" w14:textId="77777777" w:rsidR="00E07FC5" w:rsidRPr="0041505F" w:rsidRDefault="00E07FC5" w:rsidP="00E07FC5">
          <w:pPr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Листов</w:t>
          </w:r>
        </w:p>
      </w:tc>
    </w:tr>
    <w:bookmarkEnd w:id="1"/>
    <w:tr w:rsidR="00E07FC5" w:rsidRPr="0041505F" w14:paraId="28CDABFE" w14:textId="77777777" w:rsidTr="002479B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4C67C1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D9294E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B6858D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25C710" w14:textId="39FEA854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r w:rsidRPr="00577E1D">
            <w:rPr>
              <w:sz w:val="18"/>
              <w:szCs w:val="18"/>
              <w:lang w:val="en-US"/>
            </w:rPr>
            <w:t>Proveril</w:t>
          </w:r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D52942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240B09E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/>
          <w:vAlign w:val="center"/>
        </w:tcPr>
        <w:p w14:paraId="56883D1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4" w:type="dxa"/>
          <w:tcBorders>
            <w:right w:val="single" w:sz="2" w:space="0" w:color="auto"/>
          </w:tcBorders>
          <w:vAlign w:val="center"/>
        </w:tcPr>
        <w:p w14:paraId="439D329D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284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00AB89E8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284" w:type="dxa"/>
          <w:tcBorders>
            <w:left w:val="single" w:sz="2" w:space="0" w:color="auto"/>
          </w:tcBorders>
          <w:vAlign w:val="center"/>
        </w:tcPr>
        <w:p w14:paraId="4FD626BA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6598962B" w14:textId="77777777" w:rsidR="00E07FC5" w:rsidRPr="0041505F" w:rsidRDefault="00E07FC5" w:rsidP="00E07FC5">
          <w:pPr>
            <w:rPr>
              <w:sz w:val="18"/>
              <w:szCs w:val="18"/>
              <w:lang w:val="en-US"/>
            </w:rPr>
          </w:pPr>
          <w:r w:rsidRPr="0041505F">
            <w:rPr>
              <w:sz w:val="18"/>
              <w:szCs w:val="18"/>
              <w:lang w:val="en-US"/>
            </w:rPr>
            <w:t>1</w:t>
          </w:r>
        </w:p>
      </w:tc>
      <w:tc>
        <w:tcPr>
          <w:tcW w:w="1134" w:type="dxa"/>
          <w:vAlign w:val="center"/>
        </w:tcPr>
        <w:p w14:paraId="29C5EACE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1CCAA908" w14:textId="77777777" w:rsidTr="002479B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54BE9DD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C57C52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E32A150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634C90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77CE34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D276EF5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/>
          <w:vAlign w:val="center"/>
        </w:tcPr>
        <w:p w14:paraId="4CD8A33E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2DFB4D21" w14:textId="77777777" w:rsidR="00E07FC5" w:rsidRPr="0041505F" w:rsidRDefault="00E07FC5" w:rsidP="00E07FC5">
          <w:pPr>
            <w:rPr>
              <w:sz w:val="18"/>
              <w:szCs w:val="18"/>
            </w:rPr>
          </w:pPr>
        </w:p>
      </w:tc>
    </w:tr>
    <w:tr w:rsidR="00E07FC5" w:rsidRPr="0041505F" w14:paraId="11C979FF" w14:textId="77777777" w:rsidTr="002479B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25C35AAB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527A25E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0C7884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0782DE2" w14:textId="1C373524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r w:rsidRPr="00577E1D">
            <w:rPr>
              <w:sz w:val="18"/>
              <w:szCs w:val="18"/>
              <w:lang w:val="en-US"/>
            </w:rPr>
            <w:t>N_control</w:t>
          </w:r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D84E6F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E9E07A6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/>
          <w:vAlign w:val="center"/>
        </w:tcPr>
        <w:p w14:paraId="5F982FD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6C6FA2E7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  <w:tr w:rsidR="00E07FC5" w:rsidRPr="0041505F" w14:paraId="1B05DC02" w14:textId="77777777" w:rsidTr="002479B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7959EBB2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9B4177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</w:tcBorders>
          <w:vAlign w:val="center"/>
        </w:tcPr>
        <w:p w14:paraId="5CF5A16C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 w:rsidRPr="0041505F">
            <w:rPr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</w:tcBorders>
          <w:vAlign w:val="center"/>
        </w:tcPr>
        <w:p w14:paraId="563EA0F9" w14:textId="14963012" w:rsidR="00E07FC5" w:rsidRPr="0041505F" w:rsidRDefault="00E07FC5" w:rsidP="00E07FC5">
          <w:pPr>
            <w:jc w:val="left"/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{{</w:t>
          </w:r>
          <w:r w:rsidRPr="00577E1D">
            <w:rPr>
              <w:sz w:val="18"/>
              <w:szCs w:val="18"/>
              <w:lang w:val="en-US"/>
            </w:rPr>
            <w:t>Utverdil</w:t>
          </w:r>
          <w:r>
            <w:rPr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</w:tcBorders>
          <w:vAlign w:val="center"/>
        </w:tcPr>
        <w:p w14:paraId="3BB24A26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41D3578A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3969" w:type="dxa"/>
          <w:vMerge/>
          <w:vAlign w:val="center"/>
        </w:tcPr>
        <w:p w14:paraId="63D22AC3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0BF6EAF" w14:textId="77777777" w:rsidR="00E07FC5" w:rsidRPr="0041505F" w:rsidRDefault="00E07FC5" w:rsidP="00E07FC5">
          <w:pPr>
            <w:jc w:val="left"/>
            <w:rPr>
              <w:sz w:val="18"/>
              <w:szCs w:val="18"/>
            </w:rPr>
          </w:pPr>
        </w:p>
      </w:tc>
    </w:tr>
  </w:tbl>
  <w:p w14:paraId="4AD6078D" w14:textId="77777777" w:rsidR="007330E8" w:rsidRPr="0041505F" w:rsidRDefault="007330E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706338DE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3ED622D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803446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27A50756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989919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</w:pPr>
          <w:r w:rsidRPr="00951E5E"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1DA3FC58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147A4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1086CA85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011731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Инв. № дубл.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71D3E63A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34254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42EACF1A" w14:textId="77777777" w:rsidTr="00E07FC5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E140CD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Взам.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023E24C6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15730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562D0C00" w14:textId="77777777" w:rsidTr="00E07FC5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517F7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436EA3EA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93263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0216CF7A" w14:textId="77777777" w:rsidTr="00E07FC5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3252EA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  <w:vAlign w:val="center"/>
        </w:tcPr>
        <w:p w14:paraId="3AA39899" w14:textId="77777777" w:rsidR="007330E8" w:rsidRPr="00831DF5" w:rsidRDefault="007330E8" w:rsidP="00E07FC5">
          <w:pPr>
            <w:pStyle w:val="aff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220B4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7507117A" w14:textId="77777777" w:rsidTr="0035569C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0222F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A8118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59F4D2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0B607F8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10084EA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9BD5D5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B3A1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64E9BCD" w14:textId="3B947D2A" w:rsidR="007330E8" w:rsidRPr="00951E5E" w:rsidRDefault="008D5D72" w:rsidP="00E07FC5">
          <w:pPr>
            <w:pStyle w:val="aff"/>
            <w:framePr w:wrap="auto" w:vAnchor="margin" w:hAnchor="text" w:xAlign="left" w:yAlign="inline"/>
          </w:pPr>
          <w:r>
            <w:rPr>
              <w:sz w:val="40"/>
              <w:szCs w:val="40"/>
              <w:lang w:val="en-US"/>
            </w:rPr>
            <w:t>{{Doc</w:t>
          </w:r>
          <w:r w:rsidRPr="00670F34">
            <w:rPr>
              <w:sz w:val="40"/>
              <w:szCs w:val="40"/>
              <w:lang w:val="en-US"/>
            </w:rPr>
            <w:t>Name</w:t>
          </w:r>
          <w:r>
            <w:rPr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BBF08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Лист</w:t>
          </w:r>
        </w:p>
      </w:tc>
    </w:tr>
    <w:tr w:rsidR="007330E8" w:rsidRPr="00951E5E" w14:paraId="67D42189" w14:textId="77777777" w:rsidTr="0035569C">
      <w:trPr>
        <w:trHeight w:hRule="exact" w:val="113"/>
      </w:trPr>
      <w:tc>
        <w:tcPr>
          <w:tcW w:w="283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B367C9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4559B4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33282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CC142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2E8F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5692A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44433C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826A5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135CBB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  <w:tr w:rsidR="007330E8" w:rsidRPr="00951E5E" w14:paraId="6BFE5CF2" w14:textId="77777777" w:rsidTr="0035569C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017759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07D0A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9DBFDCA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A422E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1304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EDB965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850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2357B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E874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D9739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4347879" w14:textId="77777777" w:rsidR="007330E8" w:rsidRPr="0041505F" w:rsidRDefault="0041505F" w:rsidP="007330E8">
          <w:pPr>
            <w:pStyle w:val="aff"/>
            <w:framePr w:wrap="auto" w:vAnchor="margin" w:hAnchor="text" w:xAlign="left" w:yAlign="inline"/>
            <w:rPr>
              <w:lang w:val="en-US"/>
            </w:rPr>
          </w:pPr>
          <w:r w:rsidRPr="008D6FF2">
            <w:rPr>
              <w:sz w:val="24"/>
            </w:rPr>
            <w:fldChar w:fldCharType="begin"/>
          </w:r>
          <w:r w:rsidRPr="008D6FF2">
            <w:rPr>
              <w:sz w:val="24"/>
            </w:rPr>
            <w:instrText>PAGE   \* MERGEFORMAT</w:instrText>
          </w:r>
          <w:r w:rsidRPr="008D6FF2">
            <w:rPr>
              <w:sz w:val="24"/>
            </w:rPr>
            <w:fldChar w:fldCharType="separate"/>
          </w:r>
          <w:r w:rsidR="00D96C88">
            <w:rPr>
              <w:noProof/>
              <w:sz w:val="24"/>
            </w:rPr>
            <w:t>2</w:t>
          </w:r>
          <w:r w:rsidRPr="008D6FF2">
            <w:rPr>
              <w:sz w:val="24"/>
            </w:rPr>
            <w:fldChar w:fldCharType="end"/>
          </w:r>
        </w:p>
      </w:tc>
    </w:tr>
    <w:tr w:rsidR="007330E8" w:rsidRPr="00951E5E" w14:paraId="7D5FD89B" w14:textId="77777777" w:rsidTr="00E348D3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840A97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B16C3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891E9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0C70D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6DE9C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AD74D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768533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  <w:r w:rsidRPr="00951E5E"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4E440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D944D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</w:pPr>
        </w:p>
      </w:tc>
    </w:tr>
  </w:tbl>
  <w:p w14:paraId="6105A88B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activeWritingStyle w:appName="MSWord" w:lang="ru-RU" w:vendorID="1" w:dllVersion="512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4BDC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AA1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65F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79F5"/>
    <w:rsid w:val="00097B8E"/>
    <w:rsid w:val="00097C34"/>
    <w:rsid w:val="000A04DC"/>
    <w:rsid w:val="000A07DD"/>
    <w:rsid w:val="000A248E"/>
    <w:rsid w:val="000A2627"/>
    <w:rsid w:val="000A298E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1D4D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1E2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81B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D02"/>
    <w:rsid w:val="00144E51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395"/>
    <w:rsid w:val="00241A56"/>
    <w:rsid w:val="0024231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B2"/>
    <w:rsid w:val="002479E5"/>
    <w:rsid w:val="00250041"/>
    <w:rsid w:val="00251847"/>
    <w:rsid w:val="002518A1"/>
    <w:rsid w:val="00251947"/>
    <w:rsid w:val="00251DF5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00B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37C1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569C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05F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3334"/>
    <w:rsid w:val="0054363D"/>
    <w:rsid w:val="00543AC6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CDD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4005"/>
    <w:rsid w:val="00644057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2EBC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C0D"/>
    <w:rsid w:val="006F485B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5B"/>
    <w:rsid w:val="00783FFE"/>
    <w:rsid w:val="00784306"/>
    <w:rsid w:val="0078462B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1DF5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56C2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453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1A32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D72"/>
    <w:rsid w:val="008D5E5B"/>
    <w:rsid w:val="008D64DC"/>
    <w:rsid w:val="008D6AB1"/>
    <w:rsid w:val="008D6D86"/>
    <w:rsid w:val="008D6DAE"/>
    <w:rsid w:val="008D6FF2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081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404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0C76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3A9"/>
    <w:rsid w:val="009C0ECC"/>
    <w:rsid w:val="009C1A1E"/>
    <w:rsid w:val="009C221B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6692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510"/>
    <w:rsid w:val="00A65629"/>
    <w:rsid w:val="00A65853"/>
    <w:rsid w:val="00A65D96"/>
    <w:rsid w:val="00A65DC5"/>
    <w:rsid w:val="00A660F7"/>
    <w:rsid w:val="00A66C1D"/>
    <w:rsid w:val="00A66C8F"/>
    <w:rsid w:val="00A66E65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4EA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54C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4B6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046C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41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6A4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6FCB"/>
    <w:rsid w:val="00CB70C4"/>
    <w:rsid w:val="00CB73CF"/>
    <w:rsid w:val="00CC0601"/>
    <w:rsid w:val="00CC09F0"/>
    <w:rsid w:val="00CC0E76"/>
    <w:rsid w:val="00CC14FE"/>
    <w:rsid w:val="00CC1D7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3AC0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6C88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398A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931"/>
    <w:rsid w:val="00E07ABC"/>
    <w:rsid w:val="00E07B1F"/>
    <w:rsid w:val="00E07B4A"/>
    <w:rsid w:val="00E07FC5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5BE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3E8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7F985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22B4-F795-4424-BC5A-60C3FA13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9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2064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8</cp:revision>
  <cp:lastPrinted>2022-05-17T07:36:00Z</cp:lastPrinted>
  <dcterms:created xsi:type="dcterms:W3CDTF">2022-09-16T06:26:00Z</dcterms:created>
  <dcterms:modified xsi:type="dcterms:W3CDTF">2023-04-13T08:12:00Z</dcterms:modified>
</cp:coreProperties>
</file>
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page" w:tblpX="1153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7330E8" w14:paraId="73F21E86" w14:textId="77777777" w:rsidTr="008D6FF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213C4B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130687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EE377E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D3BD6E" w14:textId="77777777" w:rsidR="007330E8" w:rsidRPr="00951E5E" w:rsidRDefault="007330E8" w:rsidP="008D6FF2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170AEF" w14:textId="77777777" w:rsidR="007330E8" w:rsidRPr="00951E5E" w:rsidRDefault="007330E8" w:rsidP="008D6FF2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0B7B31" w14:textId="77777777" w:rsidR="007330E8" w:rsidRPr="00870065" w:rsidRDefault="007330E8" w:rsidP="008D6FF2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81F71E" w14:textId="77777777" w:rsidR="007330E8" w:rsidRPr="00870065" w:rsidRDefault="007330E8" w:rsidP="008D6FF2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7330E8" w14:paraId="540B5640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9F8C9" w14:textId="77777777" w:rsidR="007330E8" w:rsidRDefault="007330E8" w:rsidP="008D6FF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A0579" w14:textId="77777777" w:rsidR="007330E8" w:rsidRDefault="007330E8" w:rsidP="008D6FF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0AD41" w14:textId="77777777" w:rsidR="007330E8" w:rsidRDefault="007330E8" w:rsidP="008D6FF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563A" w14:textId="77777777" w:rsidR="007330E8" w:rsidRDefault="007330E8" w:rsidP="008D6FF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D114" w14:textId="77777777" w:rsidR="007330E8" w:rsidRDefault="007330E8" w:rsidP="008D6FF2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4B639" w14:textId="77777777" w:rsidR="007330E8" w:rsidRDefault="007330E8" w:rsidP="008D6FF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F66E6" w14:textId="77777777" w:rsidR="007330E8" w:rsidRDefault="007330E8" w:rsidP="008D6FF2"/>
        </w:tc>
      </w:tr>
      <w:tr w:rsidR="007330E8" w14:paraId="2A86831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8C72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8D8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DC7D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83023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B8EED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D64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6C312" w14:textId="77777777" w:rsidR="007330E8" w:rsidRDefault="007330E8" w:rsidP="008D6FF2"/>
        </w:tc>
      </w:tr>
      <w:tr w:rsidR="007330E8" w14:paraId="0B8BBAE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0942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155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4DAE1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DBA8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9061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534E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37C4F5" w14:textId="77777777" w:rsidR="007330E8" w:rsidRDefault="007330E8" w:rsidP="008D6FF2"/>
        </w:tc>
      </w:tr>
      <w:tr w:rsidR="007330E8" w14:paraId="0DDC6D2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D1558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8F0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28D9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306F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FF0E6B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8ECC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2459" w14:textId="77777777" w:rsidR="007330E8" w:rsidRDefault="007330E8" w:rsidP="008D6FF2"/>
        </w:tc>
      </w:tr>
      <w:tr w:rsidR="007330E8" w14:paraId="19478B3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47710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8915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2327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A79D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2064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88AE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63621" w14:textId="77777777" w:rsidR="007330E8" w:rsidRDefault="007330E8" w:rsidP="008D6FF2"/>
        </w:tc>
      </w:tr>
      <w:tr w:rsidR="007330E8" w14:paraId="4F73D9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5C215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8370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61110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9878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20610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65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51F6F" w14:textId="77777777" w:rsidR="007330E8" w:rsidRDefault="007330E8" w:rsidP="008D6FF2"/>
        </w:tc>
      </w:tr>
      <w:tr w:rsidR="007330E8" w14:paraId="144DA36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BB1C3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F51D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29F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99CB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0E147C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4CA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8F78D" w14:textId="77777777" w:rsidR="007330E8" w:rsidRDefault="007330E8" w:rsidP="008D6FF2"/>
        </w:tc>
      </w:tr>
      <w:tr w:rsidR="007330E8" w14:paraId="7E5098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295B1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550AA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4476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4F262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36A44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0679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361ED" w14:textId="77777777" w:rsidR="007330E8" w:rsidRDefault="007330E8" w:rsidP="008D6FF2"/>
        </w:tc>
      </w:tr>
      <w:tr w:rsidR="007330E8" w14:paraId="00957BE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71E59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43857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22C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BEF6F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D50D1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20D1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CD071" w14:textId="77777777" w:rsidR="007330E8" w:rsidRDefault="007330E8" w:rsidP="008D6FF2"/>
        </w:tc>
      </w:tr>
      <w:tr w:rsidR="007330E8" w14:paraId="40BED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E581C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6D6D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C723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7A35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2335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E7AE27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CE16" w14:textId="77777777" w:rsidR="007330E8" w:rsidRDefault="007330E8" w:rsidP="008D6FF2"/>
        </w:tc>
      </w:tr>
      <w:tr w:rsidR="007330E8" w14:paraId="0670F6F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71246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4E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770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F88F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66E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4BC9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3765E" w14:textId="77777777" w:rsidR="007330E8" w:rsidRDefault="007330E8" w:rsidP="008D6FF2"/>
        </w:tc>
      </w:tr>
      <w:tr w:rsidR="007330E8" w14:paraId="13FDFD2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F8DFE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7137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21C3D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21491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BF8A9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F3A2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6739D" w14:textId="77777777" w:rsidR="007330E8" w:rsidRDefault="007330E8" w:rsidP="008D6FF2"/>
        </w:tc>
      </w:tr>
      <w:tr w:rsidR="007330E8" w14:paraId="308F2F8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617C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761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6F6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E743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E66B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71514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08C9D" w14:textId="77777777" w:rsidR="007330E8" w:rsidRDefault="007330E8" w:rsidP="008D6FF2"/>
        </w:tc>
      </w:tr>
      <w:tr w:rsidR="007330E8" w14:paraId="2569AC0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8612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71836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8A7E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D704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93233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7C9A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F367A" w14:textId="77777777" w:rsidR="007330E8" w:rsidRDefault="007330E8" w:rsidP="008D6FF2"/>
        </w:tc>
      </w:tr>
      <w:tr w:rsidR="007330E8" w14:paraId="5B52BEA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79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46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8BDDC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860E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AA922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732B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E374" w14:textId="77777777" w:rsidR="007330E8" w:rsidRDefault="007330E8" w:rsidP="008D6FF2"/>
        </w:tc>
      </w:tr>
      <w:tr w:rsidR="007330E8" w14:paraId="1AF024B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84AF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3E9E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0B22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EA82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6C0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E8AD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1B100" w14:textId="77777777" w:rsidR="007330E8" w:rsidRDefault="007330E8" w:rsidP="008D6FF2"/>
        </w:tc>
      </w:tr>
      <w:tr w:rsidR="007330E8" w14:paraId="3BFB4B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E5B67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531B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2301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CF6E4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287CAB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437F10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E8BF0" w14:textId="77777777" w:rsidR="007330E8" w:rsidRDefault="007330E8" w:rsidP="008D6FF2"/>
        </w:tc>
      </w:tr>
      <w:tr w:rsidR="007330E8" w14:paraId="46D38DC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1F67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DA14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36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D9DCC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757A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67F0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ABE7" w14:textId="77777777" w:rsidR="007330E8" w:rsidRDefault="007330E8" w:rsidP="008D6FF2"/>
        </w:tc>
      </w:tr>
      <w:tr w:rsidR="007330E8" w14:paraId="7C368CB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271AB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825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7250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57CCD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1A1D6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EA8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85A8C" w14:textId="77777777" w:rsidR="007330E8" w:rsidRDefault="007330E8" w:rsidP="008D6FF2"/>
        </w:tc>
      </w:tr>
      <w:tr w:rsidR="007330E8" w14:paraId="2268D32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C048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48DD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1850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A6D2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9A5A5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45AD2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D06C0" w14:textId="77777777" w:rsidR="007330E8" w:rsidRDefault="007330E8" w:rsidP="008D6FF2"/>
        </w:tc>
      </w:tr>
      <w:tr w:rsidR="00771DAC" w14:paraId="369367F3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8A1F5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A0F57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B668D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A296E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4449E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92B5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10040" w14:textId="77777777" w:rsidR="00045AA1" w:rsidRDefault="00045AA1">
            <w:pPr>
              <w:jc w:val="left"/>
            </w:pPr>
          </w:p>
        </w:tc>
      </w:tr>
      <w:tr w:rsidR="00771DAC" w14:paraId="25E9C88E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0CE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0DC45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F3050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D4076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EA8B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B30A6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624AC" w14:textId="77777777" w:rsidR="00045AA1" w:rsidRDefault="00045AA1">
            <w:pPr>
              <w:jc w:val="left"/>
            </w:pPr>
          </w:p>
        </w:tc>
      </w:tr>
      <w:tr w:rsidR="00771DAC" w14:paraId="66009209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FC2E9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51786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42FF8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11117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96A9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ABE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9F674" w14:textId="77777777" w:rsidR="00045AA1" w:rsidRDefault="00045AA1">
            <w:pPr>
              <w:jc w:val="left"/>
            </w:pPr>
          </w:p>
        </w:tc>
      </w:tr>
      <w:tr w:rsidR="007330E8" w14:paraId="7A64EB72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F5190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8E989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4200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0CD4A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6E209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452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C4A8E" w14:textId="77777777" w:rsidR="007330E8" w:rsidRDefault="007330E8" w:rsidP="008D6FF2"/>
        </w:tc>
      </w:tr>
    </w:tbl>
    <w:p w14:paraId="0CA967A8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7330E8" w14:paraId="31E951FC" w14:textId="77777777" w:rsidTr="00861A3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FA5998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44BF395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CC9364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F2B55" w14:textId="77777777" w:rsidR="007330E8" w:rsidRPr="00951E5E" w:rsidRDefault="007330E8" w:rsidP="00861A32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E4B13" w14:textId="77777777" w:rsidR="007330E8" w:rsidRPr="00951E5E" w:rsidRDefault="007330E8" w:rsidP="00861A32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742E0A8" w14:textId="77777777" w:rsidR="007330E8" w:rsidRPr="00870065" w:rsidRDefault="007330E8" w:rsidP="00861A32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1752F" w14:textId="77777777" w:rsidR="007330E8" w:rsidRPr="00870065" w:rsidRDefault="007330E8" w:rsidP="00861A32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7330E8" w14:paraId="33A7663D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AF614" w14:textId="77777777" w:rsidR="007330E8" w:rsidRDefault="007330E8" w:rsidP="00861A3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F4CAF" w14:textId="77777777" w:rsidR="007330E8" w:rsidRDefault="007330E8" w:rsidP="00861A3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DB33C" w14:textId="77777777" w:rsidR="007330E8" w:rsidRDefault="007330E8" w:rsidP="00861A3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1E096" w14:textId="77777777" w:rsidR="007330E8" w:rsidRDefault="007330E8" w:rsidP="00861A3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11A18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E7303" w14:textId="77777777" w:rsidR="007330E8" w:rsidRDefault="007330E8" w:rsidP="00861A3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F1221" w14:textId="77777777" w:rsidR="007330E8" w:rsidRDefault="007330E8" w:rsidP="00861A32"/>
        </w:tc>
      </w:tr>
      <w:tr w:rsidR="007330E8" w14:paraId="7B800BD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9FB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D0A6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4252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1EAA9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436A7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175A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BE228" w14:textId="77777777" w:rsidR="00045AA1" w:rsidRDefault="00045AA1">
            <w:pPr>
              <w:jc w:val="left"/>
            </w:pPr>
          </w:p>
        </w:tc>
      </w:tr>
      <w:tr w:rsidR="007330E8" w14:paraId="5A40BA8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34C36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F9F7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B4743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B245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0F0171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7170E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C471C" w14:textId="77777777" w:rsidR="00045AA1" w:rsidRDefault="00045AA1">
            <w:pPr>
              <w:jc w:val="left"/>
            </w:pPr>
          </w:p>
        </w:tc>
      </w:tr>
      <w:tr w:rsidR="007330E8" w14:paraId="5206D0D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110E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266C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DB99C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E66B5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AFCD80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A7D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335E1" w14:textId="77777777" w:rsidR="007330E8" w:rsidRDefault="007330E8" w:rsidP="00861A32"/>
        </w:tc>
      </w:tr>
      <w:tr w:rsidR="007330E8" w14:paraId="371D6E2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2C6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FA39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3C3D3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C6C0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9952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C952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129650" w14:textId="77777777" w:rsidR="007330E8" w:rsidRDefault="007330E8" w:rsidP="00861A32"/>
        </w:tc>
      </w:tr>
      <w:tr w:rsidR="007330E8" w14:paraId="0E2799B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7B38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FD27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A3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352D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ED529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43673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9A83A" w14:textId="77777777" w:rsidR="00045AA1" w:rsidRDefault="00045AA1">
            <w:pPr>
              <w:jc w:val="left"/>
            </w:pPr>
          </w:p>
        </w:tc>
      </w:tr>
      <w:tr w:rsidR="007330E8" w14:paraId="2BE970A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15A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8ED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4A4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B8C80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9DB3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AFF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79986" w14:textId="77777777" w:rsidR="00045AA1" w:rsidRDefault="00045AA1">
            <w:pPr>
              <w:jc w:val="left"/>
            </w:pPr>
          </w:p>
        </w:tc>
      </w:tr>
      <w:tr w:rsidR="007330E8" w14:paraId="6BA97E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F79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0C4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CC21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F304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C86B5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8C94F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FC9B2" w14:textId="77777777" w:rsidR="00045AA1" w:rsidRDefault="00045AA1">
            <w:pPr>
              <w:jc w:val="left"/>
            </w:pPr>
          </w:p>
        </w:tc>
      </w:tr>
      <w:tr w:rsidR="007330E8" w14:paraId="2511454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43CD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DDDF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A185E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57F6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46CA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6A0AC8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C5DA5" w14:textId="77777777" w:rsidR="00045AA1" w:rsidRDefault="00045AA1">
            <w:pPr>
              <w:jc w:val="left"/>
            </w:pPr>
          </w:p>
        </w:tc>
      </w:tr>
      <w:tr w:rsidR="007330E8" w14:paraId="6D6A9BA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EF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02C3D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EBD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D5C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13A99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EC73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DB1CC" w14:textId="77777777" w:rsidR="007330E8" w:rsidRDefault="007330E8" w:rsidP="00861A32"/>
        </w:tc>
      </w:tr>
      <w:tr w:rsidR="007330E8" w14:paraId="603A445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3D83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E8B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80C0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3311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F9F3F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6CDD78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793D87" w14:textId="77777777" w:rsidR="007330E8" w:rsidRDefault="007330E8" w:rsidP="00861A32"/>
        </w:tc>
      </w:tr>
      <w:tr w:rsidR="007330E8" w14:paraId="2AF5E2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C0DA7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48FE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1F27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1BF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FB142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302077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A803A" w14:textId="77777777" w:rsidR="00045AA1" w:rsidRDefault="00045AA1">
            <w:pPr>
              <w:jc w:val="left"/>
            </w:pPr>
          </w:p>
        </w:tc>
      </w:tr>
      <w:tr w:rsidR="007330E8" w14:paraId="79989BC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D2428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D43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B33D3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015A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C302B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09C70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9E6515" w14:textId="77777777" w:rsidR="007330E8" w:rsidRDefault="007330E8" w:rsidP="00861A32"/>
        </w:tc>
      </w:tr>
      <w:tr w:rsidR="007330E8" w14:paraId="181702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D60F5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9D896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DB5C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42A7B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E5C37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4984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29DA8" w14:textId="77777777" w:rsidR="007330E8" w:rsidRDefault="007330E8" w:rsidP="00861A32"/>
        </w:tc>
      </w:tr>
      <w:tr w:rsidR="007330E8" w14:paraId="7BDD47F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7660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316E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18FE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971FE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71383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45457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47FF2" w14:textId="77777777" w:rsidR="007330E8" w:rsidRDefault="007330E8" w:rsidP="00861A32"/>
        </w:tc>
      </w:tr>
      <w:tr w:rsidR="007330E8" w14:paraId="4652459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DF1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1971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D1AA7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44A57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4C4FF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638D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4209" w14:textId="77777777" w:rsidR="007330E8" w:rsidRDefault="007330E8" w:rsidP="00861A32"/>
        </w:tc>
      </w:tr>
      <w:tr w:rsidR="007330E8" w14:paraId="2F2E4AE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552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CE61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46F7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4803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7BE56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DA27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F668E" w14:textId="77777777" w:rsidR="007330E8" w:rsidRDefault="007330E8" w:rsidP="00861A32"/>
        </w:tc>
      </w:tr>
      <w:tr w:rsidR="007330E8" w14:paraId="2F2CFFC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D2AC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1055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5F4B25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2A2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1D395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EB29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59B20" w14:textId="77777777" w:rsidR="007330E8" w:rsidRDefault="007330E8" w:rsidP="00861A32"/>
        </w:tc>
      </w:tr>
      <w:tr w:rsidR="007330E8" w14:paraId="4CBF76B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575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DCEC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3488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CD9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5220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7EF31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CFF38F" w14:textId="77777777" w:rsidR="007330E8" w:rsidRDefault="007330E8" w:rsidP="00861A32"/>
        </w:tc>
      </w:tr>
      <w:tr w:rsidR="007330E8" w14:paraId="1F2CD8C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F691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20493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6447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D1A2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1990D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793F6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1DDF4" w14:textId="77777777" w:rsidR="007330E8" w:rsidRDefault="007330E8" w:rsidP="00861A32"/>
        </w:tc>
      </w:tr>
      <w:tr w:rsidR="007330E8" w14:paraId="735DC44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5C6F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E450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9D9F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C48E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14995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C2C0C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42A918" w14:textId="77777777" w:rsidR="007330E8" w:rsidRDefault="007330E8" w:rsidP="00861A32"/>
        </w:tc>
      </w:tr>
      <w:tr w:rsidR="007330E8" w14:paraId="2825B8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9BD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81154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D853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CE75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51788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4852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55E0B" w14:textId="77777777" w:rsidR="007330E8" w:rsidRDefault="007330E8" w:rsidP="00861A32"/>
        </w:tc>
      </w:tr>
      <w:tr w:rsidR="007330E8" w14:paraId="6F9BC27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AF49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6810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2FBAA8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8C12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7EF2E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FA00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A66F0" w14:textId="77777777" w:rsidR="007330E8" w:rsidRDefault="007330E8" w:rsidP="00861A32"/>
        </w:tc>
      </w:tr>
      <w:tr w:rsidR="007330E8" w14:paraId="3E81AF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0B27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C3C19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A915B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9716B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F4F55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35C74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E892F" w14:textId="77777777" w:rsidR="007330E8" w:rsidRDefault="007330E8" w:rsidP="00861A32"/>
        </w:tc>
      </w:tr>
      <w:tr w:rsidR="007330E8" w14:paraId="10601AA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3D5E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15076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8A76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0A9014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626B6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7C69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8592" w14:textId="77777777" w:rsidR="007330E8" w:rsidRDefault="007330E8" w:rsidP="00861A32"/>
        </w:tc>
      </w:tr>
      <w:tr w:rsidR="007330E8" w14:paraId="6433AAE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ACEE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179F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1F6F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4415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FACDF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7DFA5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BA7DE" w14:textId="77777777" w:rsidR="007330E8" w:rsidRDefault="007330E8" w:rsidP="00861A32"/>
        </w:tc>
      </w:tr>
      <w:tr w:rsidR="007330E8" w14:paraId="0356C67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0C6D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945A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1004F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5DA3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0A7F9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78E64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81914" w14:textId="77777777" w:rsidR="007330E8" w:rsidRDefault="007330E8" w:rsidP="00861A32"/>
        </w:tc>
      </w:tr>
      <w:tr w:rsidR="009F6692" w14:paraId="123454D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651BE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ABFDD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8F52F5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E5A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EA2EA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CDD1F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BE099" w14:textId="77777777" w:rsidR="009F6692" w:rsidRDefault="009F6692" w:rsidP="00861A32"/>
        </w:tc>
      </w:tr>
      <w:tr w:rsidR="009F6692" w14:paraId="4ED07C5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BFA6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8FE03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558BD9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2E2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13F902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4A408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55ACBD" w14:textId="77777777" w:rsidR="009F6692" w:rsidRDefault="009F6692" w:rsidP="00861A32"/>
        </w:tc>
      </w:tr>
      <w:tr w:rsidR="009F6692" w14:paraId="0E0D2DD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DBD82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BEA48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C5FE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3623C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C8425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64BF1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C47DA" w14:textId="77777777" w:rsidR="009F6692" w:rsidRDefault="009F6692" w:rsidP="00861A32"/>
        </w:tc>
      </w:tr>
    </w:tbl>
    <w:p w14:paraId="70839EE9" w14:textId="1DEF8186" w:rsidR="00861A32" w:rsidRDefault="00861A32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61A32" w14:paraId="501EEB7C" w14:textId="77777777" w:rsidTr="00F254B1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4743EDE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9C859D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1BED65D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329136" w14:textId="77777777" w:rsidR="00861A32" w:rsidRPr="00951E5E" w:rsidRDefault="00861A32" w:rsidP="00F254B1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F9C63E" w14:textId="77777777" w:rsidR="00861A32" w:rsidRPr="00951E5E" w:rsidRDefault="00861A32" w:rsidP="00F254B1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371BA7" w14:textId="77777777" w:rsidR="00861A32" w:rsidRPr="00870065" w:rsidRDefault="00861A32" w:rsidP="00F254B1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2CBB6B" w14:textId="77777777" w:rsidR="00861A32" w:rsidRPr="00870065" w:rsidRDefault="00861A32" w:rsidP="00F254B1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861A32" w14:paraId="3ACF1927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CD860" w14:textId="77777777" w:rsidR="00861A32" w:rsidRDefault="00861A32" w:rsidP="00F254B1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5BD08" w14:textId="77777777" w:rsidR="00861A32" w:rsidRDefault="00861A32" w:rsidP="00F254B1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1B3CC" w14:textId="77777777" w:rsidR="00861A32" w:rsidRDefault="00861A32" w:rsidP="00F254B1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B756B" w14:textId="77777777" w:rsidR="00861A32" w:rsidRDefault="00861A32" w:rsidP="00F254B1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A481AF" w14:textId="77777777" w:rsidR="00861A32" w:rsidRDefault="00861A32" w:rsidP="00F254B1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FDB23" w14:textId="77777777" w:rsidR="00861A32" w:rsidRDefault="00861A32" w:rsidP="00F254B1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688E8" w14:textId="77777777" w:rsidR="00861A32" w:rsidRDefault="00861A32" w:rsidP="00F254B1"/>
        </w:tc>
      </w:tr>
      <w:tr w:rsidR="00861A32" w14:paraId="35E8C596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4C416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34E71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525B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476E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185C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52C2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BDBB8" w14:textId="77777777" w:rsidR="00861A32" w:rsidRDefault="00861A32" w:rsidP="00F254B1"/>
        </w:tc>
      </w:tr>
      <w:tr w:rsidR="00861A32" w14:paraId="64C39B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0D79F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8CB737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DAB9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8DC927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AC79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DCD1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022148" w14:textId="77777777" w:rsidR="00861A32" w:rsidRDefault="00861A32" w:rsidP="00F254B1"/>
        </w:tc>
      </w:tr>
      <w:tr w:rsidR="00861A32" w14:paraId="2BB6BFC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F71E1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309C2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4699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31694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75EE0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3865B8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31704" w14:textId="77777777" w:rsidR="00861A32" w:rsidRDefault="00861A32" w:rsidP="00F254B1"/>
        </w:tc>
      </w:tr>
      <w:tr w:rsidR="00861A32" w14:paraId="0E03336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73E02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2A5F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E613B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FB17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91054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45364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FD3F5" w14:textId="77777777" w:rsidR="00861A32" w:rsidRDefault="00861A32" w:rsidP="00F254B1"/>
        </w:tc>
      </w:tr>
      <w:tr w:rsidR="00861A32" w14:paraId="47031D3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8A069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E9E6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5EDEF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C302C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0F9A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64432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32BC6" w14:textId="77777777" w:rsidR="00861A32" w:rsidRDefault="00861A32" w:rsidP="00F254B1"/>
        </w:tc>
      </w:tr>
      <w:tr w:rsidR="00861A32" w14:paraId="4B7A1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4184C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5159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A36F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B9E43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345FB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09FA0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8971D" w14:textId="77777777" w:rsidR="00861A32" w:rsidRDefault="00861A32" w:rsidP="00F254B1"/>
        </w:tc>
      </w:tr>
      <w:tr w:rsidR="00861A32" w14:paraId="7B674C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3D4397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56C6D5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169E1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BA17D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EF6A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BA2284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CAE95C" w14:textId="77777777" w:rsidR="00861A32" w:rsidRDefault="00861A32" w:rsidP="00F254B1"/>
        </w:tc>
      </w:tr>
      <w:tr w:rsidR="00861A32" w14:paraId="719311F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45D28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6ACC3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E7786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C42D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0D394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B265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AD7BD" w14:textId="77777777" w:rsidR="00861A32" w:rsidRDefault="00861A32" w:rsidP="00F254B1"/>
        </w:tc>
      </w:tr>
      <w:tr w:rsidR="00861A32" w14:paraId="0865D04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6678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DDA7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1F05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BD80BC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08B4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D1576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D3FD0" w14:textId="77777777" w:rsidR="00861A32" w:rsidRDefault="00861A32" w:rsidP="00F254B1"/>
        </w:tc>
      </w:tr>
      <w:tr w:rsidR="00861A32" w14:paraId="522ECA4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3F2BC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3DFF3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A35C52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1996F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1987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03B892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CC859E" w14:textId="77777777" w:rsidR="00861A32" w:rsidRDefault="00861A32" w:rsidP="00F254B1"/>
        </w:tc>
      </w:tr>
      <w:tr w:rsidR="00861A32" w14:paraId="00AA446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3C5E2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B6E1B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DBD71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6E8D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054E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5197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F19B6" w14:textId="77777777" w:rsidR="00861A32" w:rsidRDefault="00861A32" w:rsidP="00F254B1"/>
        </w:tc>
      </w:tr>
      <w:tr w:rsidR="00861A32" w14:paraId="0E03D30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E9209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0537B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741A9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EA7E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B3CC5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6FB1E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C69CF" w14:textId="77777777" w:rsidR="00861A32" w:rsidRDefault="00861A32" w:rsidP="00F254B1"/>
        </w:tc>
      </w:tr>
      <w:tr w:rsidR="00861A32" w14:paraId="1A255D7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269F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7614A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C131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671CA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830F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A703A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069BE" w14:textId="77777777" w:rsidR="00861A32" w:rsidRDefault="00861A32" w:rsidP="00F254B1"/>
        </w:tc>
      </w:tr>
      <w:tr w:rsidR="00861A32" w14:paraId="6BD6A59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0587B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CF38E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5F38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CF33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C398A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81675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2709B" w14:textId="77777777" w:rsidR="00861A32" w:rsidRDefault="00861A32" w:rsidP="00F254B1"/>
        </w:tc>
      </w:tr>
      <w:tr w:rsidR="00861A32" w14:paraId="6639C35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AEC3E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5D97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4AD5A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B50F5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D72D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B5F8C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D559B" w14:textId="77777777" w:rsidR="00861A32" w:rsidRDefault="00861A32" w:rsidP="00F254B1"/>
        </w:tc>
      </w:tr>
      <w:tr w:rsidR="00861A32" w14:paraId="79CB2F6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6FA7B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412C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245A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07B35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82B55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3391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1FFB3" w14:textId="77777777" w:rsidR="00861A32" w:rsidRDefault="00861A32" w:rsidP="00F254B1"/>
        </w:tc>
      </w:tr>
      <w:tr w:rsidR="00861A32" w14:paraId="77F07E6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215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60D9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4730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D0F2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A6B69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76FBD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F68245" w14:textId="77777777" w:rsidR="00861A32" w:rsidRDefault="00861A32" w:rsidP="00F254B1"/>
        </w:tc>
      </w:tr>
      <w:tr w:rsidR="00861A32" w14:paraId="2D9CA41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2D765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150C1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3C69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67DD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5E1D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6CFCD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EB042" w14:textId="77777777" w:rsidR="00861A32" w:rsidRDefault="00861A32" w:rsidP="00F254B1"/>
        </w:tc>
      </w:tr>
      <w:tr w:rsidR="00861A32" w14:paraId="761EFE0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F4D68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598D30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A2E6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22CF3A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4CB8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18DC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98F5EB" w14:textId="77777777" w:rsidR="00861A32" w:rsidRDefault="00861A32" w:rsidP="00F254B1"/>
        </w:tc>
      </w:tr>
      <w:tr w:rsidR="00861A32" w14:paraId="20C2CB0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53615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872C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75FFA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A026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B7B7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B7D4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22E30" w14:textId="77777777" w:rsidR="00861A32" w:rsidRDefault="00861A32" w:rsidP="00F254B1"/>
        </w:tc>
      </w:tr>
      <w:tr w:rsidR="00861A32" w14:paraId="57C956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341A6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A7E67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346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27E895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24B6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3C63A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3852B2" w14:textId="77777777" w:rsidR="00861A32" w:rsidRDefault="00861A32" w:rsidP="00F254B1"/>
        </w:tc>
      </w:tr>
      <w:tr w:rsidR="00861A32" w14:paraId="6F5D5C0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F8C9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0D8BE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7B5B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3B66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4A583A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2780BC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29A12" w14:textId="77777777" w:rsidR="00861A32" w:rsidRDefault="00861A32" w:rsidP="00F254B1"/>
        </w:tc>
      </w:tr>
      <w:tr w:rsidR="00861A32" w14:paraId="3B653AE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A19C2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FF21D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7FEB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313C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9E78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4B92E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B0F2F3" w14:textId="77777777" w:rsidR="00861A32" w:rsidRDefault="00861A32" w:rsidP="00F254B1"/>
        </w:tc>
      </w:tr>
      <w:tr w:rsidR="00861A32" w14:paraId="181194B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9075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BCA3BB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24D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CE34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85FC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F4396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0B9B7" w14:textId="77777777" w:rsidR="00861A32" w:rsidRDefault="00861A32" w:rsidP="00F254B1"/>
        </w:tc>
      </w:tr>
      <w:tr w:rsidR="00861A32" w14:paraId="0888B01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33EC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BE2E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0DBCD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38CE1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073B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44DD5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AC51C" w14:textId="77777777" w:rsidR="00861A32" w:rsidRDefault="00861A32" w:rsidP="00F254B1"/>
        </w:tc>
      </w:tr>
      <w:tr w:rsidR="00861A32" w14:paraId="78DCF8F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D94CEE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94516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C5C4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BD9A77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B8C64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5A4E8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242E" w14:textId="77777777" w:rsidR="00861A32" w:rsidRDefault="00861A32" w:rsidP="00F254B1"/>
        </w:tc>
      </w:tr>
      <w:tr w:rsidR="009F6692" w14:paraId="7E1476E6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95E47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28849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31EBA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EA6FB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8A3C1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F0246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71098" w14:textId="77777777" w:rsidR="009F6692" w:rsidRDefault="009F6692" w:rsidP="00F254B1"/>
        </w:tc>
      </w:tr>
      <w:tr w:rsidR="009F6692" w14:paraId="4C35CDF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25408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FEA820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498C9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62398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0707C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81EF6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89C02" w14:textId="77777777" w:rsidR="009F6692" w:rsidRDefault="009F6692" w:rsidP="00F254B1"/>
        </w:tc>
      </w:tr>
      <w:tr w:rsidR="009F6692" w14:paraId="416D686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C7E3D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3B265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0F8410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A3C92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02701A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935EB9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5D1C6" w14:textId="77777777" w:rsidR="009F6692" w:rsidRDefault="009F6692" w:rsidP="00F254B1"/>
        </w:tc>
      </w:tr>
    </w:tbl>
    <w:p w14:paraId="15F52892" w14:textId="633661A9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48720286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922183E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08ED00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78D0D2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EFEE7E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9D2852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20B5BE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91FB3" w14:textId="77777777" w:rsidR="008F6081" w:rsidRPr="00870065" w:rsidRDefault="008F6081" w:rsidP="004E62A3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8F6081" w14:paraId="18A53272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D7A91E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FC6F4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05D6E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0CEFD2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59213B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CBB63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D8E9E" w14:textId="77777777" w:rsidR="008F6081" w:rsidRDefault="008F6081" w:rsidP="004E62A3"/>
        </w:tc>
      </w:tr>
      <w:tr w:rsidR="008F6081" w14:paraId="5734D9C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CFA6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E599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6EF2F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B6E6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77579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68CE9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B6029" w14:textId="77777777" w:rsidR="008F6081" w:rsidRDefault="008F6081" w:rsidP="004E62A3"/>
        </w:tc>
      </w:tr>
      <w:tr w:rsidR="008F6081" w14:paraId="4DA23A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3EC8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4EDB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FC7E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43D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AF93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7FE6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7E1E6" w14:textId="77777777" w:rsidR="008F6081" w:rsidRDefault="008F6081" w:rsidP="004E62A3"/>
        </w:tc>
      </w:tr>
      <w:tr w:rsidR="008F6081" w14:paraId="56A4ED3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DBEE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1DB3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2CBE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451D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4ED3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E343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63A3C" w14:textId="77777777" w:rsidR="008F6081" w:rsidRDefault="008F6081" w:rsidP="004E62A3"/>
        </w:tc>
      </w:tr>
      <w:tr w:rsidR="008F6081" w14:paraId="18FC322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DDDA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9E2F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52D8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0037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92806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5509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11129" w14:textId="77777777" w:rsidR="008F6081" w:rsidRDefault="008F6081" w:rsidP="004E62A3"/>
        </w:tc>
      </w:tr>
      <w:tr w:rsidR="008F6081" w14:paraId="1E5EA6E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DD1D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8421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BE7B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5011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6BBB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2D6EA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FB7FB1" w14:textId="77777777" w:rsidR="008F6081" w:rsidRDefault="008F6081" w:rsidP="004E62A3"/>
        </w:tc>
      </w:tr>
      <w:tr w:rsidR="008F6081" w14:paraId="255EA30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4F01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A65F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75C0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2262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F579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F8A5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A8FE2" w14:textId="77777777" w:rsidR="008F6081" w:rsidRDefault="008F6081" w:rsidP="004E62A3"/>
        </w:tc>
      </w:tr>
      <w:tr w:rsidR="008F6081" w14:paraId="58EDD6E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15E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650F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0DA14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D59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1C45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535A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5967BF" w14:textId="77777777" w:rsidR="008F6081" w:rsidRDefault="008F6081" w:rsidP="004E62A3"/>
        </w:tc>
      </w:tr>
      <w:tr w:rsidR="008F6081" w14:paraId="0516C51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9ADC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BEFE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E3CA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9385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4516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4B64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1F9BE" w14:textId="77777777" w:rsidR="008F6081" w:rsidRDefault="008F6081" w:rsidP="004E62A3"/>
        </w:tc>
      </w:tr>
      <w:tr w:rsidR="008F6081" w14:paraId="1368B7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3DFB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547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3336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8447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79D1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1571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7C761" w14:textId="77777777" w:rsidR="008F6081" w:rsidRDefault="008F6081" w:rsidP="004E62A3"/>
        </w:tc>
      </w:tr>
      <w:tr w:rsidR="008F6081" w14:paraId="5E3EB69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395F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E2E4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14C8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2AE5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080A4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E9C6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441DF9" w14:textId="77777777" w:rsidR="008F6081" w:rsidRDefault="008F6081" w:rsidP="004E62A3"/>
        </w:tc>
      </w:tr>
      <w:tr w:rsidR="008F6081" w14:paraId="5425265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FB69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CA2B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BE50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D47F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F423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D517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B0F42" w14:textId="77777777" w:rsidR="008F6081" w:rsidRDefault="008F6081" w:rsidP="004E62A3"/>
        </w:tc>
      </w:tr>
      <w:tr w:rsidR="008F6081" w14:paraId="2F7A242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C25B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F454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19B4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F78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50B9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A870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B1C52" w14:textId="77777777" w:rsidR="008F6081" w:rsidRDefault="008F6081" w:rsidP="004E62A3"/>
        </w:tc>
      </w:tr>
      <w:tr w:rsidR="008F6081" w14:paraId="2F53BAB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A702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E06B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3DC3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405F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6BD3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6595A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B5475" w14:textId="77777777" w:rsidR="008F6081" w:rsidRDefault="008F6081" w:rsidP="004E62A3"/>
        </w:tc>
      </w:tr>
      <w:tr w:rsidR="008F6081" w14:paraId="595AD2D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FB1E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91BE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021B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B520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FF3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9693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688CC" w14:textId="77777777" w:rsidR="008F6081" w:rsidRDefault="008F6081" w:rsidP="004E62A3"/>
        </w:tc>
      </w:tr>
      <w:tr w:rsidR="008F6081" w14:paraId="6A3C32B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56C4E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C294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9844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357E9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7955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8327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60575" w14:textId="77777777" w:rsidR="008F6081" w:rsidRDefault="008F6081" w:rsidP="004E62A3"/>
        </w:tc>
      </w:tr>
      <w:tr w:rsidR="008F6081" w14:paraId="47EA206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389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7585D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9C7AB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BE69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6A063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D8A9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B243E" w14:textId="77777777" w:rsidR="008F6081" w:rsidRDefault="008F6081" w:rsidP="004E62A3"/>
        </w:tc>
      </w:tr>
      <w:tr w:rsidR="008F6081" w14:paraId="7782B28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942D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B619E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0BBC9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F676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F36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2B38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43003" w14:textId="77777777" w:rsidR="008F6081" w:rsidRDefault="008F6081" w:rsidP="004E62A3"/>
        </w:tc>
      </w:tr>
      <w:tr w:rsidR="008F6081" w14:paraId="77185A8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73A1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D1B0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2300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8A88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6EB4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E177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7A52C" w14:textId="77777777" w:rsidR="008F6081" w:rsidRDefault="008F6081" w:rsidP="004E62A3"/>
        </w:tc>
      </w:tr>
      <w:tr w:rsidR="008F6081" w14:paraId="035152A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4F8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501C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11B2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C9C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281DD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CF54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A8587" w14:textId="77777777" w:rsidR="008F6081" w:rsidRDefault="008F6081" w:rsidP="004E62A3"/>
        </w:tc>
      </w:tr>
      <w:tr w:rsidR="008F6081" w14:paraId="592411C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A20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3176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65BE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ACA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ED10B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6E1E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3F3FC" w14:textId="77777777" w:rsidR="008F6081" w:rsidRDefault="008F6081" w:rsidP="004E62A3"/>
        </w:tc>
      </w:tr>
      <w:tr w:rsidR="008F6081" w14:paraId="20B3951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B6D5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E7F3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34E4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FBA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C515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8E6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0C8E14" w14:textId="77777777" w:rsidR="008F6081" w:rsidRDefault="008F6081" w:rsidP="004E62A3"/>
        </w:tc>
      </w:tr>
      <w:tr w:rsidR="008F6081" w14:paraId="201FE1C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B8F1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2E6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C29B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093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33D54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AE60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697F1" w14:textId="77777777" w:rsidR="008F6081" w:rsidRDefault="008F6081" w:rsidP="004E62A3"/>
        </w:tc>
      </w:tr>
      <w:tr w:rsidR="008F6081" w14:paraId="319CC0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5D7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35CF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B2B12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1DBF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137B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2B01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AF319" w14:textId="77777777" w:rsidR="008F6081" w:rsidRDefault="008F6081" w:rsidP="004E62A3"/>
        </w:tc>
      </w:tr>
      <w:tr w:rsidR="008F6081" w14:paraId="11D21D9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4693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6378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D253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A5DE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1C22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5264C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1F85F" w14:textId="77777777" w:rsidR="008F6081" w:rsidRDefault="008F6081" w:rsidP="004E62A3"/>
        </w:tc>
      </w:tr>
      <w:tr w:rsidR="008F6081" w14:paraId="2FA318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5215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CBC07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645F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5E98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C6B5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F6C4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0ADBE8" w14:textId="77777777" w:rsidR="008F6081" w:rsidRDefault="008F6081" w:rsidP="004E62A3"/>
        </w:tc>
      </w:tr>
      <w:tr w:rsidR="008F6081" w14:paraId="56B872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0538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C01D4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02D7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C438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79F7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C35C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8B019" w14:textId="77777777" w:rsidR="008F6081" w:rsidRDefault="008F6081" w:rsidP="004E62A3"/>
        </w:tc>
      </w:tr>
      <w:tr w:rsidR="009F6692" w14:paraId="3A76272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F4A39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F1D56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541A8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4CCEE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6ACE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365EC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9BFF6" w14:textId="77777777" w:rsidR="009F6692" w:rsidRDefault="009F6692" w:rsidP="004E62A3"/>
        </w:tc>
      </w:tr>
      <w:tr w:rsidR="009F6692" w14:paraId="56A242C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97E8D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08D09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659B8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C91CE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25AE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58224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E8A73" w14:textId="77777777" w:rsidR="009F6692" w:rsidRDefault="009F6692" w:rsidP="004E62A3"/>
        </w:tc>
      </w:tr>
      <w:tr w:rsidR="009F6692" w14:paraId="6EFCCEA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8C6CD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F7FA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706FE5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1A2AC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A6B57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4ADB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8824E9" w14:textId="77777777" w:rsidR="009F6692" w:rsidRDefault="009F6692" w:rsidP="004E62A3"/>
        </w:tc>
      </w:tr>
    </w:tbl>
    <w:p w14:paraId="21A4B3DE" w14:textId="384D6C8F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46C8CDF3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69513F4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02B5C5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827A9A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A64F97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48588D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77A0D70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6250F7" w14:textId="77777777" w:rsidR="008F6081" w:rsidRPr="00870065" w:rsidRDefault="008F6081" w:rsidP="004E62A3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8F6081" w14:paraId="1985B707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91C24A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D750A6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DB9E2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0FB2E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0D2A7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1E1A53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4B879" w14:textId="77777777" w:rsidR="008F6081" w:rsidRDefault="008F6081" w:rsidP="004E62A3"/>
        </w:tc>
      </w:tr>
      <w:tr w:rsidR="008F6081" w14:paraId="307F453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B3C7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A9E0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D70B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A3E8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E7CC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D63BD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C31EBF" w14:textId="77777777" w:rsidR="008F6081" w:rsidRDefault="008F6081" w:rsidP="004E62A3"/>
        </w:tc>
      </w:tr>
      <w:tr w:rsidR="008F6081" w14:paraId="700385F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F929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F89B5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CB16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D760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5052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3FF6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95EB8" w14:textId="77777777" w:rsidR="008F6081" w:rsidRDefault="008F6081" w:rsidP="004E62A3"/>
        </w:tc>
      </w:tr>
      <w:tr w:rsidR="008F6081" w14:paraId="6634130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66B3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BC99D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78E8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73D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6CD6E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F11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661D6" w14:textId="77777777" w:rsidR="008F6081" w:rsidRDefault="008F6081" w:rsidP="004E62A3"/>
        </w:tc>
      </w:tr>
      <w:tr w:rsidR="008F6081" w14:paraId="2C0D29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9D30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B24A5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B343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DF8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F417C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1329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EAA05" w14:textId="77777777" w:rsidR="008F6081" w:rsidRDefault="008F6081" w:rsidP="004E62A3"/>
        </w:tc>
      </w:tr>
      <w:tr w:rsidR="008F6081" w14:paraId="789A255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0A4D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1C1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981D3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5B42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D089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F938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0C4404" w14:textId="77777777" w:rsidR="008F6081" w:rsidRDefault="008F6081" w:rsidP="004E62A3"/>
        </w:tc>
      </w:tr>
      <w:tr w:rsidR="008F6081" w14:paraId="1CC86BD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77D4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E049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372C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7B0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849DE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94A8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FB8E" w14:textId="77777777" w:rsidR="008F6081" w:rsidRDefault="008F6081" w:rsidP="004E62A3"/>
        </w:tc>
      </w:tr>
      <w:tr w:rsidR="008F6081" w14:paraId="480D97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E47F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A8F7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DD9FF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DBBB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81DA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742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C1BA7" w14:textId="77777777" w:rsidR="008F6081" w:rsidRDefault="008F6081" w:rsidP="004E62A3"/>
        </w:tc>
      </w:tr>
      <w:tr w:rsidR="008F6081" w14:paraId="1731B5D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CA9E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FE5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3673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2C7AF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6D7B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E239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7C307" w14:textId="77777777" w:rsidR="008F6081" w:rsidRDefault="008F6081" w:rsidP="004E62A3"/>
        </w:tc>
      </w:tr>
      <w:tr w:rsidR="008F6081" w14:paraId="1E9C352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8D75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9D1D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C4DA0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D618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2BB0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EC1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3226A" w14:textId="77777777" w:rsidR="008F6081" w:rsidRDefault="008F6081" w:rsidP="004E62A3"/>
        </w:tc>
      </w:tr>
      <w:tr w:rsidR="008F6081" w14:paraId="0A25D94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F90D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4CED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F6A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9A210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16BF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C706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E1919" w14:textId="77777777" w:rsidR="008F6081" w:rsidRDefault="008F6081" w:rsidP="004E62A3"/>
        </w:tc>
      </w:tr>
      <w:tr w:rsidR="008F6081" w14:paraId="55C35CA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E5D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C95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743A6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0FB6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A4A0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7E38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0E08D" w14:textId="77777777" w:rsidR="008F6081" w:rsidRDefault="008F6081" w:rsidP="004E62A3"/>
        </w:tc>
      </w:tr>
      <w:tr w:rsidR="008F6081" w14:paraId="4AEB635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5A3C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88C2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5172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6C18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A7FD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7B00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9C51A" w14:textId="77777777" w:rsidR="008F6081" w:rsidRDefault="008F6081" w:rsidP="004E62A3"/>
        </w:tc>
      </w:tr>
      <w:tr w:rsidR="008F6081" w14:paraId="5600E82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DF16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36B4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A7D26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0393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01E5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8D94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370F3" w14:textId="77777777" w:rsidR="008F6081" w:rsidRDefault="008F6081" w:rsidP="004E62A3"/>
        </w:tc>
      </w:tr>
      <w:tr w:rsidR="008F6081" w14:paraId="4FA8A86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6094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E2FE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4FD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FF20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4495A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D76B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11969" w14:textId="77777777" w:rsidR="008F6081" w:rsidRDefault="008F6081" w:rsidP="004E62A3"/>
        </w:tc>
      </w:tr>
      <w:tr w:rsidR="008F6081" w14:paraId="13F4B7F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9B9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8C87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ECBA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6AFE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66D9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5D57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BB6A95" w14:textId="77777777" w:rsidR="008F6081" w:rsidRDefault="008F6081" w:rsidP="004E62A3"/>
        </w:tc>
      </w:tr>
      <w:tr w:rsidR="008F6081" w14:paraId="5A0B5C3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320E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310E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BF12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1EC4A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AF4B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BC7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A3F4D" w14:textId="77777777" w:rsidR="008F6081" w:rsidRDefault="008F6081" w:rsidP="004E62A3"/>
        </w:tc>
      </w:tr>
      <w:tr w:rsidR="008F6081" w14:paraId="676C9A8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E865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3E2C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B0218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3C5D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A662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CFEB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3AC0F" w14:textId="77777777" w:rsidR="008F6081" w:rsidRDefault="008F6081" w:rsidP="004E62A3"/>
        </w:tc>
      </w:tr>
      <w:tr w:rsidR="008F6081" w14:paraId="1D6BEDD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1408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C45A5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9E43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5D9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6CDF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8474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38B18" w14:textId="77777777" w:rsidR="008F6081" w:rsidRDefault="008F6081" w:rsidP="004E62A3"/>
        </w:tc>
      </w:tr>
      <w:tr w:rsidR="008F6081" w14:paraId="0C50757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F131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C1A9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6014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AFCF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8891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F477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658FC" w14:textId="77777777" w:rsidR="008F6081" w:rsidRDefault="008F6081" w:rsidP="004E62A3"/>
        </w:tc>
      </w:tr>
      <w:tr w:rsidR="008F6081" w14:paraId="0C98D9D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B73FB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4B92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1082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2B65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99F8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F94D1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03A49" w14:textId="77777777" w:rsidR="008F6081" w:rsidRDefault="008F6081" w:rsidP="004E62A3"/>
        </w:tc>
      </w:tr>
      <w:tr w:rsidR="008F6081" w14:paraId="3FD5BE6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8CB7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D36CD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2C28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EC9F4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6A35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5D37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1D79C9" w14:textId="77777777" w:rsidR="008F6081" w:rsidRDefault="008F6081" w:rsidP="004E62A3"/>
        </w:tc>
      </w:tr>
      <w:tr w:rsidR="008F6081" w14:paraId="44C59E0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7547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FFCD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2E8D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B7750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D37F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68DAF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A52692" w14:textId="77777777" w:rsidR="008F6081" w:rsidRDefault="008F6081" w:rsidP="004E62A3"/>
        </w:tc>
      </w:tr>
      <w:tr w:rsidR="008F6081" w14:paraId="56FA223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B8D0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DA7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C2731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C523A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F5747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0E46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7E71C" w14:textId="77777777" w:rsidR="008F6081" w:rsidRDefault="008F6081" w:rsidP="004E62A3"/>
        </w:tc>
      </w:tr>
      <w:tr w:rsidR="008F6081" w14:paraId="301696A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00952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6602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832BA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E990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2A3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2B0A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01E48" w14:textId="77777777" w:rsidR="008F6081" w:rsidRDefault="008F6081" w:rsidP="004E62A3"/>
        </w:tc>
      </w:tr>
      <w:tr w:rsidR="008F6081" w14:paraId="149B9A9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E977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25109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B180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47E0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4D8E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296B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CC1703" w14:textId="77777777" w:rsidR="008F6081" w:rsidRDefault="008F6081" w:rsidP="004E62A3"/>
        </w:tc>
      </w:tr>
      <w:tr w:rsidR="008F6081" w14:paraId="7CC9490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67E2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27C3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83AF2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36A5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2AEF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032F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129B0" w14:textId="77777777" w:rsidR="008F6081" w:rsidRDefault="008F6081" w:rsidP="004E62A3"/>
        </w:tc>
      </w:tr>
      <w:tr w:rsidR="009F6692" w14:paraId="0D4EE5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B5FD9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8C44D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F87D9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B93C8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1348C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9D758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C727CE" w14:textId="77777777" w:rsidR="009F6692" w:rsidRDefault="009F6692" w:rsidP="004E62A3"/>
        </w:tc>
      </w:tr>
      <w:tr w:rsidR="009F6692" w14:paraId="76FC7286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ED208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5C33C0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A4B74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D80E5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6D6A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5186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55A78" w14:textId="77777777" w:rsidR="009F6692" w:rsidRDefault="009F6692" w:rsidP="004E62A3"/>
        </w:tc>
      </w:tr>
      <w:tr w:rsidR="009F6692" w14:paraId="498EE7C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28314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B6E9B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F1011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83B43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6401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4DE5D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357E0" w14:textId="77777777" w:rsidR="009F6692" w:rsidRDefault="009F6692" w:rsidP="004E62A3"/>
        </w:tc>
      </w:tr>
    </w:tbl>
    <w:p w14:paraId="1813CC67" w14:textId="0D4A6D77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13D89933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A95499C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C35B65E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3A2260B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9A2B11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3186D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7CBAA1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1092B3" w14:textId="77777777" w:rsidR="008F6081" w:rsidRPr="00870065" w:rsidRDefault="008F6081" w:rsidP="004E62A3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8F6081" w14:paraId="5187A0C0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9E788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43A7B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42DB8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CAA5B0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33377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A56F7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870996" w14:textId="77777777" w:rsidR="008F6081" w:rsidRDefault="008F6081" w:rsidP="004E62A3"/>
        </w:tc>
      </w:tr>
      <w:tr w:rsidR="008F6081" w14:paraId="4262D726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EB6B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5A4C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FA65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CF9A0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1347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56C5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A17E1" w14:textId="77777777" w:rsidR="008F6081" w:rsidRDefault="008F6081" w:rsidP="004E62A3"/>
        </w:tc>
      </w:tr>
      <w:tr w:rsidR="008F6081" w14:paraId="198C933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4A06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B445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9E08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663F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06EAC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9B68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C119C" w14:textId="77777777" w:rsidR="008F6081" w:rsidRDefault="008F6081" w:rsidP="004E62A3"/>
        </w:tc>
      </w:tr>
      <w:tr w:rsidR="008F6081" w14:paraId="6888EB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7B30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6FB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A132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D9E4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CEA5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071DC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EB6D5" w14:textId="77777777" w:rsidR="008F6081" w:rsidRDefault="008F6081" w:rsidP="004E62A3"/>
        </w:tc>
      </w:tr>
      <w:tr w:rsidR="008F6081" w14:paraId="53D7BE2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B25F6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42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50B1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6D4B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BFB4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48BF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B7301" w14:textId="77777777" w:rsidR="008F6081" w:rsidRDefault="008F6081" w:rsidP="004E62A3"/>
        </w:tc>
      </w:tr>
      <w:tr w:rsidR="008F6081" w14:paraId="489F25F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6173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54BE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CED71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E109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ED05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B538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0252E" w14:textId="77777777" w:rsidR="008F6081" w:rsidRDefault="008F6081" w:rsidP="004E62A3"/>
        </w:tc>
      </w:tr>
      <w:tr w:rsidR="008F6081" w14:paraId="56DB9DD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0167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A09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7E376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202C9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B128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2293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5520E4" w14:textId="77777777" w:rsidR="008F6081" w:rsidRDefault="008F6081" w:rsidP="004E62A3"/>
        </w:tc>
      </w:tr>
      <w:tr w:rsidR="008F6081" w14:paraId="2E4428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3719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8721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D887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9FCB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132D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7BEE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307EF" w14:textId="77777777" w:rsidR="008F6081" w:rsidRDefault="008F6081" w:rsidP="004E62A3"/>
        </w:tc>
      </w:tr>
      <w:tr w:rsidR="008F6081" w14:paraId="516F91E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3131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029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8E76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1B72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B31A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B94C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C73" w14:textId="77777777" w:rsidR="008F6081" w:rsidRDefault="008F6081" w:rsidP="004E62A3"/>
        </w:tc>
      </w:tr>
      <w:tr w:rsidR="008F6081" w14:paraId="480113C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DAB8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B2F7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9C48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4202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2D7E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1A17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4B54CD" w14:textId="77777777" w:rsidR="008F6081" w:rsidRDefault="008F6081" w:rsidP="004E62A3"/>
        </w:tc>
      </w:tr>
      <w:tr w:rsidR="008F6081" w14:paraId="1F6D0A8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60112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116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E845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7FB5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D1E42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A010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591F4" w14:textId="77777777" w:rsidR="008F6081" w:rsidRDefault="008F6081" w:rsidP="004E62A3"/>
        </w:tc>
      </w:tr>
      <w:tr w:rsidR="008F6081" w14:paraId="5C12DD1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951B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3C5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7595E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056C5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AAE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5D26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68400" w14:textId="77777777" w:rsidR="008F6081" w:rsidRDefault="008F6081" w:rsidP="004E62A3"/>
        </w:tc>
      </w:tr>
      <w:tr w:rsidR="008F6081" w14:paraId="12DE932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9E86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5476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0222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B7B7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DB9F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3F1E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3F518" w14:textId="77777777" w:rsidR="008F6081" w:rsidRDefault="008F6081" w:rsidP="004E62A3"/>
        </w:tc>
      </w:tr>
      <w:tr w:rsidR="008F6081" w14:paraId="6CB22AF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1100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1690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66B0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5150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4A8C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C929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0AE0D" w14:textId="77777777" w:rsidR="008F6081" w:rsidRDefault="008F6081" w:rsidP="004E62A3"/>
        </w:tc>
      </w:tr>
      <w:tr w:rsidR="008F6081" w14:paraId="696D445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67A6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392D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4595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4D47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6FD5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174E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E3893" w14:textId="77777777" w:rsidR="008F6081" w:rsidRDefault="008F6081" w:rsidP="004E62A3"/>
        </w:tc>
      </w:tr>
      <w:tr w:rsidR="008F6081" w14:paraId="33FB72C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3E2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35C3D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691B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0CF3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9E0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1C2F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010A78" w14:textId="77777777" w:rsidR="008F6081" w:rsidRDefault="008F6081" w:rsidP="004E62A3"/>
        </w:tc>
      </w:tr>
      <w:tr w:rsidR="008F6081" w14:paraId="5C10C1A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F770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35A0C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6DC3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1A507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8CD69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10588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0595C" w14:textId="77777777" w:rsidR="008F6081" w:rsidRDefault="008F6081" w:rsidP="004E62A3"/>
        </w:tc>
      </w:tr>
      <w:tr w:rsidR="008F6081" w14:paraId="31F00BF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E1724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EA663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F091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CA66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8783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9863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DCAF6" w14:textId="77777777" w:rsidR="008F6081" w:rsidRDefault="008F6081" w:rsidP="004E62A3"/>
        </w:tc>
      </w:tr>
      <w:tr w:rsidR="008F6081" w14:paraId="4181748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70ED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D041D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7AADB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684DA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7F4A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F0B31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0A5D" w14:textId="77777777" w:rsidR="008F6081" w:rsidRDefault="008F6081" w:rsidP="004E62A3"/>
        </w:tc>
      </w:tr>
      <w:tr w:rsidR="008F6081" w14:paraId="56854B7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60BB6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02667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29DD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EA93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F3F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4853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36B332" w14:textId="77777777" w:rsidR="008F6081" w:rsidRDefault="008F6081" w:rsidP="004E62A3"/>
        </w:tc>
      </w:tr>
      <w:tr w:rsidR="008F6081" w14:paraId="2FB712D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C3CC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4EC3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619B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4B23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56E5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7370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6FA8F" w14:textId="77777777" w:rsidR="008F6081" w:rsidRDefault="008F6081" w:rsidP="004E62A3"/>
        </w:tc>
      </w:tr>
      <w:tr w:rsidR="008F6081" w14:paraId="016EF14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9D81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376A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B69B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2654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4DEB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0DE9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8CF21" w14:textId="77777777" w:rsidR="008F6081" w:rsidRDefault="008F6081" w:rsidP="004E62A3"/>
        </w:tc>
      </w:tr>
      <w:tr w:rsidR="008F6081" w14:paraId="0A19382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A941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0471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352C8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FA9C2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4BF6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EF65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CEBA7" w14:textId="77777777" w:rsidR="008F6081" w:rsidRDefault="008F6081" w:rsidP="004E62A3"/>
        </w:tc>
      </w:tr>
      <w:tr w:rsidR="008F6081" w14:paraId="176FBD3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C7C9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3DAA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38554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C03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59B9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F2CA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1B87F" w14:textId="77777777" w:rsidR="008F6081" w:rsidRDefault="008F6081" w:rsidP="004E62A3"/>
        </w:tc>
      </w:tr>
      <w:tr w:rsidR="008F6081" w14:paraId="6404ADD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A17E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4ED7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6A63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2E6A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7F66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5986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3807A" w14:textId="77777777" w:rsidR="008F6081" w:rsidRDefault="008F6081" w:rsidP="004E62A3"/>
        </w:tc>
      </w:tr>
      <w:tr w:rsidR="008F6081" w14:paraId="70F0B0D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E3C6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FAB0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04E0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E6EB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AF67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D263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FEBAA" w14:textId="77777777" w:rsidR="008F6081" w:rsidRDefault="008F6081" w:rsidP="004E62A3"/>
        </w:tc>
      </w:tr>
      <w:tr w:rsidR="008F6081" w14:paraId="750C296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E4C3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F389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AEBC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4BD0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3F60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15D0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9C4B5" w14:textId="77777777" w:rsidR="008F6081" w:rsidRDefault="008F6081" w:rsidP="004E62A3"/>
        </w:tc>
      </w:tr>
      <w:tr w:rsidR="009F6692" w14:paraId="1131359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7BBA2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5FAEF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88ECB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AF823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E09E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E4BFD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612EF" w14:textId="77777777" w:rsidR="009F6692" w:rsidRDefault="009F6692" w:rsidP="004E62A3"/>
        </w:tc>
      </w:tr>
      <w:tr w:rsidR="009F6692" w14:paraId="4BE118E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E0ADE1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B5F09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9D55B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ACBEB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DB14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64EB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6106F" w14:textId="77777777" w:rsidR="009F6692" w:rsidRDefault="009F6692" w:rsidP="004E62A3"/>
        </w:tc>
      </w:tr>
      <w:tr w:rsidR="009F6692" w14:paraId="37631D2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59164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76EA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C3DBA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8F299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F8BE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62EB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0A5B72" w14:textId="77777777" w:rsidR="009F6692" w:rsidRDefault="009F6692" w:rsidP="004E62A3"/>
        </w:tc>
      </w:tr>
    </w:tbl>
    <w:p w14:paraId="6E9CF921" w14:textId="77777777" w:rsidR="008F6081" w:rsidRDefault="008F6081" w:rsidP="008F6081">
      <w:pPr>
        <w:jc w:val="both"/>
      </w:pPr>
    </w:p>
    <w:p w14:paraId="170E677E" w14:textId="77777777" w:rsidR="008F6081" w:rsidRDefault="008F6081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7EFDB064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EA5140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FE46C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EEE3242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0AF261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015C5E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D412FA0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CD1725" w14:textId="77777777" w:rsidR="008F6081" w:rsidRPr="00870065" w:rsidRDefault="008F6081" w:rsidP="004E62A3">
            <w:r w:rsidRPr="00951E5E">
              <w:t>Приме-</w:t>
            </w:r>
            <w:r w:rsidRPr="00951E5E">
              <w:br/>
            </w:r>
            <w:proofErr w:type="spellStart"/>
            <w:r w:rsidRPr="00951E5E">
              <w:t>чание</w:t>
            </w:r>
            <w:proofErr w:type="spellEnd"/>
          </w:p>
        </w:tc>
      </w:tr>
      <w:tr w:rsidR="008F6081" w14:paraId="4D62539D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4F73E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DFCBB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591C3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5BB2F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CFA4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CB10E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11DD6" w14:textId="77777777" w:rsidR="008F6081" w:rsidRDefault="008F6081" w:rsidP="004E62A3"/>
        </w:tc>
      </w:tr>
      <w:tr w:rsidR="008F6081" w14:paraId="62D1A6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E8E3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2531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A1F9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A272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D4B2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8E94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A98B8" w14:textId="77777777" w:rsidR="008F6081" w:rsidRDefault="008F6081" w:rsidP="004E62A3"/>
        </w:tc>
      </w:tr>
      <w:tr w:rsidR="008F6081" w14:paraId="7A7A3B0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3BC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2385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7A07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4E18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CFD7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5918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BEDAF" w14:textId="77777777" w:rsidR="008F6081" w:rsidRDefault="008F6081" w:rsidP="004E62A3"/>
        </w:tc>
      </w:tr>
      <w:tr w:rsidR="008F6081" w14:paraId="712B47A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7371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4A169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1B4D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44E7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3E0D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9E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B0353" w14:textId="77777777" w:rsidR="008F6081" w:rsidRDefault="008F6081" w:rsidP="004E62A3"/>
        </w:tc>
      </w:tr>
      <w:tr w:rsidR="008F6081" w14:paraId="145DAB7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92DA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96B4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4AC0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8557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4B19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DE08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A3E88" w14:textId="77777777" w:rsidR="008F6081" w:rsidRDefault="008F6081" w:rsidP="004E62A3"/>
        </w:tc>
      </w:tr>
      <w:tr w:rsidR="008F6081" w14:paraId="765C3DE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6E53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136C2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90ED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A9BC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6128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2AA7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F1E7F3" w14:textId="77777777" w:rsidR="008F6081" w:rsidRDefault="008F6081" w:rsidP="004E62A3"/>
        </w:tc>
      </w:tr>
      <w:tr w:rsidR="008F6081" w14:paraId="7453628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EAA1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02DF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402F0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7FDE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5285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DA6BA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FABEC" w14:textId="77777777" w:rsidR="008F6081" w:rsidRDefault="008F6081" w:rsidP="004E62A3"/>
        </w:tc>
      </w:tr>
      <w:tr w:rsidR="008F6081" w14:paraId="7DD45ED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9026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D3BF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1A4A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26908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808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6B40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963DF9" w14:textId="77777777" w:rsidR="008F6081" w:rsidRDefault="008F6081" w:rsidP="004E62A3"/>
        </w:tc>
      </w:tr>
      <w:tr w:rsidR="008F6081" w14:paraId="4E4DF12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47087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BA2A7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BC51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42CA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2498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B9C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7FDB" w14:textId="77777777" w:rsidR="008F6081" w:rsidRDefault="008F6081" w:rsidP="004E62A3"/>
        </w:tc>
      </w:tr>
      <w:tr w:rsidR="008F6081" w14:paraId="504F1B7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9B4C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9B61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9BBB9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7856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50D6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F9AD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4A231" w14:textId="77777777" w:rsidR="008F6081" w:rsidRDefault="008F6081" w:rsidP="004E62A3"/>
        </w:tc>
      </w:tr>
      <w:tr w:rsidR="008F6081" w14:paraId="1E28DDF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CE8F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20B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E2B09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D4E7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7511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ECBD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F44A2" w14:textId="77777777" w:rsidR="008F6081" w:rsidRDefault="008F6081" w:rsidP="004E62A3"/>
        </w:tc>
      </w:tr>
      <w:tr w:rsidR="008F6081" w14:paraId="06B62EA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8CBF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4834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D843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57BF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31414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1B0A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40163" w14:textId="77777777" w:rsidR="008F6081" w:rsidRDefault="008F6081" w:rsidP="004E62A3"/>
        </w:tc>
      </w:tr>
      <w:tr w:rsidR="008F6081" w14:paraId="760A0B8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29522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0871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712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2437D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010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1311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4DDB3" w14:textId="77777777" w:rsidR="008F6081" w:rsidRDefault="008F6081" w:rsidP="004E62A3"/>
        </w:tc>
      </w:tr>
      <w:tr w:rsidR="008F6081" w14:paraId="324A23C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8D1F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4B08A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97E37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EC6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BDD9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07F2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A2BAC" w14:textId="77777777" w:rsidR="008F6081" w:rsidRDefault="008F6081" w:rsidP="004E62A3"/>
        </w:tc>
      </w:tr>
      <w:tr w:rsidR="008F6081" w14:paraId="3F7E29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A546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5544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F059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6CE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35B4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D16E8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96896" w14:textId="77777777" w:rsidR="008F6081" w:rsidRDefault="008F6081" w:rsidP="004E62A3"/>
        </w:tc>
      </w:tr>
      <w:tr w:rsidR="008F6081" w14:paraId="227DC74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A032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76AD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9E5F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7E8E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DE9C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DB88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FE76" w14:textId="77777777" w:rsidR="008F6081" w:rsidRDefault="008F6081" w:rsidP="004E62A3"/>
        </w:tc>
      </w:tr>
      <w:tr w:rsidR="008F6081" w14:paraId="23BA857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3343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786C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CBA90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199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B5ED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1F8A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C2C40" w14:textId="77777777" w:rsidR="008F6081" w:rsidRDefault="008F6081" w:rsidP="004E62A3"/>
        </w:tc>
      </w:tr>
      <w:tr w:rsidR="008F6081" w14:paraId="5643842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9E12F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B9D6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E226F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D0A6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4C7E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551B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BC14D" w14:textId="77777777" w:rsidR="008F6081" w:rsidRDefault="008F6081" w:rsidP="004E62A3"/>
        </w:tc>
      </w:tr>
      <w:tr w:rsidR="008F6081" w14:paraId="7B40095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32D76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EDD4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B58F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FC3E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C6C0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86DC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8952F3" w14:textId="77777777" w:rsidR="008F6081" w:rsidRDefault="008F6081" w:rsidP="004E62A3"/>
        </w:tc>
      </w:tr>
      <w:tr w:rsidR="008F6081" w14:paraId="5BF1FA8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26ED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534F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0A4F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64E38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8B4E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14D4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E4F38" w14:textId="77777777" w:rsidR="008F6081" w:rsidRDefault="008F6081" w:rsidP="004E62A3"/>
        </w:tc>
      </w:tr>
      <w:tr w:rsidR="008F6081" w14:paraId="53793F6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5B99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D521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3D30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307E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4409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F39A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27542" w14:textId="77777777" w:rsidR="008F6081" w:rsidRDefault="008F6081" w:rsidP="004E62A3"/>
        </w:tc>
      </w:tr>
      <w:tr w:rsidR="008F6081" w14:paraId="6B420F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2A89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897B1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43F6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0492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319A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3B4C1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3124D" w14:textId="77777777" w:rsidR="008F6081" w:rsidRDefault="008F6081" w:rsidP="004E62A3"/>
        </w:tc>
      </w:tr>
      <w:tr w:rsidR="008F6081" w14:paraId="385558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C3CA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0E6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BAAC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2EE9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87C3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1FD8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8230B" w14:textId="77777777" w:rsidR="008F6081" w:rsidRDefault="008F6081" w:rsidP="004E62A3"/>
        </w:tc>
      </w:tr>
      <w:tr w:rsidR="008F6081" w14:paraId="1CDF616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8C6F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58F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E196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2703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702D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8489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CC7F1" w14:textId="77777777" w:rsidR="008F6081" w:rsidRDefault="008F6081" w:rsidP="004E62A3"/>
        </w:tc>
      </w:tr>
      <w:tr w:rsidR="008F6081" w14:paraId="5F1FD2F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8D28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19FF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3C56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8594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C6E65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0869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8B5B6" w14:textId="77777777" w:rsidR="008F6081" w:rsidRDefault="008F6081" w:rsidP="004E62A3"/>
        </w:tc>
      </w:tr>
      <w:tr w:rsidR="008F6081" w14:paraId="3B371A5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EC60D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CB4A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BC727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037B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6445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7B34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5EBE2" w14:textId="77777777" w:rsidR="008F6081" w:rsidRDefault="008F6081" w:rsidP="004E62A3"/>
        </w:tc>
      </w:tr>
      <w:tr w:rsidR="008F6081" w14:paraId="1828EE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9476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51A2D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A0F6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EDC0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FCF0E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B2DC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AD3B6" w14:textId="77777777" w:rsidR="008F6081" w:rsidRDefault="008F6081" w:rsidP="004E62A3"/>
        </w:tc>
      </w:tr>
      <w:tr w:rsidR="009F6692" w14:paraId="0FF4AA2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9AFE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AC64F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69BD7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56A75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0529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CDD0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6FA13" w14:textId="77777777" w:rsidR="009F6692" w:rsidRDefault="009F6692" w:rsidP="004E62A3"/>
        </w:tc>
      </w:tr>
      <w:tr w:rsidR="009F6692" w14:paraId="0213D6E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F9E50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9333D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8F6C46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98D5A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F079F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371B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D43EE" w14:textId="77777777" w:rsidR="009F6692" w:rsidRDefault="009F6692" w:rsidP="004E62A3"/>
        </w:tc>
      </w:tr>
      <w:tr w:rsidR="009F6692" w14:paraId="46DB3E4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75246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C2DC8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54724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72917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0185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1C7C5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49C36F" w14:textId="77777777" w:rsidR="009F6692" w:rsidRDefault="009F6692" w:rsidP="004E62A3"/>
        </w:tc>
      </w:tr>
    </w:tbl>
    <w:p w14:paraId="756191BE" w14:textId="77777777" w:rsidR="00861A32" w:rsidRDefault="00861A32" w:rsidP="008F6081">
      <w:pPr>
        <w:jc w:val="both"/>
      </w:pPr>
    </w:p>
    <w:sectPr w:rsidR="00861A32" w:rsidSect="009F6692">
      <w:headerReference w:type="first" r:id="rId14"/>
      <w:footerReference w:type="first" r:id="rId15"/>
      <w:pgSz w:w="11906" w:h="16838" w:code="9"/>
      <w:pgMar w:top="-851" w:right="567" w:bottom="567" w:left="1418" w:header="0" w:footer="17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452DE" w14:textId="77777777" w:rsidR="00AA47FE" w:rsidRDefault="00AA47FE">
      <w:r>
        <w:separator/>
      </w:r>
    </w:p>
  </w:endnote>
  <w:endnote w:type="continuationSeparator" w:id="0">
    <w:p w14:paraId="3605CBA9" w14:textId="77777777" w:rsidR="00AA47FE" w:rsidRDefault="00AA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9FFF3" w14:textId="77777777" w:rsidR="0035569C" w:rsidRDefault="00355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959F" w14:textId="77777777" w:rsidR="00074C37" w:rsidRPr="0078462B" w:rsidRDefault="00644057" w:rsidP="00034BDC">
    <w:pPr>
      <w:pStyle w:val="Footer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5FCC" w14:textId="77777777" w:rsidR="007330E8" w:rsidRPr="0078462B" w:rsidRDefault="007330E8" w:rsidP="00034BDC">
    <w:pPr>
      <w:pStyle w:val="Footer"/>
      <w:tabs>
        <w:tab w:val="right" w:pos="7088"/>
      </w:tabs>
      <w:spacing w:after="60"/>
      <w:ind w:firstLine="4968"/>
      <w:rPr>
        <w:szCs w:val="16"/>
      </w:rPr>
    </w:pPr>
    <w:r w:rsidRPr="0078462B">
      <w:rPr>
        <w:szCs w:val="16"/>
      </w:rPr>
      <w:t>Копировал</w:t>
    </w:r>
    <w:r w:rsidRPr="0078462B">
      <w:rPr>
        <w:szCs w:val="16"/>
      </w:rPr>
      <w:tab/>
    </w:r>
    <w:r w:rsidRPr="0078462B">
      <w:rPr>
        <w:szCs w:val="16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62904" w14:textId="77777777" w:rsidR="007330E8" w:rsidRPr="0078462B" w:rsidRDefault="007330E8" w:rsidP="00034BDC">
    <w:pPr>
      <w:pStyle w:val="Footer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5E26" w14:textId="77777777" w:rsidR="00AA47FE" w:rsidRDefault="00AA47FE">
      <w:r>
        <w:separator/>
      </w:r>
    </w:p>
  </w:footnote>
  <w:footnote w:type="continuationSeparator" w:id="0">
    <w:p w14:paraId="269232BD" w14:textId="77777777" w:rsidR="00AA47FE" w:rsidRDefault="00AA4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A82C9" w14:textId="77777777" w:rsidR="0035569C" w:rsidRDefault="00355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8D6FF2" w14:paraId="0D706578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2153EC70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</w:tcPr>
        <w:p w14:paraId="2BA253A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04EEB68E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2BF175B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  <w:ind w:left="113" w:right="113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693E1ED5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0F31CF6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1914D3A9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54DE1D0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 xml:space="preserve">Инв. № </w:t>
          </w:r>
          <w:proofErr w:type="spellStart"/>
          <w:r w:rsidRPr="008D6FF2">
            <w:t>дубл</w:t>
          </w:r>
          <w:proofErr w:type="spellEnd"/>
          <w:r w:rsidRPr="008D6FF2">
            <w:t>.</w:t>
          </w:r>
        </w:p>
      </w:tc>
      <w:tc>
        <w:tcPr>
          <w:tcW w:w="397" w:type="dxa"/>
          <w:textDirection w:val="btLr"/>
          <w:vAlign w:val="center"/>
        </w:tcPr>
        <w:p w14:paraId="680CA5A1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83AF6A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7C22F8A4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4F08CB5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proofErr w:type="spellStart"/>
          <w:r w:rsidRPr="008D6FF2">
            <w:t>Взам</w:t>
          </w:r>
          <w:proofErr w:type="spellEnd"/>
          <w:r w:rsidRPr="008D6FF2">
            <w:t>. инв. №</w:t>
          </w:r>
        </w:p>
      </w:tc>
      <w:tc>
        <w:tcPr>
          <w:tcW w:w="397" w:type="dxa"/>
          <w:textDirection w:val="btLr"/>
          <w:vAlign w:val="center"/>
        </w:tcPr>
        <w:p w14:paraId="1F6CC2DC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2A7C42FF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64DEB87A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64A99AC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59A366AF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6CA72FB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5843F78B" w14:textId="77777777" w:rsidTr="00E07FC5">
      <w:trPr>
        <w:trHeight w:hRule="exact" w:val="567"/>
      </w:trPr>
      <w:tc>
        <w:tcPr>
          <w:tcW w:w="283" w:type="dxa"/>
          <w:vMerge w:val="restart"/>
          <w:textDirection w:val="btLr"/>
        </w:tcPr>
        <w:p w14:paraId="4F580C4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FDC6944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5BF559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3131099F" w14:textId="77777777" w:rsidTr="00074C37">
      <w:trPr>
        <w:trHeight w:hRule="exact" w:val="284"/>
      </w:trPr>
      <w:tc>
        <w:tcPr>
          <w:tcW w:w="283" w:type="dxa"/>
          <w:vMerge/>
        </w:tcPr>
        <w:p w14:paraId="427C8057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3D54523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66E2BBD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234CA88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EA2E3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8FADDE7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B1FA11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vAlign w:val="center"/>
        </w:tcPr>
        <w:p w14:paraId="2772BADB" w14:textId="73C9A218" w:rsidR="00074C37" w:rsidRPr="008D6FF2" w:rsidRDefault="008D5D72" w:rsidP="00520268">
          <w:pPr>
            <w:pStyle w:val="aff"/>
            <w:framePr w:wrap="auto" w:vAnchor="margin" w:hAnchor="text" w:xAlign="left" w:yAlign="inline"/>
            <w:rPr>
              <w:sz w:val="28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7777277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Лист</w:t>
          </w:r>
        </w:p>
      </w:tc>
    </w:tr>
    <w:tr w:rsidR="00074C37" w:rsidRPr="008D6FF2" w14:paraId="53B6FFB5" w14:textId="77777777" w:rsidTr="00074C37">
      <w:trPr>
        <w:trHeight w:hRule="exact" w:val="113"/>
      </w:trPr>
      <w:tc>
        <w:tcPr>
          <w:tcW w:w="283" w:type="dxa"/>
          <w:vMerge/>
        </w:tcPr>
        <w:p w14:paraId="414ADE1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7036330D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6A5163BE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4F6C7120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0E3CB13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4966731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7A5A7F2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7CCD5C7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6D6195A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2C105475" w14:textId="77777777" w:rsidTr="00074C37">
      <w:trPr>
        <w:trHeight w:hRule="exact" w:val="170"/>
      </w:trPr>
      <w:tc>
        <w:tcPr>
          <w:tcW w:w="283" w:type="dxa"/>
          <w:vMerge/>
        </w:tcPr>
        <w:p w14:paraId="2E7CAD1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0008A87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32B82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FCFF72E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084A719C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2AF5359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C163D2C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1C358DDD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14:paraId="4D9018B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  <w:rPr>
              <w:sz w:val="28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7</w:t>
          </w:r>
          <w:r w:rsidRPr="008D6FF2">
            <w:rPr>
              <w:sz w:val="24"/>
            </w:rPr>
            <w:fldChar w:fldCharType="end"/>
          </w:r>
        </w:p>
      </w:tc>
    </w:tr>
    <w:tr w:rsidR="00074C37" w:rsidRPr="008D6FF2" w14:paraId="0BFE3F8D" w14:textId="77777777" w:rsidTr="00074C37">
      <w:trPr>
        <w:trHeight w:hRule="exact" w:val="284"/>
      </w:trPr>
      <w:tc>
        <w:tcPr>
          <w:tcW w:w="283" w:type="dxa"/>
          <w:vMerge/>
        </w:tcPr>
        <w:p w14:paraId="0984E6A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4A910F1F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</w:tcPr>
        <w:p w14:paraId="39FE078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Изм.</w:t>
          </w:r>
        </w:p>
      </w:tc>
      <w:tc>
        <w:tcPr>
          <w:tcW w:w="567" w:type="dxa"/>
        </w:tcPr>
        <w:p w14:paraId="6173BC2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Лист</w:t>
          </w:r>
        </w:p>
      </w:tc>
      <w:tc>
        <w:tcPr>
          <w:tcW w:w="1304" w:type="dxa"/>
        </w:tcPr>
        <w:p w14:paraId="3005220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№ докум.</w:t>
          </w:r>
        </w:p>
      </w:tc>
      <w:tc>
        <w:tcPr>
          <w:tcW w:w="850" w:type="dxa"/>
        </w:tcPr>
        <w:p w14:paraId="4FF6E01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Подп.</w:t>
          </w:r>
        </w:p>
      </w:tc>
      <w:tc>
        <w:tcPr>
          <w:tcW w:w="567" w:type="dxa"/>
        </w:tcPr>
        <w:p w14:paraId="4D00077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Дата</w:t>
          </w:r>
        </w:p>
      </w:tc>
      <w:tc>
        <w:tcPr>
          <w:tcW w:w="6236" w:type="dxa"/>
          <w:vMerge/>
        </w:tcPr>
        <w:p w14:paraId="152AEE5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2B0578F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</w:tbl>
  <w:p w14:paraId="33D8B0F5" w14:textId="77777777" w:rsidR="00074C37" w:rsidRPr="008D6FF2" w:rsidRDefault="00074C37" w:rsidP="0066516D">
    <w:pPr>
      <w:pStyle w:val="Header"/>
      <w:tabs>
        <w:tab w:val="clear" w:pos="4153"/>
      </w:tabs>
      <w:jc w:val="both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E07FC5" w:rsidRPr="0041505F" w14:paraId="162041B4" w14:textId="77777777" w:rsidTr="0041505F">
      <w:trPr>
        <w:cantSplit/>
        <w:trHeight w:hRule="exact" w:val="3402"/>
      </w:trPr>
      <w:tc>
        <w:tcPr>
          <w:tcW w:w="284" w:type="dxa"/>
          <w:textDirection w:val="btLr"/>
        </w:tcPr>
        <w:p w14:paraId="1FF1DAD4" w14:textId="77777777" w:rsidR="00E07FC5" w:rsidRPr="0041505F" w:rsidRDefault="00E07FC5" w:rsidP="00E07FC5">
          <w:pPr>
            <w:pStyle w:val="aff"/>
            <w:framePr w:wrap="auto" w:vAnchor="margin" w:hAnchor="text" w:xAlign="left" w:yAlign="inline"/>
          </w:pPr>
          <w:proofErr w:type="spellStart"/>
          <w:r w:rsidRPr="0041505F">
            <w:t>Перв</w:t>
          </w:r>
          <w:proofErr w:type="spellEnd"/>
          <w:r w:rsidRPr="0041505F">
            <w:t xml:space="preserve">. </w:t>
          </w:r>
          <w:proofErr w:type="spellStart"/>
          <w:r w:rsidRPr="0041505F">
            <w:t>примен</w:t>
          </w:r>
          <w:proofErr w:type="spellEnd"/>
          <w:r w:rsidRPr="0041505F">
            <w:t>.</w:t>
          </w:r>
        </w:p>
      </w:tc>
      <w:tc>
        <w:tcPr>
          <w:tcW w:w="397" w:type="dxa"/>
          <w:textDirection w:val="btLr"/>
          <w:vAlign w:val="center"/>
        </w:tcPr>
        <w:p w14:paraId="1C64B103" w14:textId="73FFA33A" w:rsidR="00E07FC5" w:rsidRPr="00831DF5" w:rsidRDefault="00831DF5" w:rsidP="00E07FC5">
          <w:pPr>
            <w:ind w:left="113" w:right="113"/>
            <w:rPr>
              <w:sz w:val="22"/>
              <w:szCs w:val="22"/>
            </w:rPr>
          </w:pPr>
          <w:r w:rsidRPr="00831DF5">
            <w:rPr>
              <w:sz w:val="22"/>
              <w:szCs w:val="22"/>
              <w:lang w:val="en-US"/>
            </w:rPr>
            <w:t>{{</w:t>
          </w:r>
          <w:proofErr w:type="spellStart"/>
          <w:r w:rsidRPr="00831DF5">
            <w:rPr>
              <w:sz w:val="22"/>
              <w:szCs w:val="22"/>
              <w:lang w:val="en-US"/>
            </w:rPr>
            <w:t>PlateName</w:t>
          </w:r>
          <w:proofErr w:type="spellEnd"/>
          <w:r w:rsidRPr="00831DF5">
            <w:rPr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5DE78A31" w14:textId="25D9C294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16AD6C4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76DACFF7" w14:textId="77777777" w:rsidTr="00E07FC5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6E8562AA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E271084" w14:textId="4B20850B" w:rsidR="00E07FC5" w:rsidRPr="00E07FC5" w:rsidRDefault="00E07FC5" w:rsidP="00E07FC5">
          <w:pPr>
            <w:rPr>
              <w:sz w:val="18"/>
              <w:szCs w:val="18"/>
              <w:lang w:val="en-US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0BB15C11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2E25AFE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4E1E3C0F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436931C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5A6E99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F5B56C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702CC6C" w14:textId="77777777" w:rsidTr="00E07FC5">
      <w:trPr>
        <w:cantSplit/>
        <w:trHeight w:val="1975"/>
      </w:trPr>
      <w:tc>
        <w:tcPr>
          <w:tcW w:w="284" w:type="dxa"/>
          <w:textDirection w:val="btLr"/>
        </w:tcPr>
        <w:p w14:paraId="78F2E4C3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193EFA76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201B50D1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52F8347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0974F7B" w14:textId="77777777" w:rsidTr="00E07FC5">
      <w:trPr>
        <w:cantSplit/>
        <w:trHeight w:val="1481"/>
      </w:trPr>
      <w:tc>
        <w:tcPr>
          <w:tcW w:w="284" w:type="dxa"/>
          <w:textDirection w:val="btLr"/>
        </w:tcPr>
        <w:p w14:paraId="61690E5E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 xml:space="preserve">Инв. № </w:t>
          </w:r>
          <w:proofErr w:type="spellStart"/>
          <w:r w:rsidRPr="0041505F">
            <w:rPr>
              <w:sz w:val="18"/>
              <w:szCs w:val="18"/>
            </w:rPr>
            <w:t>дубл</w:t>
          </w:r>
          <w:proofErr w:type="spellEnd"/>
          <w:r w:rsidRPr="0041505F">
            <w:rPr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65922C3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4975AE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6D87DF8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B69CD55" w14:textId="77777777" w:rsidTr="00E07FC5">
      <w:trPr>
        <w:cantSplit/>
        <w:trHeight w:val="1184"/>
      </w:trPr>
      <w:tc>
        <w:tcPr>
          <w:tcW w:w="284" w:type="dxa"/>
          <w:vMerge w:val="restart"/>
          <w:textDirection w:val="btLr"/>
        </w:tcPr>
        <w:p w14:paraId="17D0EAE4" w14:textId="77777777" w:rsidR="00E07FC5" w:rsidRPr="0041505F" w:rsidRDefault="00E07FC5" w:rsidP="00E07FC5">
          <w:pPr>
            <w:rPr>
              <w:sz w:val="18"/>
              <w:szCs w:val="18"/>
            </w:rPr>
          </w:pPr>
          <w:proofErr w:type="spellStart"/>
          <w:r w:rsidRPr="0041505F">
            <w:rPr>
              <w:sz w:val="18"/>
              <w:szCs w:val="18"/>
            </w:rPr>
            <w:t>Взам</w:t>
          </w:r>
          <w:proofErr w:type="spellEnd"/>
          <w:r w:rsidRPr="0041505F">
            <w:rPr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44CFF210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7886235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4D07483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270F7F06" w14:textId="77777777" w:rsidTr="00E07FC5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4F6F293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0C4A9D2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3B3D4D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54FA6B5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25F3E974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194FD79E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601D58C" w14:textId="77777777" w:rsidTr="00E07FC5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1888CC9E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531E8F28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5666CF7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4132E6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58B11D7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1DC3A79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09EA486B" w14:textId="77777777" w:rsidTr="00E07FC5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3F6A5FCF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EEA5D17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300233D7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5F8B9BF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7CC8A456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BE8D88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2EC6D070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bottom w:val="single" w:sz="2" w:space="0" w:color="auto"/>
          </w:tcBorders>
          <w:vAlign w:val="center"/>
        </w:tcPr>
        <w:p w14:paraId="1C37310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0C60B94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75B19E0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3A096C2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16880C8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7C55A5DA" w14:textId="1DD67F6A" w:rsidR="00E07FC5" w:rsidRPr="00E07FC5" w:rsidRDefault="00E07FC5" w:rsidP="00E07FC5">
          <w:pPr>
            <w:rPr>
              <w:szCs w:val="18"/>
              <w:lang w:val="en-US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 w:rsidR="008D5D72"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</w:tr>
    <w:tr w:rsidR="00E07FC5" w:rsidRPr="0041505F" w14:paraId="136E2AC0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38557918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42135F51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7C3C78D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36F4EF2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6D88832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291CB8B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4DE782B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bookmarkStart w:id="0" w:name="_GoBack"/>
          <w:bookmarkEnd w:id="0"/>
        </w:p>
      </w:tc>
      <w:tc>
        <w:tcPr>
          <w:tcW w:w="6806" w:type="dxa"/>
          <w:gridSpan w:val="8"/>
          <w:vMerge/>
          <w:vAlign w:val="center"/>
        </w:tcPr>
        <w:p w14:paraId="458ED42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00B9028" w14:textId="77777777" w:rsidTr="00CD016E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046AB2EA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0C5E601A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1B99758D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93F6D39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414E1D17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CBEDF15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71811FC3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01AC74D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9D17D73" w14:textId="77777777" w:rsidTr="0035569C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66A63AE1" w14:textId="77777777" w:rsidR="00E07FC5" w:rsidRPr="0041505F" w:rsidRDefault="00E07FC5" w:rsidP="00E07FC5">
          <w:pPr>
            <w:rPr>
              <w:sz w:val="18"/>
              <w:szCs w:val="18"/>
            </w:rPr>
          </w:pPr>
          <w:bookmarkStart w:id="1" w:name="Разраб" w:colFirst="3" w:colLast="3"/>
          <w:r w:rsidRPr="0041505F">
            <w:rPr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122DAD3F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bottom w:val="single" w:sz="2" w:space="0" w:color="auto"/>
          </w:tcBorders>
          <w:vAlign w:val="center"/>
        </w:tcPr>
        <w:p w14:paraId="7D5C05C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proofErr w:type="spellStart"/>
          <w:r w:rsidRPr="0041505F">
            <w:rPr>
              <w:sz w:val="18"/>
              <w:szCs w:val="18"/>
            </w:rPr>
            <w:t>Разраб</w:t>
          </w:r>
          <w:proofErr w:type="spellEnd"/>
          <w:r w:rsidRPr="0041505F">
            <w:rPr>
              <w:sz w:val="18"/>
              <w:szCs w:val="18"/>
            </w:rPr>
            <w:t>.</w:t>
          </w: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4E559BF9" w14:textId="6BA9C387" w:rsidR="00E07FC5" w:rsidRPr="00144E51" w:rsidRDefault="00E07FC5" w:rsidP="00E07FC5">
          <w:pPr>
            <w:jc w:val="left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Razrab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454D77C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7F9ACD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vAlign w:val="center"/>
        </w:tcPr>
        <w:p w14:paraId="52216839" w14:textId="77777777" w:rsidR="00AA554C" w:rsidRDefault="00AA554C" w:rsidP="00AA554C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sz w:val="32"/>
              <w:szCs w:val="32"/>
              <w:lang w:val="en-US"/>
            </w:rPr>
            <w:t>}}</w:t>
          </w:r>
        </w:p>
        <w:p w14:paraId="66A82B1F" w14:textId="77777777" w:rsidR="00AA554C" w:rsidRPr="00D573E3" w:rsidRDefault="00AA554C" w:rsidP="00AA554C">
          <w:pPr>
            <w:rPr>
              <w:sz w:val="16"/>
              <w:szCs w:val="16"/>
              <w:lang w:val="en-US"/>
            </w:rPr>
          </w:pPr>
        </w:p>
        <w:p w14:paraId="50699FBB" w14:textId="5C8B2AFD" w:rsidR="00E07FC5" w:rsidRPr="0041505F" w:rsidRDefault="00AA554C" w:rsidP="00AA554C">
          <w:pPr>
            <w:rPr>
              <w:szCs w:val="18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bottom w:val="single" w:sz="18" w:space="0" w:color="auto"/>
          </w:tcBorders>
          <w:vAlign w:val="center"/>
        </w:tcPr>
        <w:p w14:paraId="7F21B607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4B51165D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00D3D650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Листов</w:t>
          </w:r>
        </w:p>
      </w:tc>
    </w:tr>
    <w:bookmarkEnd w:id="1"/>
    <w:tr w:rsidR="00E07FC5" w:rsidRPr="0041505F" w14:paraId="28CDABFE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4C67C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D9294E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B6858D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25C710" w14:textId="39FEA854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Proveril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D52942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40B09E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6883D1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right w:val="single" w:sz="2" w:space="0" w:color="auto"/>
          </w:tcBorders>
          <w:vAlign w:val="center"/>
        </w:tcPr>
        <w:p w14:paraId="439D329D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00AB89E8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2" w:space="0" w:color="auto"/>
          </w:tcBorders>
          <w:vAlign w:val="center"/>
        </w:tcPr>
        <w:p w14:paraId="4FD626BA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6598962B" w14:textId="77777777" w:rsidR="00E07FC5" w:rsidRPr="0041505F" w:rsidRDefault="00E07FC5" w:rsidP="00E07FC5">
          <w:pPr>
            <w:rPr>
              <w:sz w:val="18"/>
              <w:szCs w:val="18"/>
              <w:lang w:val="en-US"/>
            </w:rPr>
          </w:pPr>
          <w:r w:rsidRPr="0041505F">
            <w:rPr>
              <w:sz w:val="18"/>
              <w:szCs w:val="18"/>
              <w:lang w:val="en-US"/>
            </w:rPr>
            <w:t>1</w:t>
          </w:r>
        </w:p>
      </w:tc>
      <w:tc>
        <w:tcPr>
          <w:tcW w:w="1134" w:type="dxa"/>
          <w:vAlign w:val="center"/>
        </w:tcPr>
        <w:p w14:paraId="29C5EACE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CCAA908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54BE9D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C57C52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E32A15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634C9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7CE34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D276EF5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4CD8A33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2DFB4D2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1C979FF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25C35AA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27A25E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0C788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0782DE2" w14:textId="1C373524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N_control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D84E6F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E9E07A6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5F982FD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6C6FA2E7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B05DC02" w14:textId="77777777" w:rsidTr="0035569C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959EBB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9B4177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</w:tcBorders>
          <w:vAlign w:val="center"/>
        </w:tcPr>
        <w:p w14:paraId="5CF5A16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</w:tcBorders>
          <w:vAlign w:val="center"/>
        </w:tcPr>
        <w:p w14:paraId="563EA0F9" w14:textId="14963012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Utverdil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</w:tcBorders>
          <w:vAlign w:val="center"/>
        </w:tcPr>
        <w:p w14:paraId="3BB24A26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41D3578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vAlign w:val="center"/>
        </w:tcPr>
        <w:p w14:paraId="63D22AC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0BF6EA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</w:tbl>
  <w:p w14:paraId="4AD6078D" w14:textId="77777777" w:rsidR="007330E8" w:rsidRPr="0041505F" w:rsidRDefault="007330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706338DE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3ED622D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3446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27A50756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989919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</w:pPr>
          <w:r w:rsidRPr="00951E5E"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1DA3FC58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147A4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1086CA85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011731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 xml:space="preserve">Инв. № </w:t>
          </w:r>
          <w:proofErr w:type="spellStart"/>
          <w:r w:rsidRPr="00951E5E">
            <w:t>дубл</w:t>
          </w:r>
          <w:proofErr w:type="spellEnd"/>
          <w:r w:rsidRPr="00951E5E"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1D3E63A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34254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42EACF1A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E140CD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proofErr w:type="spellStart"/>
          <w:r w:rsidRPr="00951E5E">
            <w:t>Взам</w:t>
          </w:r>
          <w:proofErr w:type="spellEnd"/>
          <w:r w:rsidRPr="00951E5E"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023E24C6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15730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562D0C00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517F7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36EA3EA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93263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0216CF7A" w14:textId="77777777" w:rsidTr="00E07FC5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3252EA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3AA39899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220B4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7507117A" w14:textId="77777777" w:rsidTr="0035569C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222F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8118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59F4D2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0B607F8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0084EA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9BD5D5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B3A1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4E9BCD" w14:textId="3B947D2A" w:rsidR="007330E8" w:rsidRPr="00951E5E" w:rsidRDefault="008D5D72" w:rsidP="00E07FC5">
          <w:pPr>
            <w:pStyle w:val="aff"/>
            <w:framePr w:wrap="auto" w:vAnchor="margin" w:hAnchor="text" w:xAlign="left" w:yAlign="inline"/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BBF08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Лист</w:t>
          </w:r>
        </w:p>
      </w:tc>
    </w:tr>
    <w:tr w:rsidR="007330E8" w:rsidRPr="00951E5E" w14:paraId="67D42189" w14:textId="77777777" w:rsidTr="0035569C">
      <w:trPr>
        <w:trHeight w:hRule="exact" w:val="113"/>
      </w:trPr>
      <w:tc>
        <w:tcPr>
          <w:tcW w:w="283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B367C9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559B4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33282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CC142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2E8F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5692A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4433C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826A5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135CBB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6BFE5CF2" w14:textId="77777777" w:rsidTr="0035569C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17759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07D0A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DBFDCA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A422E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DB965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2357B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E874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D9739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347879" w14:textId="77777777" w:rsidR="007330E8" w:rsidRPr="0041505F" w:rsidRDefault="0041505F" w:rsidP="007330E8">
          <w:pPr>
            <w:pStyle w:val="aff"/>
            <w:framePr w:wrap="auto" w:vAnchor="margin" w:hAnchor="text" w:xAlign="left" w:yAlign="inline"/>
            <w:rPr>
              <w:lang w:val="en-US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2</w:t>
          </w:r>
          <w:r w:rsidRPr="008D6FF2">
            <w:rPr>
              <w:sz w:val="24"/>
            </w:rPr>
            <w:fldChar w:fldCharType="end"/>
          </w:r>
        </w:p>
      </w:tc>
    </w:tr>
    <w:tr w:rsidR="007330E8" w:rsidRPr="00951E5E" w14:paraId="7D5FD89B" w14:textId="77777777" w:rsidTr="00E348D3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840A97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B16C3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91E9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C70D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6DE9C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AD74D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68533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4E440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944D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</w:tbl>
  <w:p w14:paraId="6105A88B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4BDC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AA1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65F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79F5"/>
    <w:rsid w:val="00097B8E"/>
    <w:rsid w:val="00097C34"/>
    <w:rsid w:val="000A04DC"/>
    <w:rsid w:val="000A07DD"/>
    <w:rsid w:val="000A248E"/>
    <w:rsid w:val="000A2627"/>
    <w:rsid w:val="000A298E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1D4D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1E2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81B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D02"/>
    <w:rsid w:val="00144E51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395"/>
    <w:rsid w:val="00241A56"/>
    <w:rsid w:val="0024231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00B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37C1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569C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05F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CDD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4005"/>
    <w:rsid w:val="00644057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2EBC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C0D"/>
    <w:rsid w:val="006F485B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5B"/>
    <w:rsid w:val="00783FFE"/>
    <w:rsid w:val="00784306"/>
    <w:rsid w:val="0078462B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1DF5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56C2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453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1A32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D72"/>
    <w:rsid w:val="008D5E5B"/>
    <w:rsid w:val="008D64DC"/>
    <w:rsid w:val="008D6AB1"/>
    <w:rsid w:val="008D6D86"/>
    <w:rsid w:val="008D6DAE"/>
    <w:rsid w:val="008D6FF2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081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404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0C76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3A9"/>
    <w:rsid w:val="009C0ECC"/>
    <w:rsid w:val="009C1A1E"/>
    <w:rsid w:val="009C221B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6692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510"/>
    <w:rsid w:val="00A65629"/>
    <w:rsid w:val="00A65853"/>
    <w:rsid w:val="00A65D96"/>
    <w:rsid w:val="00A65DC5"/>
    <w:rsid w:val="00A660F7"/>
    <w:rsid w:val="00A66C1D"/>
    <w:rsid w:val="00A66C8F"/>
    <w:rsid w:val="00A66E65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7FE"/>
    <w:rsid w:val="00AA4C8B"/>
    <w:rsid w:val="00AA516A"/>
    <w:rsid w:val="00AA554C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4B6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046C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41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6A4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6FCB"/>
    <w:rsid w:val="00CB70C4"/>
    <w:rsid w:val="00CB73CF"/>
    <w:rsid w:val="00CC0601"/>
    <w:rsid w:val="00CC09F0"/>
    <w:rsid w:val="00CC0E76"/>
    <w:rsid w:val="00CC14FE"/>
    <w:rsid w:val="00CC1D7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016E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3AC0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6C88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398A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07FC5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5BE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3E8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F985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D5CE-C59A-487C-8029-308F5D21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4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2064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7</cp:revision>
  <cp:lastPrinted>2022-05-17T07:36:00Z</cp:lastPrinted>
  <dcterms:created xsi:type="dcterms:W3CDTF">2022-09-16T06:26:00Z</dcterms:created>
  <dcterms:modified xsi:type="dcterms:W3CDTF">2023-04-13T08:12:00Z</dcterms:modified>
</cp:coreProperties>
</file>
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Razrab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Proveril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N_control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Utverdil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</cp:coreProperties>
</file>
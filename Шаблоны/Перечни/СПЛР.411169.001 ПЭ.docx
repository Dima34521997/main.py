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page" w:horzAnchor="page" w:tblpX="1141" w:tblpY="285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69302DB" w14:textId="77777777" w:rsidTr="00073393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4C62BE" w14:textId="1E8A3700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A97521" w14:textId="77777777" w:rsidR="00073393" w:rsidRPr="00951E5E" w:rsidRDefault="00073393" w:rsidP="00073393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F2AE3" w14:textId="77777777" w:rsidR="00073393" w:rsidRPr="00870065" w:rsidRDefault="00073393" w:rsidP="00073393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D0D45" w14:textId="1B2C0FC3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5E93D3D8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399F" w14:textId="77777777" w:rsidR="00073393" w:rsidRDefault="00073393" w:rsidP="00073393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9E8A1" w14:textId="77777777" w:rsidR="00073393" w:rsidRDefault="00073393" w:rsidP="0007339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E5368" w14:textId="77777777" w:rsidR="00073393" w:rsidRDefault="00073393" w:rsidP="00073393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2C4C8" w14:textId="77777777" w:rsidR="00073393" w:rsidRDefault="00073393" w:rsidP="00073393"/>
        </w:tc>
      </w:tr>
      <w:tr w:rsidR="00073393" w14:paraId="10FA613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ACB81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0EA88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2433D" w14:textId="77777777" w:rsidR="00073393" w:rsidRDefault="00073393" w:rsidP="00073393"/>
        </w:tc>
      </w:tr>
      <w:tr w:rsidR="00073393" w14:paraId="63588A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1CF945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2F73807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1EDE818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43664CD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5AD4C9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D5C01CE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06E1179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335C7A5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46DFA5E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7F87164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1BD01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1AEB63F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2827AEA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3358D68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5091CCE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2BCAF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21D695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C39E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05A51B2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FF7B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BDA8C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FFA3B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7A441" w14:textId="77777777" w:rsidR="00073393" w:rsidRDefault="00073393" w:rsidP="00073393"/>
        </w:tc>
      </w:tr>
      <w:tr w:rsidR="00073393" w14:paraId="5707D8D5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672FA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0C6F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D2095" w14:textId="77777777" w:rsidR="00073393" w:rsidRDefault="00073393" w:rsidP="00073393"/>
        </w:tc>
      </w:tr>
      <w:tr w:rsidR="00073393" w14:paraId="636FE30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3F0538" w14:paraId="350C53D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A4B0801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825A6A9" w14:textId="77777777" w:rsidTr="00D8459C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13CE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D977E1" w14:textId="77777777" w:rsidR="00073393" w:rsidRPr="00951E5E" w:rsidRDefault="00073393" w:rsidP="00D8459C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8BB0C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C79B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1E27774A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AA9F48F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D15AFF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26D7C73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8C221A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7558AB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2DFC70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DA633A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706BD7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34E10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EEE4B8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F680D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2A6FE4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E7D595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D93503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72F8DF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8115DF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246209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29023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C8D8BC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6E29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019F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1FC44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7921F" w14:textId="77777777" w:rsidR="00073393" w:rsidRDefault="00073393" w:rsidP="00D8459C"/>
        </w:tc>
      </w:tr>
      <w:tr w:rsidR="00073393" w14:paraId="4BB9031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Индуктивность SRP7028A-330M,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D36845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B9401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C4995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FBEC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7D155" w14:textId="77777777" w:rsidR="00073393" w:rsidRDefault="00073393" w:rsidP="00D8459C"/>
        </w:tc>
      </w:tr>
      <w:tr w:rsidR="00073393" w14:paraId="0A69BE0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EFA7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5CF8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86EA6" w14:textId="77777777" w:rsidR="00073393" w:rsidRDefault="00073393" w:rsidP="00D8459C"/>
        </w:tc>
      </w:tr>
      <w:tr w:rsidR="00073393" w14:paraId="1559C9C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219CBA3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073393" w14:paraId="35DDA24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79A683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073393" w14:paraId="0E9B8CF4" w14:textId="77777777" w:rsidTr="00C57EE2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073393" w14:paraId="11D023FB" w14:textId="77777777" w:rsidTr="00C57EE2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9D0965" w14:paraId="7ABC619A" w14:textId="77777777" w:rsidTr="00C57EE2">
        <w:trPr>
          <w:trHeight w:val="528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</w:tbl>
    <w:p w14:paraId="6593583B" w14:textId="5CD75725" w:rsidR="00CB5B61" w:rsidRDefault="00CB5B61" w:rsidP="00723807">
      <w:pPr>
        <w:jc w:val="both"/>
      </w:pPr>
    </w:p>
    <w:p w14:paraId="4C3716E9" w14:textId="0C0345F8" w:rsidR="00CB5B61" w:rsidRDefault="00CB5B61" w:rsidP="00723807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CB5B61" w14:paraId="55F491A9" w14:textId="77777777" w:rsidTr="00F72D9E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71A51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1972DD" w14:textId="77777777" w:rsidR="00CB5B61" w:rsidRPr="00951E5E" w:rsidRDefault="00CB5B61" w:rsidP="00F72D9E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84F2B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E1F803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CB5B61" w14:paraId="48FA347C" w14:textId="77777777" w:rsidTr="00F72D9E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A60E25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00CB77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CB5B61" w14:paraId="404CDA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04895E64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EDC3FD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CB5B61" w14:paraId="42BC2E28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5012D4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393D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B7AB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0AA7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91A42" w14:textId="77777777" w:rsidR="00CB5B61" w:rsidRDefault="00CB5B61" w:rsidP="00F72D9E"/>
        </w:tc>
      </w:tr>
      <w:tr w:rsidR="00CB5B61" w14:paraId="220BD2C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Трансформатор 750313638,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92FBB41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0DE4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C0B0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0F9F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174EE" w14:textId="77777777" w:rsidR="00CB5B61" w:rsidRDefault="00CB5B61" w:rsidP="00F72D9E"/>
        </w:tc>
      </w:tr>
      <w:tr w:rsidR="00CB5B61" w14:paraId="0FC5BFD3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FA2E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Диоды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CD04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EF2CF" w14:textId="77777777" w:rsidR="00CB5B61" w:rsidRDefault="00CB5B61" w:rsidP="00F72D9E"/>
        </w:tc>
      </w:tr>
      <w:tr w:rsidR="00CB5B61" w14:paraId="1CC725A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F03A56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7EB380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145B7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199F2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BA93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685835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CDB4C" w14:textId="77777777" w:rsidR="00CB5B61" w:rsidRDefault="00CB5B61" w:rsidP="00F72D9E"/>
        </w:tc>
      </w:tr>
      <w:tr w:rsidR="00CB5B61" w14:paraId="38088D4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Транзистор NTLJS17D0P03P8Z,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941597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2144D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B011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4A08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FFD9E" w14:textId="77777777" w:rsidR="00CB5B61" w:rsidRDefault="00CB5B61" w:rsidP="00F72D9E"/>
        </w:tc>
      </w:tr>
      <w:tr w:rsidR="00CB5B61" w14:paraId="4A6435E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CD2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BD72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9BB54" w14:textId="77777777" w:rsidR="00CB5B61" w:rsidRDefault="00CB5B61" w:rsidP="00F72D9E"/>
        </w:tc>
      </w:tr>
      <w:tr w:rsidR="00CB5B61" w14:paraId="6E7FF37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P-MUSBR-M1C1-M5, ф.Amphenol Corp.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460B3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XP2, XP3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BM06B-SRSS-TB,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F89116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76A50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A00D18E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2CC0B19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XP7, XP8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9EB20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4855A38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3D933B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5D42DFF5" w14:textId="77777777" w:rsidTr="00723807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172537C" w14:textId="77777777" w:rsidTr="00723807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XP13, XP14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9D0965" w14:paraId="1E05A03C" w14:textId="77777777" w:rsidTr="00723807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061D6C7" w14:textId="1D45FBB3" w:rsidR="00723807" w:rsidRDefault="00723807" w:rsidP="00C57EE2">
      <w:pPr>
        <w:jc w:val="both"/>
      </w:pPr>
    </w:p>
    <w:p w14:paraId="20D5BA3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45B106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55FF6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35B4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14BE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09645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4BE3D74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XP16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C24844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C7B184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806DB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04654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8FF92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ED7600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XP22,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F5A14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F59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1BA3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272C7" w14:textId="77777777" w:rsidR="00723807" w:rsidRDefault="00723807" w:rsidP="004D63DB"/>
        </w:tc>
      </w:tr>
      <w:tr w:rsidR="00723807" w14:paraId="17E916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CAD4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15C73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1BA5C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A3D9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XP28,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2959D3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0452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B8E10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D7B71" w14:textId="77777777" w:rsidR="00723807" w:rsidRDefault="00723807" w:rsidP="004D63DB"/>
        </w:tc>
      </w:tr>
      <w:tr w:rsidR="00723807" w14:paraId="144E61D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DE394A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08F57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28D3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D16AA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25AAA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4476B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XS3, XS4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D7128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XS5, XS6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773145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XS7, XS8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BA4EB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XS9, XS10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0AFC2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9496AA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C3A28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XS13, XS14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ECFDE3C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XS15, XS16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11924F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XS17,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B57105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DDD0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9532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D6EF9" w14:textId="77777777" w:rsidR="00723807" w:rsidRDefault="00723807" w:rsidP="004D63DB"/>
        </w:tc>
      </w:tr>
    </w:tbl>
    <w:p w14:paraId="55905627" w14:textId="404461C4" w:rsidR="00723807" w:rsidRDefault="00723807" w:rsidP="00723807">
      <w:pPr>
        <w:jc w:val="both"/>
      </w:pPr>
    </w:p>
    <w:p w14:paraId="1A67790B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048C573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9B508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6BE62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8A9E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4BC17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7322818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XS19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67E01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D0759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C997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95C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B35F" w14:textId="77777777" w:rsidR="00723807" w:rsidRDefault="00723807" w:rsidP="004D63DB"/>
        </w:tc>
      </w:tr>
      <w:tr w:rsidR="00723807" w14:paraId="5F8B01C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D281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19D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60E1C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C2BAF5" w14:textId="77777777" w:rsidR="00723807" w:rsidRDefault="00723807" w:rsidP="004D63DB"/>
        </w:tc>
      </w:tr>
      <w:tr w:rsidR="00723807" w14:paraId="4D68953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0E3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7F6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F80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DDA751" w14:textId="77777777" w:rsidR="00723807" w:rsidRDefault="00723807" w:rsidP="004D63DB"/>
        </w:tc>
      </w:tr>
      <w:tr w:rsidR="00723807" w14:paraId="2F9349B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1EB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19CE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211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35A7D" w14:textId="77777777" w:rsidR="00723807" w:rsidRDefault="00723807" w:rsidP="004D63DB"/>
        </w:tc>
      </w:tr>
      <w:tr w:rsidR="00723807" w14:paraId="13B68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00FA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564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4DF6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7FD21" w14:textId="77777777" w:rsidR="00723807" w:rsidRDefault="00723807" w:rsidP="004D63DB"/>
        </w:tc>
      </w:tr>
      <w:tr w:rsidR="00723807" w14:paraId="484BBD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5C2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710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2330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B7A9D" w14:textId="77777777" w:rsidR="00723807" w:rsidRDefault="00723807" w:rsidP="004D63DB"/>
        </w:tc>
      </w:tr>
      <w:tr w:rsidR="00723807" w14:paraId="2693626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99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DD8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646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6E67DE" w14:textId="77777777" w:rsidR="00723807" w:rsidRDefault="00723807" w:rsidP="004D63DB"/>
        </w:tc>
      </w:tr>
      <w:tr w:rsidR="00723807" w14:paraId="5C0752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31D59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BE9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D45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E8028" w14:textId="77777777" w:rsidR="00723807" w:rsidRDefault="00723807" w:rsidP="004D63DB"/>
        </w:tc>
      </w:tr>
      <w:tr w:rsidR="00723807" w14:paraId="1578264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5D04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3CE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8BDA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0E79" w14:textId="77777777" w:rsidR="00723807" w:rsidRDefault="00723807" w:rsidP="004D63DB"/>
        </w:tc>
      </w:tr>
      <w:tr w:rsidR="00723807" w14:paraId="044B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04D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90E3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27B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995FB" w14:textId="77777777" w:rsidR="00723807" w:rsidRDefault="00723807" w:rsidP="004D63DB"/>
        </w:tc>
      </w:tr>
      <w:tr w:rsidR="00723807" w14:paraId="56A926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6F5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FEFF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F24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793313" w14:textId="77777777" w:rsidR="00723807" w:rsidRDefault="00723807" w:rsidP="004D63DB"/>
        </w:tc>
      </w:tr>
      <w:tr w:rsidR="00723807" w14:paraId="0B4FBB5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AC17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C33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64076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C5182" w14:textId="77777777" w:rsidR="00723807" w:rsidRDefault="00723807" w:rsidP="004D63DB"/>
        </w:tc>
      </w:tr>
      <w:tr w:rsidR="00723807" w14:paraId="2D5754F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2237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83F0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81BA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ADE85" w14:textId="77777777" w:rsidR="00723807" w:rsidRDefault="00723807" w:rsidP="004D63DB"/>
        </w:tc>
      </w:tr>
      <w:tr w:rsidR="00723807" w14:paraId="476B2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63F1A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AA2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9A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5278D" w14:textId="77777777" w:rsidR="00723807" w:rsidRDefault="00723807" w:rsidP="004D63DB"/>
        </w:tc>
      </w:tr>
      <w:tr w:rsidR="00723807" w14:paraId="4BDA72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704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8E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93FB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86C96" w14:textId="77777777" w:rsidR="00723807" w:rsidRDefault="00723807" w:rsidP="004D63DB"/>
        </w:tc>
      </w:tr>
      <w:tr w:rsidR="00723807" w14:paraId="6AE18C7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7911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77B7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8A5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C8E73" w14:textId="77777777" w:rsidR="00723807" w:rsidRDefault="00723807" w:rsidP="004D63DB"/>
        </w:tc>
      </w:tr>
      <w:tr w:rsidR="00723807" w14:paraId="2E1FC5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5D3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DD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671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CD6F8" w14:textId="77777777" w:rsidR="00723807" w:rsidRDefault="00723807" w:rsidP="004D63DB"/>
        </w:tc>
      </w:tr>
      <w:tr w:rsidR="00723807" w14:paraId="3E35B18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EC9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C892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7173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204F9" w14:textId="77777777" w:rsidR="00723807" w:rsidRDefault="00723807" w:rsidP="004D63DB"/>
        </w:tc>
      </w:tr>
      <w:tr w:rsidR="00723807" w14:paraId="67907C5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95A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0407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537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C35494" w14:textId="77777777" w:rsidR="00723807" w:rsidRDefault="00723807" w:rsidP="004D63DB"/>
        </w:tc>
      </w:tr>
      <w:tr w:rsidR="00723807" w14:paraId="718FB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E25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C36E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2244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605F7" w14:textId="77777777" w:rsidR="00723807" w:rsidRDefault="00723807" w:rsidP="004D63DB"/>
        </w:tc>
      </w:tr>
      <w:tr w:rsidR="00723807" w14:paraId="4E8CA48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F5A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913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EB4A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4187" w14:textId="77777777" w:rsidR="00723807" w:rsidRDefault="00723807" w:rsidP="004D63DB"/>
        </w:tc>
      </w:tr>
      <w:tr w:rsidR="00723807" w14:paraId="5AC015E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153C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870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1B8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DB687" w14:textId="77777777" w:rsidR="00723807" w:rsidRDefault="00723807" w:rsidP="004D63DB"/>
        </w:tc>
      </w:tr>
      <w:tr w:rsidR="00723807" w14:paraId="0BADE3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146BD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946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78B8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13369" w14:textId="77777777" w:rsidR="00723807" w:rsidRDefault="00723807" w:rsidP="004D63DB"/>
        </w:tc>
      </w:tr>
      <w:tr w:rsidR="00723807" w14:paraId="0755222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FB248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5AE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C10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D410C" w14:textId="77777777" w:rsidR="00723807" w:rsidRDefault="00723807" w:rsidP="004D63DB"/>
        </w:tc>
      </w:tr>
      <w:tr w:rsidR="00723807" w14:paraId="2C255D7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0C263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38D2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A3A2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6AE9B" w14:textId="77777777" w:rsidR="00723807" w:rsidRDefault="00723807" w:rsidP="004D63DB"/>
        </w:tc>
      </w:tr>
      <w:tr w:rsidR="00723807" w14:paraId="2138F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0041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A8A8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032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42EEC" w14:textId="77777777" w:rsidR="00723807" w:rsidRDefault="00723807" w:rsidP="004D63DB"/>
        </w:tc>
      </w:tr>
      <w:tr w:rsidR="00723807" w14:paraId="0FA07A0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DCD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D42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E40E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2BE3" w14:textId="77777777" w:rsidR="00723807" w:rsidRDefault="00723807" w:rsidP="004D63DB"/>
        </w:tc>
      </w:tr>
      <w:tr w:rsidR="00723807" w14:paraId="3865BE5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57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7151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0D53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FF924" w14:textId="77777777" w:rsidR="00723807" w:rsidRDefault="00723807" w:rsidP="004D63DB"/>
        </w:tc>
      </w:tr>
      <w:tr w:rsidR="00723807" w14:paraId="15261C4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9E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98DE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6B72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D4F40" w14:textId="77777777" w:rsidR="00723807" w:rsidRDefault="00723807" w:rsidP="004D63DB"/>
        </w:tc>
      </w:tr>
    </w:tbl>
    <w:p w14:paraId="5432E9E9" w14:textId="0812530A" w:rsidR="00723807" w:rsidRDefault="00723807" w:rsidP="00723807">
      <w:pPr>
        <w:jc w:val="both"/>
      </w:pPr>
    </w:p>
    <w:p w14:paraId="420867F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4E324A9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97DEB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07EA1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6D3A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2C6D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9A905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5718D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2C7B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120B5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0982A" w14:textId="77777777" w:rsidR="00723807" w:rsidRDefault="00723807" w:rsidP="004D63DB"/>
        </w:tc>
      </w:tr>
      <w:tr w:rsidR="00723807" w14:paraId="0E7C1C8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0815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FE79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B449A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B1FB5" w14:textId="77777777" w:rsidR="00723807" w:rsidRDefault="00723807" w:rsidP="004D63DB"/>
        </w:tc>
      </w:tr>
      <w:tr w:rsidR="00723807" w14:paraId="309D1D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F1C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B5A8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C4F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4CB04" w14:textId="77777777" w:rsidR="00723807" w:rsidRDefault="00723807" w:rsidP="004D63DB"/>
        </w:tc>
      </w:tr>
      <w:tr w:rsidR="00723807" w14:paraId="54C21E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E7C3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407C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947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DF44" w14:textId="77777777" w:rsidR="00723807" w:rsidRDefault="00723807" w:rsidP="004D63DB"/>
        </w:tc>
      </w:tr>
      <w:tr w:rsidR="00723807" w14:paraId="37F980A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661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51A7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649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F40E5" w14:textId="77777777" w:rsidR="00723807" w:rsidRDefault="00723807" w:rsidP="004D63DB"/>
        </w:tc>
      </w:tr>
      <w:tr w:rsidR="00723807" w14:paraId="394F270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CA9E3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4088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91D8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DC9AF" w14:textId="77777777" w:rsidR="00723807" w:rsidRDefault="00723807" w:rsidP="004D63DB"/>
        </w:tc>
      </w:tr>
      <w:tr w:rsidR="00723807" w14:paraId="297474E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8F2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DA2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A9D3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DF031" w14:textId="77777777" w:rsidR="00723807" w:rsidRDefault="00723807" w:rsidP="004D63DB"/>
        </w:tc>
      </w:tr>
      <w:tr w:rsidR="00723807" w14:paraId="427CC89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10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798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3C8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EF729" w14:textId="77777777" w:rsidR="00723807" w:rsidRDefault="00723807" w:rsidP="004D63DB"/>
        </w:tc>
      </w:tr>
      <w:tr w:rsidR="00723807" w14:paraId="7C19B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759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C13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1C4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283E" w14:textId="77777777" w:rsidR="00723807" w:rsidRDefault="00723807" w:rsidP="004D63DB"/>
        </w:tc>
      </w:tr>
      <w:tr w:rsidR="00723807" w14:paraId="0873E0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28A3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2C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ACF8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40F6" w14:textId="77777777" w:rsidR="00723807" w:rsidRDefault="00723807" w:rsidP="004D63DB"/>
        </w:tc>
      </w:tr>
      <w:tr w:rsidR="00723807" w14:paraId="5E10DB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B64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DE7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16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350D4" w14:textId="77777777" w:rsidR="00723807" w:rsidRDefault="00723807" w:rsidP="004D63DB"/>
        </w:tc>
      </w:tr>
      <w:tr w:rsidR="00723807" w14:paraId="1A2C39B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8C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244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C9FC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B8724" w14:textId="77777777" w:rsidR="00723807" w:rsidRDefault="00723807" w:rsidP="004D63DB"/>
        </w:tc>
      </w:tr>
      <w:tr w:rsidR="00723807" w14:paraId="711683C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AFA9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8BD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7996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647CD9" w14:textId="77777777" w:rsidR="00723807" w:rsidRDefault="00723807" w:rsidP="004D63DB"/>
        </w:tc>
      </w:tr>
      <w:tr w:rsidR="00723807" w14:paraId="00C052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A0EF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D9B1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458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5782D" w14:textId="77777777" w:rsidR="00723807" w:rsidRDefault="00723807" w:rsidP="004D63DB"/>
        </w:tc>
      </w:tr>
      <w:tr w:rsidR="00723807" w14:paraId="49045A8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CD7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AE6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785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BC86B" w14:textId="77777777" w:rsidR="00723807" w:rsidRDefault="00723807" w:rsidP="004D63DB"/>
        </w:tc>
      </w:tr>
      <w:tr w:rsidR="00723807" w14:paraId="7147FAA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1ECF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BBDC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6AE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BD505" w14:textId="77777777" w:rsidR="00723807" w:rsidRDefault="00723807" w:rsidP="004D63DB"/>
        </w:tc>
      </w:tr>
      <w:tr w:rsidR="00723807" w14:paraId="14216CD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7D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E62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620B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813D81" w14:textId="77777777" w:rsidR="00723807" w:rsidRDefault="00723807" w:rsidP="004D63DB"/>
        </w:tc>
      </w:tr>
      <w:tr w:rsidR="00723807" w14:paraId="0DA00A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5901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EF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4EB4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392B4" w14:textId="77777777" w:rsidR="00723807" w:rsidRDefault="00723807" w:rsidP="004D63DB"/>
        </w:tc>
      </w:tr>
      <w:tr w:rsidR="00723807" w14:paraId="32002B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6846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1677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EF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445A1" w14:textId="77777777" w:rsidR="00723807" w:rsidRDefault="00723807" w:rsidP="004D63DB"/>
        </w:tc>
      </w:tr>
      <w:tr w:rsidR="00723807" w14:paraId="4868D51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DAFE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5EE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94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0BC6A" w14:textId="77777777" w:rsidR="00723807" w:rsidRDefault="00723807" w:rsidP="004D63DB"/>
        </w:tc>
      </w:tr>
      <w:tr w:rsidR="00723807" w14:paraId="4B43B14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3E8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9E2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4A2B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5DD6" w14:textId="77777777" w:rsidR="00723807" w:rsidRDefault="00723807" w:rsidP="004D63DB"/>
        </w:tc>
      </w:tr>
      <w:tr w:rsidR="00723807" w14:paraId="52A078F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50F7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023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561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C08AFB" w14:textId="77777777" w:rsidR="00723807" w:rsidRDefault="00723807" w:rsidP="004D63DB"/>
        </w:tc>
      </w:tr>
      <w:tr w:rsidR="00723807" w14:paraId="3E0A59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D043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72E6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B4A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B911A" w14:textId="77777777" w:rsidR="00723807" w:rsidRDefault="00723807" w:rsidP="004D63DB"/>
        </w:tc>
      </w:tr>
      <w:tr w:rsidR="00723807" w14:paraId="04E7455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25DE0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2B61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04F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920AD" w14:textId="77777777" w:rsidR="00723807" w:rsidRDefault="00723807" w:rsidP="004D63DB"/>
        </w:tc>
      </w:tr>
      <w:tr w:rsidR="00723807" w14:paraId="78DCF8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1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E0B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452C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9952E" w14:textId="77777777" w:rsidR="00723807" w:rsidRDefault="00723807" w:rsidP="004D63DB"/>
        </w:tc>
      </w:tr>
      <w:tr w:rsidR="00723807" w14:paraId="2A43C15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90A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53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B651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1890E" w14:textId="77777777" w:rsidR="00723807" w:rsidRDefault="00723807" w:rsidP="004D63DB"/>
        </w:tc>
      </w:tr>
      <w:tr w:rsidR="00723807" w14:paraId="0B8A35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00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50D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774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7D2AE" w14:textId="77777777" w:rsidR="00723807" w:rsidRDefault="00723807" w:rsidP="004D63DB"/>
        </w:tc>
      </w:tr>
      <w:tr w:rsidR="00723807" w14:paraId="64FD80D1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821D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7832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F83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17F4D" w14:textId="77777777" w:rsidR="00723807" w:rsidRDefault="00723807" w:rsidP="004D63DB"/>
        </w:tc>
      </w:tr>
      <w:tr w:rsidR="00723807" w14:paraId="4AC6E4D0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3B59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9DE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A4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CA0F0" w14:textId="77777777" w:rsidR="00723807" w:rsidRDefault="00723807" w:rsidP="004D63DB"/>
        </w:tc>
      </w:tr>
      <w:tr w:rsidR="00723807" w14:paraId="312FA2B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4E0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D8A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B57B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AFC544" w14:textId="77777777" w:rsidR="00723807" w:rsidRDefault="00723807" w:rsidP="004D63DB"/>
        </w:tc>
      </w:tr>
    </w:tbl>
    <w:p w14:paraId="2CF9D94E" w14:textId="71CEF0C7" w:rsidR="00723807" w:rsidRDefault="00723807" w:rsidP="00723807">
      <w:pPr>
        <w:jc w:val="both"/>
      </w:pPr>
    </w:p>
    <w:p w14:paraId="2AF7FB9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39FE548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C1FC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C1784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7F175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AE5BA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D12345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EAB58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02E0F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395E4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A3E9E" w14:textId="77777777" w:rsidR="00723807" w:rsidRDefault="00723807" w:rsidP="004D63DB"/>
        </w:tc>
      </w:tr>
      <w:tr w:rsidR="00723807" w14:paraId="7484D90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C8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E96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8541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AFEFD" w14:textId="77777777" w:rsidR="00723807" w:rsidRDefault="00723807" w:rsidP="004D63DB"/>
        </w:tc>
      </w:tr>
      <w:tr w:rsidR="00723807" w14:paraId="7C891A9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70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317B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0C88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AAE9B" w14:textId="77777777" w:rsidR="00723807" w:rsidRDefault="00723807" w:rsidP="004D63DB"/>
        </w:tc>
      </w:tr>
      <w:tr w:rsidR="00723807" w14:paraId="7461E8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D17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F2A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34D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F544C" w14:textId="77777777" w:rsidR="00723807" w:rsidRDefault="00723807" w:rsidP="004D63DB"/>
        </w:tc>
      </w:tr>
      <w:tr w:rsidR="00723807" w14:paraId="0C35737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27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B17A7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46D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E5B1" w14:textId="77777777" w:rsidR="00723807" w:rsidRDefault="00723807" w:rsidP="004D63DB"/>
        </w:tc>
      </w:tr>
      <w:tr w:rsidR="00723807" w14:paraId="3C18AE4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B96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B496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3D211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B02D5" w14:textId="77777777" w:rsidR="00723807" w:rsidRDefault="00723807" w:rsidP="004D63DB"/>
        </w:tc>
      </w:tr>
      <w:tr w:rsidR="00723807" w14:paraId="4F03D47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287E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36B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EA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575A" w14:textId="77777777" w:rsidR="00723807" w:rsidRDefault="00723807" w:rsidP="004D63DB"/>
        </w:tc>
      </w:tr>
      <w:tr w:rsidR="00723807" w14:paraId="2283C53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A989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DD8D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56C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4335F" w14:textId="77777777" w:rsidR="00723807" w:rsidRDefault="00723807" w:rsidP="004D63DB"/>
        </w:tc>
      </w:tr>
      <w:tr w:rsidR="00723807" w14:paraId="41157AC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3192A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D378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8B42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2DBC2" w14:textId="77777777" w:rsidR="00723807" w:rsidRDefault="00723807" w:rsidP="004D63DB"/>
        </w:tc>
      </w:tr>
      <w:tr w:rsidR="00723807" w14:paraId="289D9A6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1485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F473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BA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B6EFC" w14:textId="77777777" w:rsidR="00723807" w:rsidRDefault="00723807" w:rsidP="004D63DB"/>
        </w:tc>
      </w:tr>
      <w:tr w:rsidR="00723807" w14:paraId="15566C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A427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53E5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4E7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58C5D" w14:textId="77777777" w:rsidR="00723807" w:rsidRDefault="00723807" w:rsidP="004D63DB"/>
        </w:tc>
      </w:tr>
      <w:tr w:rsidR="00723807" w14:paraId="3AFAC6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13F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F0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490D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4AE98" w14:textId="77777777" w:rsidR="00723807" w:rsidRDefault="00723807" w:rsidP="004D63DB"/>
        </w:tc>
      </w:tr>
      <w:tr w:rsidR="00723807" w14:paraId="06D543F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9269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B694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94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7A0EC" w14:textId="77777777" w:rsidR="00723807" w:rsidRDefault="00723807" w:rsidP="004D63DB"/>
        </w:tc>
      </w:tr>
      <w:tr w:rsidR="00723807" w14:paraId="1D6F829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C55F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A76F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1B4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8808" w14:textId="77777777" w:rsidR="00723807" w:rsidRDefault="00723807" w:rsidP="004D63DB"/>
        </w:tc>
      </w:tr>
      <w:tr w:rsidR="00723807" w14:paraId="21FFA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25D2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BF9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2B0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71AE6" w14:textId="77777777" w:rsidR="00723807" w:rsidRDefault="00723807" w:rsidP="004D63DB"/>
        </w:tc>
      </w:tr>
      <w:tr w:rsidR="00723807" w14:paraId="69AECC4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A7B7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FA8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D69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781E4" w14:textId="77777777" w:rsidR="00723807" w:rsidRDefault="00723807" w:rsidP="004D63DB"/>
        </w:tc>
      </w:tr>
      <w:tr w:rsidR="00723807" w14:paraId="555DF7F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0F3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0184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0F2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69423" w14:textId="77777777" w:rsidR="00723807" w:rsidRDefault="00723807" w:rsidP="004D63DB"/>
        </w:tc>
      </w:tr>
      <w:tr w:rsidR="00723807" w14:paraId="5291EBB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F160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BD2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C8E7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2B9E2" w14:textId="77777777" w:rsidR="00723807" w:rsidRDefault="00723807" w:rsidP="004D63DB"/>
        </w:tc>
      </w:tr>
      <w:tr w:rsidR="00723807" w14:paraId="2EDF1D9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DAD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DE4D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121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408D" w14:textId="77777777" w:rsidR="00723807" w:rsidRDefault="00723807" w:rsidP="004D63DB"/>
        </w:tc>
      </w:tr>
      <w:tr w:rsidR="00723807" w14:paraId="4148AC9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F9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C2D6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6C3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6BE" w14:textId="77777777" w:rsidR="00723807" w:rsidRDefault="00723807" w:rsidP="004D63DB"/>
        </w:tc>
      </w:tr>
      <w:tr w:rsidR="00723807" w14:paraId="5592C83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1D02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EC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E0C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F14ED" w14:textId="77777777" w:rsidR="00723807" w:rsidRDefault="00723807" w:rsidP="004D63DB"/>
        </w:tc>
      </w:tr>
      <w:tr w:rsidR="00723807" w14:paraId="34162F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823E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700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ED0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5956" w14:textId="77777777" w:rsidR="00723807" w:rsidRDefault="00723807" w:rsidP="004D63DB"/>
        </w:tc>
      </w:tr>
      <w:tr w:rsidR="00723807" w14:paraId="7FF4FA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388D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8C0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F6189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AA9E8" w14:textId="77777777" w:rsidR="00723807" w:rsidRDefault="00723807" w:rsidP="004D63DB"/>
        </w:tc>
      </w:tr>
      <w:tr w:rsidR="00723807" w14:paraId="70493B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DDC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47BB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7CC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04BD1" w14:textId="77777777" w:rsidR="00723807" w:rsidRDefault="00723807" w:rsidP="004D63DB"/>
        </w:tc>
      </w:tr>
      <w:tr w:rsidR="00723807" w14:paraId="43B209C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344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25D61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2D0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3F4C6" w14:textId="77777777" w:rsidR="00723807" w:rsidRDefault="00723807" w:rsidP="004D63DB"/>
        </w:tc>
      </w:tr>
      <w:tr w:rsidR="00723807" w14:paraId="064DB3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DD3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62A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F2D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70F9" w14:textId="77777777" w:rsidR="00723807" w:rsidRDefault="00723807" w:rsidP="004D63DB"/>
        </w:tc>
      </w:tr>
      <w:tr w:rsidR="00723807" w14:paraId="6E913C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E5C1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6F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FF2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6D11E" w14:textId="77777777" w:rsidR="00723807" w:rsidRDefault="00723807" w:rsidP="004D63DB"/>
        </w:tc>
      </w:tr>
      <w:tr w:rsidR="00723807" w14:paraId="2A3162C4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05A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BB90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6C6B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34881" w14:textId="77777777" w:rsidR="00723807" w:rsidRDefault="00723807" w:rsidP="004D63DB"/>
        </w:tc>
      </w:tr>
      <w:tr w:rsidR="00723807" w14:paraId="53605D74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A6D4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91C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AFDC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5F623" w14:textId="77777777" w:rsidR="00723807" w:rsidRDefault="00723807" w:rsidP="004D63DB"/>
        </w:tc>
      </w:tr>
      <w:tr w:rsidR="00723807" w14:paraId="496F50AE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E029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5E6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B887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E6617" w14:textId="77777777" w:rsidR="00723807" w:rsidRDefault="00723807" w:rsidP="004D63DB"/>
        </w:tc>
      </w:tr>
    </w:tbl>
    <w:p w14:paraId="38280184" w14:textId="502B44D3" w:rsidR="00723807" w:rsidRDefault="00723807" w:rsidP="00723807">
      <w:pPr>
        <w:jc w:val="both"/>
      </w:pPr>
    </w:p>
    <w:p w14:paraId="26FC37A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4A97E96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FFC2D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AA238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21384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8AD9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5DA4663C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A0174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AB7C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DA71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EE3C1" w14:textId="77777777" w:rsidR="00723807" w:rsidRDefault="00723807" w:rsidP="004D63DB"/>
        </w:tc>
      </w:tr>
      <w:tr w:rsidR="00723807" w14:paraId="6E5F43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3073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835F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A7FE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86A9F" w14:textId="77777777" w:rsidR="00723807" w:rsidRDefault="00723807" w:rsidP="004D63DB"/>
        </w:tc>
      </w:tr>
      <w:tr w:rsidR="00723807" w14:paraId="78E539D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D571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20A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F238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E9774" w14:textId="77777777" w:rsidR="00723807" w:rsidRDefault="00723807" w:rsidP="004D63DB"/>
        </w:tc>
      </w:tr>
      <w:tr w:rsidR="00723807" w14:paraId="64F867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810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63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54A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8AB17" w14:textId="77777777" w:rsidR="00723807" w:rsidRDefault="00723807" w:rsidP="004D63DB"/>
        </w:tc>
      </w:tr>
      <w:tr w:rsidR="00723807" w14:paraId="46138A7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715F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1E1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728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6AB39" w14:textId="77777777" w:rsidR="00723807" w:rsidRDefault="00723807" w:rsidP="004D63DB"/>
        </w:tc>
      </w:tr>
      <w:tr w:rsidR="00723807" w14:paraId="7A3602E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2D7A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73FB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500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04DD0" w14:textId="77777777" w:rsidR="00723807" w:rsidRDefault="00723807" w:rsidP="004D63DB"/>
        </w:tc>
      </w:tr>
      <w:tr w:rsidR="00723807" w14:paraId="37BE6D2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9FF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5285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C9378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3BFB6" w14:textId="77777777" w:rsidR="00723807" w:rsidRDefault="00723807" w:rsidP="004D63DB"/>
        </w:tc>
      </w:tr>
      <w:tr w:rsidR="00723807" w14:paraId="4C2F1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E485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8E2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5076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FB58" w14:textId="77777777" w:rsidR="00723807" w:rsidRDefault="00723807" w:rsidP="004D63DB"/>
        </w:tc>
      </w:tr>
      <w:tr w:rsidR="00723807" w14:paraId="652F638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8775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8F5E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DA15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34FF6" w14:textId="77777777" w:rsidR="00723807" w:rsidRDefault="00723807" w:rsidP="004D63DB"/>
        </w:tc>
      </w:tr>
      <w:tr w:rsidR="00723807" w14:paraId="55B8F1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A706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841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AD4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A7720" w14:textId="77777777" w:rsidR="00723807" w:rsidRDefault="00723807" w:rsidP="004D63DB"/>
        </w:tc>
      </w:tr>
      <w:tr w:rsidR="00723807" w14:paraId="308438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1A9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720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9A63B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1923E" w14:textId="77777777" w:rsidR="00723807" w:rsidRDefault="00723807" w:rsidP="004D63DB"/>
        </w:tc>
      </w:tr>
      <w:tr w:rsidR="00723807" w14:paraId="3DF0E6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926A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C6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285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2F1BD" w14:textId="77777777" w:rsidR="00723807" w:rsidRDefault="00723807" w:rsidP="004D63DB"/>
        </w:tc>
      </w:tr>
      <w:tr w:rsidR="00723807" w14:paraId="2892F7D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E87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AD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92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22C1C" w14:textId="77777777" w:rsidR="00723807" w:rsidRDefault="00723807" w:rsidP="004D63DB"/>
        </w:tc>
      </w:tr>
      <w:tr w:rsidR="00723807" w14:paraId="061E20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A4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03B5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40FD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5672" w14:textId="77777777" w:rsidR="00723807" w:rsidRDefault="00723807" w:rsidP="004D63DB"/>
        </w:tc>
      </w:tr>
      <w:tr w:rsidR="00723807" w14:paraId="2D6796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0FF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05452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AC22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856D3" w14:textId="77777777" w:rsidR="00723807" w:rsidRDefault="00723807" w:rsidP="004D63DB"/>
        </w:tc>
      </w:tr>
      <w:tr w:rsidR="00723807" w14:paraId="66435C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B286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104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EF15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71BE" w14:textId="77777777" w:rsidR="00723807" w:rsidRDefault="00723807" w:rsidP="004D63DB"/>
        </w:tc>
      </w:tr>
      <w:tr w:rsidR="00723807" w14:paraId="46F7FA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D38E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CF36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359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0CA27" w14:textId="77777777" w:rsidR="00723807" w:rsidRDefault="00723807" w:rsidP="004D63DB"/>
        </w:tc>
      </w:tr>
      <w:tr w:rsidR="00723807" w14:paraId="1D4265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6D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B2B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703BB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F9DB7" w14:textId="77777777" w:rsidR="00723807" w:rsidRDefault="00723807" w:rsidP="004D63DB"/>
        </w:tc>
      </w:tr>
      <w:tr w:rsidR="00723807" w14:paraId="765FEC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12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3265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253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6B665" w14:textId="77777777" w:rsidR="00723807" w:rsidRDefault="00723807" w:rsidP="004D63DB"/>
        </w:tc>
      </w:tr>
      <w:tr w:rsidR="00723807" w14:paraId="3EAE7F7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4945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BC3AC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6D3D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9646D" w14:textId="77777777" w:rsidR="00723807" w:rsidRDefault="00723807" w:rsidP="004D63DB"/>
        </w:tc>
      </w:tr>
      <w:tr w:rsidR="00723807" w14:paraId="566609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CD8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F8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8B20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31694" w14:textId="77777777" w:rsidR="00723807" w:rsidRDefault="00723807" w:rsidP="004D63DB"/>
        </w:tc>
      </w:tr>
      <w:tr w:rsidR="00723807" w14:paraId="35DED63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D16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1B8A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665A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DAD52" w14:textId="77777777" w:rsidR="00723807" w:rsidRDefault="00723807" w:rsidP="004D63DB"/>
        </w:tc>
      </w:tr>
      <w:tr w:rsidR="00723807" w14:paraId="7FD3FF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BE0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09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C3AB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5C0D9" w14:textId="77777777" w:rsidR="00723807" w:rsidRDefault="00723807" w:rsidP="004D63DB"/>
        </w:tc>
      </w:tr>
      <w:tr w:rsidR="00723807" w14:paraId="2B0AD80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C74B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710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3FFF6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59E68" w14:textId="77777777" w:rsidR="00723807" w:rsidRDefault="00723807" w:rsidP="004D63DB"/>
        </w:tc>
      </w:tr>
      <w:tr w:rsidR="00723807" w14:paraId="491EDA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E02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AE63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A6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A9A50" w14:textId="77777777" w:rsidR="00723807" w:rsidRDefault="00723807" w:rsidP="004D63DB"/>
        </w:tc>
      </w:tr>
      <w:tr w:rsidR="00723807" w14:paraId="32ADF64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619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61F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FCFE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D9A86" w14:textId="77777777" w:rsidR="00723807" w:rsidRDefault="00723807" w:rsidP="004D63DB"/>
        </w:tc>
      </w:tr>
      <w:tr w:rsidR="00723807" w14:paraId="5C74470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CCB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AFA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C61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2174A" w14:textId="77777777" w:rsidR="00723807" w:rsidRDefault="00723807" w:rsidP="004D63DB"/>
        </w:tc>
      </w:tr>
      <w:tr w:rsidR="00723807" w14:paraId="58C247F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4B20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E87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4E81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CE4F3A" w14:textId="77777777" w:rsidR="00723807" w:rsidRDefault="00723807" w:rsidP="004D63DB"/>
        </w:tc>
      </w:tr>
      <w:tr w:rsidR="00723807" w14:paraId="582C3EB1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F141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17B0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9DE3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EA492" w14:textId="77777777" w:rsidR="00723807" w:rsidRDefault="00723807" w:rsidP="004D63DB"/>
        </w:tc>
      </w:tr>
      <w:tr w:rsidR="00723807" w14:paraId="2FF3C397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FB5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040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9E2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783B0" w14:textId="77777777" w:rsidR="00723807" w:rsidRDefault="00723807" w:rsidP="004D63DB"/>
        </w:tc>
      </w:tr>
    </w:tbl>
    <w:p w14:paraId="4438C004" w14:textId="6499A3CC" w:rsidR="00723807" w:rsidRDefault="00723807" w:rsidP="00723807">
      <w:pPr>
        <w:jc w:val="both"/>
      </w:pPr>
    </w:p>
    <w:p w14:paraId="752DC137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6B0E47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A61B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300A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1C9415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9B0D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0C277840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99F51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1CA74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0B0C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AF78B" w14:textId="77777777" w:rsidR="00723807" w:rsidRDefault="00723807" w:rsidP="004D63DB"/>
        </w:tc>
      </w:tr>
      <w:tr w:rsidR="00723807" w14:paraId="526A329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CE05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6CF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FEA66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2F2D1" w14:textId="77777777" w:rsidR="00723807" w:rsidRDefault="00723807" w:rsidP="004D63DB"/>
        </w:tc>
      </w:tr>
      <w:tr w:rsidR="00723807" w14:paraId="0290AA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4801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297A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1667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5D4C8" w14:textId="77777777" w:rsidR="00723807" w:rsidRDefault="00723807" w:rsidP="004D63DB"/>
        </w:tc>
      </w:tr>
      <w:tr w:rsidR="00723807" w14:paraId="10F4CC6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763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E81E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983D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422B8" w14:textId="77777777" w:rsidR="00723807" w:rsidRDefault="00723807" w:rsidP="004D63DB"/>
        </w:tc>
      </w:tr>
      <w:tr w:rsidR="00723807" w14:paraId="4A2E45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16F6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2C2EF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2A4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ADC9E" w14:textId="77777777" w:rsidR="00723807" w:rsidRDefault="00723807" w:rsidP="004D63DB"/>
        </w:tc>
      </w:tr>
      <w:tr w:rsidR="00723807" w14:paraId="44AC8AD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CA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BDC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656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91D79" w14:textId="77777777" w:rsidR="00723807" w:rsidRDefault="00723807" w:rsidP="004D63DB"/>
        </w:tc>
      </w:tr>
      <w:tr w:rsidR="00723807" w14:paraId="199BE1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82D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EEE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4940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EF222" w14:textId="77777777" w:rsidR="00723807" w:rsidRDefault="00723807" w:rsidP="004D63DB"/>
        </w:tc>
      </w:tr>
      <w:tr w:rsidR="00723807" w14:paraId="5DD290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E8C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7BCE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71E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3FECB" w14:textId="77777777" w:rsidR="00723807" w:rsidRDefault="00723807" w:rsidP="004D63DB"/>
        </w:tc>
      </w:tr>
      <w:tr w:rsidR="00723807" w14:paraId="7D51A2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B63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64B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FA17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334101" w14:textId="77777777" w:rsidR="00723807" w:rsidRDefault="00723807" w:rsidP="004D63DB"/>
        </w:tc>
      </w:tr>
      <w:tr w:rsidR="00723807" w14:paraId="207714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C1CC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87F6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CFB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9B07" w14:textId="77777777" w:rsidR="00723807" w:rsidRDefault="00723807" w:rsidP="004D63DB"/>
        </w:tc>
      </w:tr>
      <w:tr w:rsidR="00723807" w14:paraId="20F8D41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13B7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1FD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95CE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D789C" w14:textId="77777777" w:rsidR="00723807" w:rsidRDefault="00723807" w:rsidP="004D63DB"/>
        </w:tc>
      </w:tr>
      <w:tr w:rsidR="00723807" w14:paraId="5F5E102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D28F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482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AF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8B255" w14:textId="77777777" w:rsidR="00723807" w:rsidRDefault="00723807" w:rsidP="004D63DB"/>
        </w:tc>
      </w:tr>
      <w:tr w:rsidR="00723807" w14:paraId="515BA40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EF85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92C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13B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005CE" w14:textId="77777777" w:rsidR="00723807" w:rsidRDefault="00723807" w:rsidP="004D63DB"/>
        </w:tc>
      </w:tr>
      <w:tr w:rsidR="00723807" w14:paraId="7567753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155F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CF8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B5B5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71D3" w14:textId="77777777" w:rsidR="00723807" w:rsidRDefault="00723807" w:rsidP="004D63DB"/>
        </w:tc>
      </w:tr>
      <w:tr w:rsidR="00723807" w14:paraId="727CAC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940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CA09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2AE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DD763" w14:textId="77777777" w:rsidR="00723807" w:rsidRDefault="00723807" w:rsidP="004D63DB"/>
        </w:tc>
      </w:tr>
      <w:tr w:rsidR="00723807" w14:paraId="7DC280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E5676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CB16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EDE9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D16DA" w14:textId="77777777" w:rsidR="00723807" w:rsidRDefault="00723807" w:rsidP="004D63DB"/>
        </w:tc>
      </w:tr>
      <w:tr w:rsidR="00723807" w14:paraId="3C99F1E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C86D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E5C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FEB1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9F006" w14:textId="77777777" w:rsidR="00723807" w:rsidRDefault="00723807" w:rsidP="004D63DB"/>
        </w:tc>
      </w:tr>
      <w:tr w:rsidR="00723807" w14:paraId="5B1249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19E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8109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5A8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0DC0" w14:textId="77777777" w:rsidR="00723807" w:rsidRDefault="00723807" w:rsidP="004D63DB"/>
        </w:tc>
      </w:tr>
      <w:tr w:rsidR="00723807" w14:paraId="2958C32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A654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CF71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F149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53D99" w14:textId="77777777" w:rsidR="00723807" w:rsidRDefault="00723807" w:rsidP="004D63DB"/>
        </w:tc>
      </w:tr>
      <w:tr w:rsidR="00723807" w14:paraId="7963FD7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3FF0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B37B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B5133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FE7FE" w14:textId="77777777" w:rsidR="00723807" w:rsidRDefault="00723807" w:rsidP="004D63DB"/>
        </w:tc>
      </w:tr>
      <w:tr w:rsidR="00723807" w14:paraId="389ABB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0E5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13CC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CA5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FD427" w14:textId="77777777" w:rsidR="00723807" w:rsidRDefault="00723807" w:rsidP="004D63DB"/>
        </w:tc>
      </w:tr>
      <w:tr w:rsidR="00723807" w14:paraId="4F9186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CD2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BF43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5D8D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3CCD01" w14:textId="77777777" w:rsidR="00723807" w:rsidRDefault="00723807" w:rsidP="004D63DB"/>
        </w:tc>
      </w:tr>
      <w:tr w:rsidR="00723807" w14:paraId="70B7C27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EBA1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64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8A8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19B82" w14:textId="77777777" w:rsidR="00723807" w:rsidRDefault="00723807" w:rsidP="004D63DB"/>
        </w:tc>
      </w:tr>
      <w:tr w:rsidR="00723807" w14:paraId="4484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CFD6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2BA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4340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C617C" w14:textId="77777777" w:rsidR="00723807" w:rsidRDefault="00723807" w:rsidP="004D63DB"/>
        </w:tc>
      </w:tr>
      <w:tr w:rsidR="00723807" w14:paraId="617193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4B6E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7923A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92A1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B164B6" w14:textId="77777777" w:rsidR="00723807" w:rsidRDefault="00723807" w:rsidP="004D63DB"/>
        </w:tc>
      </w:tr>
      <w:tr w:rsidR="00723807" w14:paraId="42A485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7591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2071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71C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E926F" w14:textId="77777777" w:rsidR="00723807" w:rsidRDefault="00723807" w:rsidP="004D63DB"/>
        </w:tc>
      </w:tr>
      <w:tr w:rsidR="00723807" w14:paraId="205A21E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2C5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E59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B383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7BEE" w14:textId="77777777" w:rsidR="00723807" w:rsidRDefault="00723807" w:rsidP="004D63DB"/>
        </w:tc>
      </w:tr>
      <w:tr w:rsidR="00723807" w14:paraId="5D335CFE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400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29B6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2B5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8FDF5" w14:textId="77777777" w:rsidR="00723807" w:rsidRDefault="00723807" w:rsidP="004D63DB"/>
        </w:tc>
      </w:tr>
      <w:tr w:rsidR="00723807" w14:paraId="3A83C32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376E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66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BEC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CCAFA" w14:textId="77777777" w:rsidR="00723807" w:rsidRDefault="00723807" w:rsidP="004D63DB"/>
        </w:tc>
      </w:tr>
      <w:tr w:rsidR="00723807" w14:paraId="3E8260C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2329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C988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3AD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71EB9" w14:textId="77777777" w:rsidR="00723807" w:rsidRDefault="00723807" w:rsidP="004D63DB"/>
        </w:tc>
      </w:tr>
    </w:tbl>
    <w:p w14:paraId="5476975D" w14:textId="77777777" w:rsidR="00723807" w:rsidRPr="00723807" w:rsidRDefault="00723807" w:rsidP="00723807">
      <w:pPr>
        <w:jc w:val="both"/>
      </w:pPr>
    </w:p>
    <w:sectPr w:rsidR="00723807" w:rsidRPr="00723807" w:rsidSect="00C57EE2">
      <w:headerReference w:type="first" r:id="rId14"/>
      <w:footerReference w:type="first" r:id="rId15"/>
      <w:pgSz w:w="11906" w:h="16838" w:code="9"/>
      <w:pgMar w:top="-850" w:right="562" w:bottom="0" w:left="1411" w:header="0" w:footer="173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A9CE5" w14:textId="77777777" w:rsidR="00A64038" w:rsidRDefault="00A64038">
      <w:r>
        <w:separator/>
      </w:r>
    </w:p>
  </w:endnote>
  <w:endnote w:type="continuationSeparator" w:id="0">
    <w:p w14:paraId="20C93C7E" w14:textId="77777777" w:rsidR="00A64038" w:rsidRDefault="00A6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-FLEX Type A">
    <w:panose1 w:val="00000600020000000000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E3F17" w14:textId="77777777" w:rsidR="000968E5" w:rsidRDefault="00096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7384C" w14:textId="6FA16D6B" w:rsidR="00074C37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C467" w14:textId="6F5D4F34" w:rsidR="007330E8" w:rsidRPr="001E00AD" w:rsidRDefault="007330E8" w:rsidP="007330E8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C4CE" w14:textId="634A69E3" w:rsidR="007330E8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40D59" w14:textId="77777777" w:rsidR="00A64038" w:rsidRDefault="00A64038">
      <w:r>
        <w:separator/>
      </w:r>
    </w:p>
  </w:footnote>
  <w:footnote w:type="continuationSeparator" w:id="0">
    <w:p w14:paraId="4BF1906A" w14:textId="77777777" w:rsidR="00A64038" w:rsidRDefault="00A6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0E93" w14:textId="77777777" w:rsidR="000968E5" w:rsidRDefault="00096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6B09DC" w14:paraId="74354A45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1159F80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</w:tcPr>
        <w:p w14:paraId="438C30B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9CC038D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3B6F33F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3428C6EC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1B6416D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AE335AC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52B117D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 xml:space="preserve">Инв. № </w:t>
          </w:r>
          <w:proofErr w:type="spellStart"/>
          <w:r w:rsidRPr="006B09DC">
            <w:rPr>
              <w:rFonts w:ascii="T-FLEX Type A" w:hAnsi="T-FLEX Type A"/>
            </w:rPr>
            <w:t>дубл</w:t>
          </w:r>
          <w:proofErr w:type="spellEnd"/>
          <w:r w:rsidRPr="006B09D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</w:tcPr>
        <w:p w14:paraId="6EEC178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724F650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719504C7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298F04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6B09DC">
            <w:rPr>
              <w:rFonts w:ascii="T-FLEX Type A" w:hAnsi="T-FLEX Type A"/>
            </w:rPr>
            <w:t>Взам</w:t>
          </w:r>
          <w:proofErr w:type="spellEnd"/>
          <w:r w:rsidRPr="006B09DC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extDirection w:val="btLr"/>
        </w:tcPr>
        <w:p w14:paraId="6EBF415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3A3A81D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4BCF03B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7CE52C0B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7ED7959B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2F93660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34934F8E" w14:textId="77777777" w:rsidTr="006F3346">
      <w:trPr>
        <w:trHeight w:hRule="exact" w:val="567"/>
      </w:trPr>
      <w:tc>
        <w:tcPr>
          <w:tcW w:w="283" w:type="dxa"/>
          <w:vMerge w:val="restart"/>
          <w:textDirection w:val="btLr"/>
        </w:tcPr>
        <w:p w14:paraId="1F58E64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extDirection w:val="btLr"/>
        </w:tcPr>
        <w:p w14:paraId="3087A370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5E95D18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E585ED2" w14:textId="77777777" w:rsidTr="00074C37">
      <w:trPr>
        <w:trHeight w:hRule="exact" w:val="284"/>
      </w:trPr>
      <w:tc>
        <w:tcPr>
          <w:tcW w:w="283" w:type="dxa"/>
          <w:vMerge/>
        </w:tcPr>
        <w:p w14:paraId="125FC09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7E6B6D8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7A56326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D983FF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A9A5F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D51479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233D7D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vAlign w:val="center"/>
        </w:tcPr>
        <w:p w14:paraId="69EC8CED" w14:textId="2F352103" w:rsidR="00074C37" w:rsidRPr="006F3346" w:rsidRDefault="00CA4D3F" w:rsidP="00520268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>ХРЮЧЕВО ПЭ</w:t>
          </w:r>
        </w:p>
      </w:tc>
      <w:tc>
        <w:tcPr>
          <w:tcW w:w="567" w:type="dxa"/>
          <w:vMerge w:val="restart"/>
          <w:vAlign w:val="center"/>
        </w:tcPr>
        <w:p w14:paraId="32E74BE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</w:tr>
    <w:tr w:rsidR="00074C37" w:rsidRPr="006B09DC" w14:paraId="2ECAD3B8" w14:textId="77777777" w:rsidTr="00D641D7">
      <w:trPr>
        <w:trHeight w:hRule="exact" w:val="74"/>
      </w:trPr>
      <w:tc>
        <w:tcPr>
          <w:tcW w:w="283" w:type="dxa"/>
          <w:vMerge/>
        </w:tcPr>
        <w:p w14:paraId="4F3A801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12500E0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2436F41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6B3DFBA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43EB25F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bookmarkStart w:id="0" w:name="_GoBack"/>
          <w:bookmarkEnd w:id="0"/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2F1BF32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5E4C267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A6D64E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41C49D1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8FEE7BB" w14:textId="77777777" w:rsidTr="00074C37">
      <w:trPr>
        <w:trHeight w:hRule="exact" w:val="170"/>
      </w:trPr>
      <w:tc>
        <w:tcPr>
          <w:tcW w:w="283" w:type="dxa"/>
          <w:vMerge/>
        </w:tcPr>
        <w:p w14:paraId="3629105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063981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CD973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552E3CE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69E2EDF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41CFEF3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61195D6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520663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vAlign w:val="center"/>
        </w:tcPr>
        <w:p w14:paraId="66FE6894" w14:textId="7B0316B2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8"/>
            </w:rPr>
          </w:pPr>
          <w:r w:rsidRPr="006B09DC">
            <w:rPr>
              <w:rFonts w:ascii="T-FLEX Type A" w:hAnsi="T-FLEX Type A"/>
              <w:sz w:val="24"/>
            </w:rPr>
            <w:fldChar w:fldCharType="begin"/>
          </w:r>
          <w:r w:rsidRPr="006B09DC">
            <w:rPr>
              <w:rFonts w:ascii="T-FLEX Type A" w:hAnsi="T-FLEX Type A"/>
              <w:sz w:val="24"/>
            </w:rPr>
            <w:instrText>PAGE   \* MERGEFORMAT</w:instrText>
          </w:r>
          <w:r w:rsidRPr="006B09DC">
            <w:rPr>
              <w:rFonts w:ascii="T-FLEX Type A" w:hAnsi="T-FLEX Type A"/>
              <w:sz w:val="24"/>
            </w:rPr>
            <w:fldChar w:fldCharType="separate"/>
          </w:r>
          <w:r w:rsidR="00CB5B61">
            <w:rPr>
              <w:rFonts w:ascii="T-FLEX Type A" w:hAnsi="T-FLEX Type A"/>
              <w:noProof/>
              <w:sz w:val="24"/>
            </w:rPr>
            <w:t>7</w:t>
          </w:r>
          <w:r w:rsidRPr="006B09DC">
            <w:rPr>
              <w:rFonts w:ascii="T-FLEX Type A" w:hAnsi="T-FLEX Type A"/>
              <w:sz w:val="24"/>
            </w:rPr>
            <w:fldChar w:fldCharType="end"/>
          </w:r>
        </w:p>
      </w:tc>
    </w:tr>
    <w:tr w:rsidR="00074C37" w:rsidRPr="006B09DC" w14:paraId="56E4334F" w14:textId="77777777" w:rsidTr="00074C37">
      <w:trPr>
        <w:trHeight w:hRule="exact" w:val="284"/>
      </w:trPr>
      <w:tc>
        <w:tcPr>
          <w:tcW w:w="283" w:type="dxa"/>
          <w:vMerge/>
        </w:tcPr>
        <w:p w14:paraId="760CD55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5612D5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</w:tcPr>
        <w:p w14:paraId="5C1642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Изм.</w:t>
          </w:r>
        </w:p>
      </w:tc>
      <w:tc>
        <w:tcPr>
          <w:tcW w:w="567" w:type="dxa"/>
        </w:tcPr>
        <w:p w14:paraId="5D14EDE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  <w:tc>
        <w:tcPr>
          <w:tcW w:w="1304" w:type="dxa"/>
        </w:tcPr>
        <w:p w14:paraId="06F88D4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</w:tcPr>
        <w:p w14:paraId="0850405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</w:t>
          </w:r>
        </w:p>
      </w:tc>
      <w:tc>
        <w:tcPr>
          <w:tcW w:w="567" w:type="dxa"/>
        </w:tcPr>
        <w:p w14:paraId="09C062B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</w:tcPr>
        <w:p w14:paraId="34986AB7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5642AC9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2D32271C" w14:textId="4F307734" w:rsidR="00074C37" w:rsidRPr="006B09DC" w:rsidRDefault="00074C37" w:rsidP="0066516D">
    <w:pPr>
      <w:pStyle w:val="Header"/>
      <w:tabs>
        <w:tab w:val="clear" w:pos="4153"/>
      </w:tabs>
      <w:jc w:val="both"/>
      <w:rPr>
        <w:rFonts w:ascii="T-FLEX Type A" w:hAnsi="T-FLEX Type 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7330E8" w:rsidRPr="00373A2C" w14:paraId="3236953B" w14:textId="77777777" w:rsidTr="006F3346">
      <w:trPr>
        <w:cantSplit/>
        <w:trHeight w:hRule="exact" w:val="3402"/>
      </w:trPr>
      <w:tc>
        <w:tcPr>
          <w:tcW w:w="284" w:type="dxa"/>
          <w:textDirection w:val="btLr"/>
        </w:tcPr>
        <w:p w14:paraId="394A9276" w14:textId="77777777" w:rsidR="007330E8" w:rsidRPr="00373A2C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373A2C">
            <w:rPr>
              <w:rFonts w:ascii="T-FLEX Type A" w:hAnsi="T-FLEX Type A"/>
            </w:rPr>
            <w:t>Перв</w:t>
          </w:r>
          <w:proofErr w:type="spellEnd"/>
          <w:r w:rsidRPr="00373A2C">
            <w:rPr>
              <w:rFonts w:ascii="T-FLEX Type A" w:hAnsi="T-FLEX Type A"/>
            </w:rPr>
            <w:t xml:space="preserve">. </w:t>
          </w:r>
          <w:proofErr w:type="spellStart"/>
          <w:r w:rsidRPr="00373A2C">
            <w:rPr>
              <w:rFonts w:ascii="T-FLEX Type A" w:hAnsi="T-FLEX Type A"/>
            </w:rPr>
            <w:t>примен</w:t>
          </w:r>
          <w:proofErr w:type="spellEnd"/>
          <w:r w:rsidRPr="00373A2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7CE19A32" w14:textId="2C35D69E" w:rsidR="007330E8" w:rsidRPr="005426A1" w:rsidRDefault="00670F34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  <w:r w:rsidRPr="005426A1">
            <w:rPr>
              <w:rFonts w:ascii="T-FLEX Type A" w:hAnsi="T-FLEX Type A"/>
              <w:sz w:val="22"/>
              <w:szCs w:val="22"/>
              <w:lang w:val="en-US"/>
            </w:rPr>
            <w:t xml:space="preserve">СПЛР.411169.001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75E56E7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ptab w:relativeTo="margin" w:alignment="center" w:leader="none"/>
          </w: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7DCCBB3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DA4F267" w14:textId="77777777" w:rsidTr="006F3346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7307BC1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AC7BF63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2C05E45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79160AB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1C32ECD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1BF44BFC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0613D1F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416B059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590F5B8" w14:textId="77777777" w:rsidTr="006F3346">
      <w:trPr>
        <w:cantSplit/>
        <w:trHeight w:val="1975"/>
      </w:trPr>
      <w:tc>
        <w:tcPr>
          <w:tcW w:w="284" w:type="dxa"/>
          <w:textDirection w:val="btLr"/>
        </w:tcPr>
        <w:p w14:paraId="77E7555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00C2203C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25B5C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75FEA87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7137FCE" w14:textId="77777777" w:rsidTr="006F3346">
      <w:trPr>
        <w:cantSplit/>
        <w:trHeight w:val="1417"/>
      </w:trPr>
      <w:tc>
        <w:tcPr>
          <w:tcW w:w="284" w:type="dxa"/>
          <w:textDirection w:val="btLr"/>
        </w:tcPr>
        <w:p w14:paraId="652F5D0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 xml:space="preserve">Инв. № </w:t>
          </w: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дубл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651180F4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6B8D0A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1CDA8B02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5CFF66" w14:textId="77777777" w:rsidTr="00E348D3">
      <w:trPr>
        <w:cantSplit/>
        <w:trHeight w:val="1296"/>
      </w:trPr>
      <w:tc>
        <w:tcPr>
          <w:tcW w:w="284" w:type="dxa"/>
          <w:vMerge w:val="restart"/>
          <w:textDirection w:val="btLr"/>
        </w:tcPr>
        <w:p w14:paraId="121ABE8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Взам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C1FD4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172DD93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54F3CF1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8BC9EF" w14:textId="77777777" w:rsidTr="00E348D3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2BEB59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3948100F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1C9CD28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4744B4DF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31DB9B3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50DE5C6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6C3BEFDF" w14:textId="77777777" w:rsidTr="00E348D3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76CED2F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77FC1AA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B358D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5088BD2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28CD478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663DCF0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F2A291" w14:textId="77777777" w:rsidTr="00D16CC2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526E1DEB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57EAD64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7CEBA2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60C9634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3B19784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F534D3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39C7490C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D4A1F3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F9C29E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4FFF0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9B6CB2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</w:tcBorders>
          <w:vAlign w:val="center"/>
        </w:tcPr>
        <w:p w14:paraId="149C7D4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527F9630" w14:textId="31D8E2FD" w:rsidR="007330E8" w:rsidRPr="00670F34" w:rsidRDefault="00670F34" w:rsidP="007330E8">
          <w:pPr>
            <w:rPr>
              <w:rFonts w:ascii="T-FLEX Type A" w:hAnsi="T-FLEX Type A"/>
              <w:sz w:val="40"/>
              <w:szCs w:val="40"/>
              <w:lang w:val="en-US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>ХРЮЧЕВО ПЭ</w:t>
          </w:r>
        </w:p>
      </w:tc>
    </w:tr>
    <w:tr w:rsidR="007330E8" w:rsidRPr="00373A2C" w14:paraId="44246CE4" w14:textId="77777777" w:rsidTr="000968E5">
      <w:trPr>
        <w:cantSplit/>
        <w:trHeight w:hRule="exact" w:val="238"/>
      </w:trPr>
      <w:tc>
        <w:tcPr>
          <w:tcW w:w="284" w:type="dxa"/>
          <w:vMerge/>
          <w:textDirection w:val="btLr"/>
          <w:vAlign w:val="center"/>
        </w:tcPr>
        <w:p w14:paraId="4F0E61E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75CE57D8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80CE88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240CAE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AB597B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89917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</w:tcBorders>
          <w:vAlign w:val="center"/>
        </w:tcPr>
        <w:p w14:paraId="2F9E10C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5DF6122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D16CC2" w:rsidRPr="00373A2C" w14:paraId="238EDEBF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4723C2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6D7B398D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5BC0B3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C4AD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D04D0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2822D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6CC8FE2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60B8909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CF590DE" w14:textId="77777777" w:rsidTr="00D16CC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3B041795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992EF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556B29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Разраб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A0D330D" w14:textId="5DCA7BAA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МСЬЕ ИНДУСИО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76C536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1C8CD3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 w:val="restart"/>
          <w:tcBorders>
            <w:left w:val="single" w:sz="18" w:space="0" w:color="auto"/>
          </w:tcBorders>
          <w:vAlign w:val="center"/>
        </w:tcPr>
        <w:p w14:paraId="349390AC" w14:textId="069E7A1F" w:rsidR="00F653B4" w:rsidRDefault="00F653B4" w:rsidP="007330E8">
          <w:pPr>
            <w:rPr>
              <w:rFonts w:ascii="T-FLEX Type A" w:hAnsi="T-FLEX Type A"/>
              <w:sz w:val="32"/>
              <w:szCs w:val="32"/>
              <w:lang w:val="en-US"/>
            </w:rPr>
          </w:pPr>
          <w:r w:rsidRPr="00B114AD">
            <w:rPr>
              <w:rFonts w:ascii="T-FLEX Type A" w:hAnsi="T-FLEX Type A"/>
              <w:sz w:val="32"/>
              <w:szCs w:val="32"/>
              <w:lang w:val="en-US"/>
            </w:rPr>
            <w:t xml:space="preserve">Плата</w:t>
          </w:r>
        </w:p>
        <w:p w14:paraId="08BF995C" w14:textId="77777777" w:rsidR="00D573E3" w:rsidRPr="00D573E3" w:rsidRDefault="00D573E3" w:rsidP="007330E8">
          <w:pPr>
            <w:rPr>
              <w:rFonts w:ascii="T-FLEX Type A" w:hAnsi="T-FLEX Type A"/>
              <w:sz w:val="16"/>
              <w:szCs w:val="16"/>
              <w:lang w:val="en-US"/>
            </w:rPr>
          </w:pPr>
        </w:p>
        <w:p w14:paraId="2F76A528" w14:textId="67B56293" w:rsidR="007330E8" w:rsidRPr="00F653B4" w:rsidRDefault="008C38F1" w:rsidP="007330E8">
          <w:pPr>
            <w:rPr>
              <w:rFonts w:ascii="T-FLEX Type A" w:hAnsi="T-FLEX Type A"/>
              <w:sz w:val="24"/>
              <w:szCs w:val="24"/>
            </w:rPr>
          </w:pPr>
          <w:r w:rsidRPr="00F653B4">
            <w:rPr>
              <w:rFonts w:ascii="T-FLEX Type A" w:hAnsi="T-FLEX Type A"/>
              <w:sz w:val="24"/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vAlign w:val="center"/>
        </w:tcPr>
        <w:p w14:paraId="75AABD0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3221C88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55168B9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Листов</w:t>
          </w:r>
        </w:p>
      </w:tc>
    </w:tr>
    <w:tr w:rsidR="00D16CC2" w:rsidRPr="00373A2C" w14:paraId="7601B684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3C3884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F4F569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1B9E06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2E2D1CC" w14:textId="2E1212A5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СКВИРТОСЛАВ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9734A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DCCF2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0A81AE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C13A6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8E77FE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</w:tcBorders>
          <w:vAlign w:val="center"/>
        </w:tcPr>
        <w:p w14:paraId="342371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4EC62380" w14:textId="4AA5BF9B" w:rsidR="007330E8" w:rsidRPr="00373A2C" w:rsidRDefault="008867D5" w:rsidP="007330E8">
          <w:pPr>
            <w:rPr>
              <w:rFonts w:ascii="T-FLEX Type A" w:hAnsi="T-FLEX Type A"/>
              <w:sz w:val="18"/>
              <w:szCs w:val="18"/>
            </w:rPr>
          </w:pPr>
          <w:r>
            <w:rPr>
              <w:rFonts w:ascii="T-FLEX Type A" w:hAnsi="T-FLEX Type A"/>
              <w:sz w:val="18"/>
              <w:szCs w:val="18"/>
            </w:rPr>
            <w:t>1</w:t>
          </w:r>
        </w:p>
      </w:tc>
      <w:tc>
        <w:tcPr>
          <w:tcW w:w="1134" w:type="dxa"/>
          <w:vAlign w:val="center"/>
        </w:tcPr>
        <w:p w14:paraId="224CC3D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C44DB3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3AC3D49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5C0BC8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E0DDFB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54D14D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924C13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215174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4E2BA0F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7ACBF6B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2198100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6EE5C5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FC4D1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9A0A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84871F" w14:textId="0D502F68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ПОЛИНА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1409E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6709D61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7F6645A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18B251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2E9BFDC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47769A9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2C15788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right w:val="single" w:sz="18" w:space="0" w:color="auto"/>
          </w:tcBorders>
          <w:vAlign w:val="center"/>
        </w:tcPr>
        <w:p w14:paraId="4EBDE5E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29A95B" w14:textId="04FBF309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El пchulon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752EB1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12965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2B1D990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2983DE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</w:tbl>
  <w:p w14:paraId="22E3BB1B" w14:textId="77777777" w:rsidR="007330E8" w:rsidRPr="00373A2C" w:rsidRDefault="007330E8">
    <w:pPr>
      <w:pStyle w:val="Header"/>
      <w:rPr>
        <w:rFonts w:ascii="T-FLEX Type A" w:hAnsi="T-FLEX Type 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35F68499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5199D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29E21" w14:textId="77777777" w:rsidR="007330E8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  <w:p w14:paraId="39D765DF" w14:textId="77777777" w:rsidR="00C57EE2" w:rsidRPr="00C57EE2" w:rsidRDefault="00C57EE2" w:rsidP="00C57EE2">
          <w:pPr>
            <w:rPr>
              <w:lang w:eastAsia="en-US"/>
            </w:rPr>
          </w:pPr>
        </w:p>
        <w:p w14:paraId="21B295AA" w14:textId="77777777" w:rsidR="00C57EE2" w:rsidRDefault="00C57EE2" w:rsidP="00C57EE2">
          <w:pPr>
            <w:rPr>
              <w:rFonts w:ascii="T-FLEX Type A" w:eastAsiaTheme="minorHAnsi" w:hAnsi="T-FLEX Type A"/>
              <w:sz w:val="18"/>
              <w:szCs w:val="18"/>
              <w:lang w:eastAsia="en-US"/>
            </w:rPr>
          </w:pPr>
        </w:p>
        <w:p w14:paraId="14D12148" w14:textId="5B246B28" w:rsidR="00C57EE2" w:rsidRPr="00C57EE2" w:rsidRDefault="00C57EE2" w:rsidP="00C57EE2">
          <w:pPr>
            <w:tabs>
              <w:tab w:val="left" w:pos="3594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</w:tc>
    </w:tr>
    <w:tr w:rsidR="007330E8" w:rsidRPr="00951E5E" w14:paraId="20B57F09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D49B95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0577388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7DB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E21B73C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DD7378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 xml:space="preserve">Инв. № </w:t>
          </w:r>
          <w:proofErr w:type="spellStart"/>
          <w:r w:rsidRPr="00951E5E">
            <w:rPr>
              <w:rFonts w:ascii="T-FLEX Type A" w:hAnsi="T-FLEX Type A"/>
            </w:rPr>
            <w:t>дубл</w:t>
          </w:r>
          <w:proofErr w:type="spellEnd"/>
          <w:r w:rsidRPr="00951E5E">
            <w:rPr>
              <w:rFonts w:ascii="T-FLEX Type A" w:hAnsi="T-FLEX Type A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47A769B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2511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509EA642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E7F54A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951E5E">
            <w:rPr>
              <w:rFonts w:ascii="T-FLEX Type A" w:hAnsi="T-FLEX Type A"/>
            </w:rPr>
            <w:t>Взам</w:t>
          </w:r>
          <w:proofErr w:type="spellEnd"/>
          <w:r w:rsidRPr="00951E5E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5DFA565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D8F0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4C0C5E92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15D11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A7E3862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45CE6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0F44462" w14:textId="77777777" w:rsidTr="006F3346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194EB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16574F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0233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0A58F79C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F0350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2FF83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A51E3D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29EA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A70B5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F48D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D5C6F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F6F4A" w14:textId="6A2783E2" w:rsidR="007330E8" w:rsidRPr="006F3346" w:rsidRDefault="00CA4D3F" w:rsidP="006F3346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>ХРЮЧЕВО ПЭ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9D372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</w:tr>
    <w:tr w:rsidR="007330E8" w:rsidRPr="00951E5E" w14:paraId="293B6ACA" w14:textId="77777777" w:rsidTr="000968E5">
      <w:trPr>
        <w:trHeight w:hRule="exact" w:val="74"/>
      </w:trPr>
      <w:tc>
        <w:tcPr>
          <w:tcW w:w="283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D080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E742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0AB1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519AF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B3DB5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F3578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0A5B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930E2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9243A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64F54B58" w14:textId="77777777" w:rsidTr="00D16CC2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7C958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816D8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54B0A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0B0A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8E9FA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904D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4FEB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DC9E1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A938D0" w14:textId="2C9B2A6D" w:rsidR="007330E8" w:rsidRPr="008867D5" w:rsidRDefault="008867D5" w:rsidP="008867D5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4"/>
              <w:szCs w:val="24"/>
            </w:rPr>
          </w:pPr>
          <w:r w:rsidRPr="008867D5">
            <w:rPr>
              <w:rFonts w:ascii="T-FLEX Type A" w:hAnsi="T-FLEX Type A"/>
              <w:sz w:val="24"/>
              <w:szCs w:val="24"/>
            </w:rPr>
            <w:t>2</w:t>
          </w:r>
        </w:p>
      </w:tc>
    </w:tr>
    <w:tr w:rsidR="007330E8" w:rsidRPr="00951E5E" w14:paraId="5BC094AD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58494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FF3E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FE05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2F40D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814E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A6F2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A1D56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414E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23996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0D28EDB6" w14:textId="77777777" w:rsidR="007330E8" w:rsidRDefault="00733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Heading2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9E3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393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68E5"/>
    <w:rsid w:val="000979F5"/>
    <w:rsid w:val="00097B8E"/>
    <w:rsid w:val="00097C34"/>
    <w:rsid w:val="000A04DC"/>
    <w:rsid w:val="000A07DD"/>
    <w:rsid w:val="000A248E"/>
    <w:rsid w:val="000A2627"/>
    <w:rsid w:val="000A298E"/>
    <w:rsid w:val="000A2DB1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380"/>
    <w:rsid w:val="00144D02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9D8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181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0AD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6CD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A5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3D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0A6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4D32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084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3A2C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3C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538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3F7A7C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709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0EBE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776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26A1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77E1D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59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2454"/>
    <w:rsid w:val="00644005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0F34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545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9DC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0E03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346"/>
    <w:rsid w:val="006F3C0D"/>
    <w:rsid w:val="006F46DF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787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3807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FE"/>
    <w:rsid w:val="00784306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7D5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8F1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E5B"/>
    <w:rsid w:val="008D64DC"/>
    <w:rsid w:val="008D6AB1"/>
    <w:rsid w:val="008D6D86"/>
    <w:rsid w:val="008D6DAE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ECC"/>
    <w:rsid w:val="009C1A1E"/>
    <w:rsid w:val="009C221B"/>
    <w:rsid w:val="009C302E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965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038"/>
    <w:rsid w:val="00A64510"/>
    <w:rsid w:val="00A65629"/>
    <w:rsid w:val="00A65853"/>
    <w:rsid w:val="00A65D96"/>
    <w:rsid w:val="00A65DC5"/>
    <w:rsid w:val="00A660F7"/>
    <w:rsid w:val="00A66C1D"/>
    <w:rsid w:val="00A66C8F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4AD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39F9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0E2D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5CA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57EE2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4D3F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5B61"/>
    <w:rsid w:val="00CB6FCB"/>
    <w:rsid w:val="00CB70C4"/>
    <w:rsid w:val="00CB73CF"/>
    <w:rsid w:val="00CC0601"/>
    <w:rsid w:val="00CC09F0"/>
    <w:rsid w:val="00CC0E76"/>
    <w:rsid w:val="00CC14FE"/>
    <w:rsid w:val="00CC1D70"/>
    <w:rsid w:val="00CC294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CC2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3E3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1D7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459C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3B4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291C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335C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D17F72"/>
    <w:rPr>
      <w:rFonts w:ascii="T-FLEX Type A" w:hAnsi="T-FLEX Type A"/>
      <w:sz w:val="24"/>
    </w:rPr>
  </w:style>
  <w:style w:type="paragraph" w:styleId="Heading1">
    <w:name w:val="heading 1"/>
    <w:basedOn w:val="Heading2"/>
    <w:next w:val="Normal"/>
    <w:rsid w:val="00A023A6"/>
    <w:pPr>
      <w:outlineLvl w:val="0"/>
    </w:pPr>
  </w:style>
  <w:style w:type="paragraph" w:styleId="Heading2">
    <w:name w:val="heading 2"/>
    <w:aliases w:val="Title"/>
    <w:basedOn w:val="Normal"/>
    <w:next w:val="Normal"/>
    <w:link w:val="Heading2Char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rsid w:val="00996891"/>
    <w:pPr>
      <w:keepNext/>
      <w:outlineLvl w:val="3"/>
    </w:pPr>
  </w:style>
  <w:style w:type="paragraph" w:styleId="Heading5">
    <w:name w:val="heading 5"/>
    <w:basedOn w:val="Normal"/>
    <w:next w:val="Normal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rsid w:val="00996891"/>
    <w:pPr>
      <w:keepNext/>
      <w:ind w:left="567"/>
      <w:outlineLvl w:val="5"/>
    </w:pPr>
  </w:style>
  <w:style w:type="paragraph" w:styleId="Heading7">
    <w:name w:val="heading 7"/>
    <w:basedOn w:val="Normal"/>
    <w:next w:val="Normal"/>
    <w:rsid w:val="00996891"/>
    <w:pPr>
      <w:keepNext/>
      <w:ind w:left="567" w:firstLine="1134"/>
      <w:outlineLvl w:val="6"/>
    </w:pPr>
  </w:style>
  <w:style w:type="paragraph" w:styleId="Heading8">
    <w:name w:val="heading 8"/>
    <w:basedOn w:val="Normal"/>
    <w:next w:val="Normal"/>
    <w:rsid w:val="00996891"/>
    <w:pPr>
      <w:keepNext/>
      <w:ind w:left="1418" w:firstLine="567"/>
      <w:outlineLvl w:val="7"/>
    </w:pPr>
  </w:style>
  <w:style w:type="paragraph" w:styleId="Heading9">
    <w:name w:val="heading 9"/>
    <w:basedOn w:val="Normal"/>
    <w:next w:val="Normal"/>
    <w:rsid w:val="00996891"/>
    <w:pPr>
      <w:keepNext/>
      <w:ind w:left="-108" w:right="565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Подраздел"/>
    <w:basedOn w:val="Heading3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6">
    <w:name w:val="Таблица"/>
    <w:basedOn w:val="Normal"/>
    <w:rsid w:val="00996891"/>
  </w:style>
  <w:style w:type="paragraph" w:styleId="Header">
    <w:name w:val="header"/>
    <w:basedOn w:val="Normal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996891"/>
    <w:rPr>
      <w:rFonts w:ascii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996891"/>
    <w:pPr>
      <w:ind w:left="227" w:right="227" w:firstLine="567"/>
      <w:jc w:val="both"/>
    </w:pPr>
    <w:rPr>
      <w:szCs w:val="24"/>
    </w:rPr>
  </w:style>
  <w:style w:type="paragraph" w:styleId="List">
    <w:name w:val="List"/>
    <w:basedOn w:val="Normal"/>
    <w:rsid w:val="00996891"/>
    <w:pPr>
      <w:ind w:left="283" w:hanging="283"/>
    </w:pPr>
  </w:style>
  <w:style w:type="character" w:styleId="HTMLVariable">
    <w:name w:val="HTML Variable"/>
    <w:rsid w:val="00996891"/>
    <w:rPr>
      <w:i/>
      <w:iCs/>
    </w:rPr>
  </w:style>
  <w:style w:type="paragraph" w:customStyle="1" w:styleId="1">
    <w:name w:val="П.1"/>
    <w:basedOn w:val="BodyTextIndent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TOC1">
    <w:name w:val="toc 1"/>
    <w:basedOn w:val="Normal"/>
    <w:next w:val="Normal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BodyTextIndent"/>
    <w:rsid w:val="00996891"/>
    <w:pPr>
      <w:numPr>
        <w:ilvl w:val="3"/>
        <w:numId w:val="3"/>
      </w:numPr>
      <w:ind w:left="227"/>
    </w:pPr>
  </w:style>
  <w:style w:type="paragraph" w:styleId="BodyTextIndent2">
    <w:name w:val="Body Text Indent 2"/>
    <w:basedOn w:val="Normal"/>
    <w:rsid w:val="00996891"/>
    <w:pPr>
      <w:spacing w:after="120" w:line="480" w:lineRule="auto"/>
      <w:ind w:left="283"/>
    </w:pPr>
  </w:style>
  <w:style w:type="paragraph" w:styleId="TOC5">
    <w:name w:val="toc 5"/>
    <w:basedOn w:val="Normal"/>
    <w:next w:val="Normal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996891"/>
    <w:rPr>
      <w:color w:val="0000FF"/>
      <w:u w:val="single"/>
    </w:rPr>
  </w:style>
  <w:style w:type="paragraph" w:customStyle="1" w:styleId="10">
    <w:name w:val="Пункт1"/>
    <w:basedOn w:val="Normal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Normal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Normal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Normal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BodyTextIndent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Normal"/>
    <w:rsid w:val="00996891"/>
    <w:pPr>
      <w:ind w:left="227" w:right="227" w:firstLine="567"/>
    </w:pPr>
  </w:style>
  <w:style w:type="paragraph" w:styleId="BodyText">
    <w:name w:val="Body Text"/>
    <w:basedOn w:val="Normal"/>
    <w:link w:val="BodyTextChar"/>
    <w:rsid w:val="00996891"/>
  </w:style>
  <w:style w:type="paragraph" w:customStyle="1" w:styleId="2">
    <w:name w:val="Стиль2"/>
    <w:basedOn w:val="Normal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BlockText">
    <w:name w:val="Block Text"/>
    <w:basedOn w:val="Normal"/>
    <w:rsid w:val="00996891"/>
    <w:pPr>
      <w:ind w:left="1418" w:right="565" w:firstLine="283"/>
      <w:jc w:val="both"/>
    </w:pPr>
  </w:style>
  <w:style w:type="paragraph" w:styleId="BodyTextIndent3">
    <w:name w:val="Body Text Indent 3"/>
    <w:basedOn w:val="Normal"/>
    <w:rsid w:val="00996891"/>
    <w:pPr>
      <w:ind w:left="1418" w:firstLine="283"/>
    </w:pPr>
  </w:style>
  <w:style w:type="paragraph" w:styleId="BodyText2">
    <w:name w:val="Body Text 2"/>
    <w:basedOn w:val="Normal"/>
    <w:rsid w:val="00996891"/>
    <w:pPr>
      <w:ind w:right="-108"/>
    </w:pPr>
  </w:style>
  <w:style w:type="paragraph" w:styleId="BodyText3">
    <w:name w:val="Body Text 3"/>
    <w:basedOn w:val="Normal"/>
    <w:rsid w:val="00996891"/>
    <w:pPr>
      <w:ind w:right="34"/>
    </w:pPr>
  </w:style>
  <w:style w:type="paragraph" w:styleId="Subtitle">
    <w:name w:val="Subtitle"/>
    <w:basedOn w:val="Normal"/>
    <w:rsid w:val="00996891"/>
    <w:pPr>
      <w:ind w:left="-108" w:right="-108"/>
    </w:pPr>
  </w:style>
  <w:style w:type="paragraph" w:styleId="Caption">
    <w:name w:val="caption"/>
    <w:basedOn w:val="Normal"/>
    <w:next w:val="Normal"/>
    <w:rsid w:val="00996891"/>
    <w:pPr>
      <w:spacing w:before="120"/>
      <w:ind w:left="1418" w:right="567" w:firstLine="1418"/>
      <w:jc w:val="both"/>
    </w:pPr>
  </w:style>
  <w:style w:type="paragraph" w:customStyle="1" w:styleId="a7">
    <w:name w:val="Текст абзаца"/>
    <w:basedOn w:val="Normal"/>
    <w:rsid w:val="00996891"/>
    <w:pPr>
      <w:spacing w:line="360" w:lineRule="auto"/>
      <w:ind w:firstLine="851"/>
      <w:jc w:val="both"/>
    </w:pPr>
  </w:style>
  <w:style w:type="paragraph" w:styleId="Title">
    <w:name w:val="Title"/>
    <w:basedOn w:val="Normal"/>
    <w:rsid w:val="00996891"/>
    <w:rPr>
      <w:b/>
    </w:rPr>
  </w:style>
  <w:style w:type="paragraph" w:styleId="PlainText">
    <w:name w:val="Plain Text"/>
    <w:basedOn w:val="Normal"/>
    <w:link w:val="PlainTextChar"/>
    <w:rsid w:val="00996891"/>
    <w:rPr>
      <w:rFonts w:ascii="Courier New" w:hAnsi="Courier New"/>
      <w:sz w:val="20"/>
    </w:rPr>
  </w:style>
  <w:style w:type="character" w:styleId="FollowedHyperlink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Heading1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8">
    <w:name w:val="Пункт"/>
    <w:basedOn w:val="Heading3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9">
    <w:name w:val="Подпункт"/>
    <w:basedOn w:val="Heading1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Index1">
    <w:name w:val="index 1"/>
    <w:basedOn w:val="Normal"/>
    <w:next w:val="Normal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Index9">
    <w:name w:val="index 9"/>
    <w:basedOn w:val="Normal"/>
    <w:next w:val="Normal"/>
    <w:autoRedefine/>
    <w:semiHidden/>
    <w:rsid w:val="00996891"/>
    <w:pPr>
      <w:ind w:left="2160" w:hanging="240"/>
    </w:pPr>
  </w:style>
  <w:style w:type="paragraph" w:styleId="Index2">
    <w:name w:val="index 2"/>
    <w:basedOn w:val="Normal"/>
    <w:next w:val="Normal"/>
    <w:autoRedefine/>
    <w:semiHidden/>
    <w:rsid w:val="0099689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89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89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89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89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89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891"/>
    <w:pPr>
      <w:ind w:left="1920" w:hanging="240"/>
    </w:pPr>
  </w:style>
  <w:style w:type="paragraph" w:styleId="IndexHeading">
    <w:name w:val="index heading"/>
    <w:basedOn w:val="Normal"/>
    <w:next w:val="Index1"/>
    <w:semiHidden/>
    <w:rsid w:val="00996891"/>
  </w:style>
  <w:style w:type="paragraph" w:styleId="FootnoteText">
    <w:name w:val="footnote text"/>
    <w:basedOn w:val="Normal"/>
    <w:semiHidden/>
    <w:rsid w:val="00996891"/>
    <w:rPr>
      <w:sz w:val="20"/>
    </w:rPr>
  </w:style>
  <w:style w:type="paragraph" w:styleId="TOAHeading">
    <w:name w:val="toa heading"/>
    <w:basedOn w:val="Normal"/>
    <w:next w:val="Normal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semiHidden/>
    <w:rsid w:val="00996891"/>
    <w:rPr>
      <w:vertAlign w:val="superscript"/>
    </w:rPr>
  </w:style>
  <w:style w:type="paragraph" w:styleId="DocumentMap">
    <w:name w:val="Document Map"/>
    <w:basedOn w:val="Normal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">
    <w:name w:val="Основной текст 21"/>
    <w:basedOn w:val="Normal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a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a">
    <w:name w:val="Нум. список"/>
    <w:basedOn w:val="Normal"/>
    <w:autoRedefine/>
    <w:rsid w:val="00996891"/>
    <w:pPr>
      <w:spacing w:line="360" w:lineRule="auto"/>
      <w:jc w:val="both"/>
    </w:pPr>
  </w:style>
  <w:style w:type="paragraph" w:customStyle="1" w:styleId="12">
    <w:name w:val="Заголовок1"/>
    <w:basedOn w:val="Heading4"/>
    <w:rsid w:val="00996891"/>
    <w:pPr>
      <w:spacing w:after="720"/>
      <w:outlineLvl w:val="0"/>
    </w:pPr>
    <w:rPr>
      <w:bCs/>
      <w:szCs w:val="28"/>
    </w:rPr>
  </w:style>
  <w:style w:type="paragraph" w:customStyle="1" w:styleId="ab">
    <w:name w:val="Заголовок табл"/>
    <w:basedOn w:val="BodyText"/>
    <w:rsid w:val="00996891"/>
    <w:pPr>
      <w:spacing w:after="120"/>
    </w:pPr>
    <w:rPr>
      <w:sz w:val="26"/>
      <w:szCs w:val="24"/>
    </w:rPr>
  </w:style>
  <w:style w:type="paragraph" w:customStyle="1" w:styleId="ac">
    <w:name w:val="Заголовки граф"/>
    <w:basedOn w:val="Normal"/>
    <w:rsid w:val="00996891"/>
    <w:rPr>
      <w:sz w:val="26"/>
      <w:szCs w:val="24"/>
    </w:rPr>
  </w:style>
  <w:style w:type="paragraph" w:customStyle="1" w:styleId="ad">
    <w:name w:val="Подзаголовок граф"/>
    <w:basedOn w:val="BodyText"/>
    <w:rsid w:val="00996891"/>
    <w:rPr>
      <w:sz w:val="24"/>
      <w:szCs w:val="24"/>
    </w:rPr>
  </w:style>
  <w:style w:type="table" w:styleId="TableGrid">
    <w:name w:val="Table Grid"/>
    <w:basedOn w:val="TableNormal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Стиль1"/>
    <w:basedOn w:val="BodyTextIndent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0">
    <w:name w:val="Стиль 2"/>
    <w:basedOn w:val="13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Normal"/>
    <w:link w:val="30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0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0">
    <w:name w:val="Средняя сетка 21"/>
    <w:link w:val="22"/>
    <w:uiPriority w:val="1"/>
    <w:rsid w:val="00A9566F"/>
    <w:rPr>
      <w:rFonts w:ascii="Calibri" w:hAnsi="Calibri"/>
      <w:sz w:val="22"/>
      <w:szCs w:val="22"/>
    </w:rPr>
  </w:style>
  <w:style w:type="character" w:customStyle="1" w:styleId="22">
    <w:name w:val="Средняя сетка 2 Знак"/>
    <w:link w:val="210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A956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566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DA503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A5030"/>
  </w:style>
  <w:style w:type="character" w:styleId="EndnoteReference">
    <w:name w:val="endnote reference"/>
    <w:rsid w:val="00DA5030"/>
    <w:rPr>
      <w:vertAlign w:val="superscript"/>
    </w:rPr>
  </w:style>
  <w:style w:type="character" w:styleId="CommentReference">
    <w:name w:val="annotation reference"/>
    <w:rsid w:val="00F45AEE"/>
    <w:rPr>
      <w:sz w:val="18"/>
      <w:szCs w:val="18"/>
    </w:rPr>
  </w:style>
  <w:style w:type="paragraph" w:styleId="CommentText">
    <w:name w:val="annotation text"/>
    <w:basedOn w:val="Normal"/>
    <w:link w:val="CommentTextChar"/>
    <w:rsid w:val="00F45AEE"/>
    <w:rPr>
      <w:sz w:val="24"/>
      <w:szCs w:val="24"/>
    </w:rPr>
  </w:style>
  <w:style w:type="character" w:customStyle="1" w:styleId="CommentTextChar">
    <w:name w:val="Comment Text Char"/>
    <w:link w:val="CommentText"/>
    <w:rsid w:val="00F45A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45AEE"/>
    <w:rPr>
      <w:b/>
      <w:bCs/>
    </w:rPr>
  </w:style>
  <w:style w:type="character" w:customStyle="1" w:styleId="CommentSubjectChar">
    <w:name w:val="Comment Subject Char"/>
    <w:link w:val="CommentSubject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BodyTextChar">
    <w:name w:val="Body Text Char"/>
    <w:link w:val="BodyText"/>
    <w:rsid w:val="00A534F1"/>
    <w:rPr>
      <w:sz w:val="28"/>
    </w:rPr>
  </w:style>
  <w:style w:type="paragraph" w:customStyle="1" w:styleId="-11">
    <w:name w:val="Цветной список - Акцент 11"/>
    <w:basedOn w:val="Normal"/>
    <w:uiPriority w:val="72"/>
    <w:rsid w:val="00E52711"/>
    <w:pPr>
      <w:ind w:left="720"/>
      <w:contextualSpacing/>
    </w:pPr>
  </w:style>
  <w:style w:type="character" w:customStyle="1" w:styleId="BodyTextIndentChar">
    <w:name w:val="Body Text Indent Char"/>
    <w:link w:val="BodyTextIndent"/>
    <w:rsid w:val="003D1A36"/>
    <w:rPr>
      <w:sz w:val="28"/>
      <w:szCs w:val="24"/>
    </w:rPr>
  </w:style>
  <w:style w:type="paragraph" w:styleId="ListParagraph">
    <w:name w:val="List Paragraph"/>
    <w:basedOn w:val="Normal"/>
    <w:uiPriority w:val="34"/>
    <w:rsid w:val="00C92C44"/>
    <w:pPr>
      <w:ind w:left="720"/>
      <w:contextualSpacing/>
    </w:pPr>
  </w:style>
  <w:style w:type="character" w:customStyle="1" w:styleId="14">
    <w:name w:val="Основной текст Знак1"/>
    <w:rsid w:val="00380F79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unhideWhenUsed/>
    <w:rsid w:val="000739B6"/>
    <w:pPr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e">
    <w:name w:val="Текст документа"/>
    <w:basedOn w:val="Normal"/>
    <w:link w:val="af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">
    <w:name w:val="Текст документа Знак"/>
    <w:basedOn w:val="DefaultParagraphFont"/>
    <w:link w:val="ae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DefaultParagraphFont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0">
    <w:name w:val="(Номер методики)"/>
    <w:basedOn w:val="BodyText"/>
    <w:link w:val="af1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BodyText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1">
    <w:name w:val="(Номер методики) Знак"/>
    <w:basedOn w:val="BodyTextChar"/>
    <w:link w:val="af0"/>
    <w:rsid w:val="00901B88"/>
    <w:rPr>
      <w:sz w:val="28"/>
      <w:szCs w:val="28"/>
    </w:rPr>
  </w:style>
  <w:style w:type="paragraph" w:styleId="Revision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BodyTextChar"/>
    <w:link w:val="A11"/>
    <w:rsid w:val="008F2A48"/>
    <w:rPr>
      <w:sz w:val="28"/>
      <w:szCs w:val="28"/>
    </w:rPr>
  </w:style>
  <w:style w:type="paragraph" w:customStyle="1" w:styleId="31">
    <w:name w:val="Пункт3"/>
    <w:basedOn w:val="Normal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Strong">
    <w:name w:val="Strong"/>
    <w:basedOn w:val="DefaultParagraphFont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2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2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3">
    <w:name w:val="Текст таблицы"/>
    <w:basedOn w:val="Normal"/>
    <w:link w:val="af4"/>
    <w:qFormat/>
    <w:rsid w:val="00AA6E21"/>
    <w:pPr>
      <w:jc w:val="left"/>
    </w:pPr>
    <w:rPr>
      <w:szCs w:val="28"/>
    </w:rPr>
  </w:style>
  <w:style w:type="paragraph" w:customStyle="1" w:styleId="af5">
    <w:name w:val="Номера методик"/>
    <w:basedOn w:val="1114"/>
    <w:link w:val="af6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4">
    <w:name w:val="Текст таблицы Знак"/>
    <w:basedOn w:val="DefaultParagraphFont"/>
    <w:link w:val="af3"/>
    <w:rsid w:val="00AA6E21"/>
    <w:rPr>
      <w:sz w:val="28"/>
      <w:szCs w:val="28"/>
    </w:rPr>
  </w:style>
  <w:style w:type="character" w:customStyle="1" w:styleId="af6">
    <w:name w:val="Номера методик Знак"/>
    <w:basedOn w:val="1115"/>
    <w:link w:val="af5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7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7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Heading2Char">
    <w:name w:val="Heading 2 Char"/>
    <w:aliases w:val="Title Char"/>
    <w:basedOn w:val="DefaultParagraphFont"/>
    <w:link w:val="Heading2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8">
    <w:name w:val="Наборный текст"/>
    <w:basedOn w:val="Normal"/>
    <w:link w:val="af9"/>
    <w:qFormat/>
    <w:rsid w:val="00B32E13"/>
    <w:pPr>
      <w:spacing w:line="360" w:lineRule="auto"/>
      <w:ind w:firstLine="851"/>
      <w:jc w:val="both"/>
    </w:pPr>
  </w:style>
  <w:style w:type="character" w:customStyle="1" w:styleId="af9">
    <w:name w:val="Наборный текст Знак"/>
    <w:basedOn w:val="DefaultParagraphFont"/>
    <w:link w:val="af8"/>
    <w:rsid w:val="00B32E13"/>
    <w:rPr>
      <w:sz w:val="28"/>
    </w:rPr>
  </w:style>
  <w:style w:type="paragraph" w:customStyle="1" w:styleId="afa">
    <w:name w:val="Подзаголово"/>
    <w:basedOn w:val="Heading2"/>
    <w:link w:val="afb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b">
    <w:name w:val="Подзаголово Знак"/>
    <w:basedOn w:val="Heading2Char"/>
    <w:link w:val="afa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c">
    <w:name w:val="Подподзаголовок"/>
    <w:basedOn w:val="afd"/>
    <w:rsid w:val="00B32E13"/>
    <w:pPr>
      <w:spacing w:after="120"/>
      <w:ind w:left="573" w:firstLine="567"/>
    </w:pPr>
  </w:style>
  <w:style w:type="paragraph" w:customStyle="1" w:styleId="afd">
    <w:name w:val="Подподзаголово"/>
    <w:basedOn w:val="afa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BodyTextIndent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BodyTextIndent"/>
    <w:link w:val="afe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BodyTextIndentChar"/>
    <w:link w:val="115"/>
    <w:rsid w:val="00D175A3"/>
    <w:rPr>
      <w:color w:val="000000" w:themeColor="text1"/>
      <w:sz w:val="22"/>
      <w:szCs w:val="22"/>
    </w:rPr>
  </w:style>
  <w:style w:type="character" w:customStyle="1" w:styleId="afe">
    <w:name w:val="Протокол Знак"/>
    <w:basedOn w:val="BodyTextIndentChar"/>
    <w:link w:val="a1"/>
    <w:rsid w:val="00EA76DE"/>
    <w:rPr>
      <w:sz w:val="22"/>
      <w:szCs w:val="24"/>
    </w:rPr>
  </w:style>
  <w:style w:type="character" w:customStyle="1" w:styleId="PlainTextChar">
    <w:name w:val="Plain Text Char"/>
    <w:link w:val="PlainText"/>
    <w:rsid w:val="00353C3D"/>
    <w:rPr>
      <w:rFonts w:ascii="Courier New" w:hAnsi="Courier New"/>
    </w:rPr>
  </w:style>
  <w:style w:type="character" w:styleId="PlaceholderText">
    <w:name w:val="Placeholder Text"/>
    <w:basedOn w:val="DefaultParagraphFont"/>
    <w:uiPriority w:val="67"/>
    <w:semiHidden/>
    <w:rsid w:val="00353C3D"/>
    <w:rPr>
      <w:color w:val="808080"/>
    </w:rPr>
  </w:style>
  <w:style w:type="paragraph" w:customStyle="1" w:styleId="aff">
    <w:name w:val="Рамка"/>
    <w:basedOn w:val="Normal"/>
    <w:link w:val="aff0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0">
    <w:name w:val="Рамка Знак"/>
    <w:basedOn w:val="DefaultParagraphFont"/>
    <w:link w:val="aff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Header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e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1">
    <w:name w:val="список"/>
    <w:basedOn w:val="PlainText"/>
    <w:link w:val="aff2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2">
    <w:name w:val="список Знак"/>
    <w:basedOn w:val="PlainTextChar"/>
    <w:link w:val="aff1"/>
    <w:rsid w:val="005606B2"/>
    <w:rPr>
      <w:rFonts w:ascii="Courier New" w:hAnsi="Courier New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5BE7-7E15-4FA4-AEB7-F0D8E93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78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1776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Васильев Всеволод Андреевич</cp:lastModifiedBy>
  <cp:revision>32</cp:revision>
  <cp:lastPrinted>2022-05-17T07:36:00Z</cp:lastPrinted>
  <dcterms:created xsi:type="dcterms:W3CDTF">2022-05-19T06:21:00Z</dcterms:created>
  <dcterms:modified xsi:type="dcterms:W3CDTF">2023-04-13T08:21:00Z</dcterms:modified>
  <dc:identifier/>
  <dc:language/>
</cp:coreProperties>
</file>